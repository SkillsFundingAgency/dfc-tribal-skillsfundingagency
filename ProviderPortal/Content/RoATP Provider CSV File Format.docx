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BM_SecBreakTitle" w:displacedByCustomXml="next"/>
    <w:sdt>
      <w:sdtPr>
        <w:alias w:val="Locked Section Break"/>
        <w:tag w:val="Locked Section Break"/>
        <w:id w:val="-489787436"/>
        <w:lock w:val="sdtContentLocked"/>
        <w:placeholder>
          <w:docPart w:val="0098C0E1CFCB4B11BA709310BE381451"/>
        </w:placeholder>
      </w:sdtPr>
      <w:sdtEndPr/>
      <w:sdtContent>
        <w:p w:rsidR="000D4D4E" w:rsidRPr="00AB7DD6" w:rsidRDefault="00AB7DD6" w:rsidP="00AE212B">
          <w:pPr>
            <w:pStyle w:val="GraphicLeft"/>
            <w:sectPr w:rsidR="000D4D4E" w:rsidRPr="00AB7DD6" w:rsidSect="00331D64">
              <w:headerReference w:type="default" r:id="rId12"/>
              <w:pgSz w:w="11906" w:h="16838" w:code="9"/>
              <w:pgMar w:top="2835" w:right="709" w:bottom="1219" w:left="1134" w:header="709" w:footer="284" w:gutter="0"/>
              <w:cols w:space="708"/>
              <w:docGrid w:linePitch="360"/>
            </w:sectPr>
          </w:pPr>
          <w:r>
            <w:t xml:space="preserve"> </w:t>
          </w:r>
        </w:p>
      </w:sdtContent>
    </w:sdt>
    <w:tbl>
      <w:tblPr>
        <w:tblStyle w:val="TableGrid"/>
        <w:tblpPr w:leftFromText="181" w:rightFromText="181" w:horzAnchor="page" w:tblpX="1702" w:tblpYSpec="top"/>
        <w:tblW w:w="73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08"/>
        <w:gridCol w:w="4791"/>
      </w:tblGrid>
      <w:tr w:rsidR="00BC5396" w:rsidTr="00F552F7">
        <w:trPr>
          <w:trHeight w:hRule="exact" w:val="20"/>
        </w:trPr>
        <w:tc>
          <w:tcPr>
            <w:tcW w:w="2608" w:type="dxa"/>
          </w:tcPr>
          <w:p w:rsidR="00BC5396" w:rsidRPr="00721F8C" w:rsidRDefault="00BC5396" w:rsidP="00A165EA">
            <w:pPr>
              <w:pStyle w:val="NoSpacing"/>
              <w:pageBreakBefore/>
            </w:pPr>
            <w:bookmarkStart w:id="13" w:name="BM_DocConfi_Form" w:colFirst="1" w:colLast="1"/>
            <w:bookmarkEnd w:id="0"/>
            <w:r w:rsidRPr="00721F8C">
              <w:lastRenderedPageBreak/>
              <w:t>DocConfi</w:t>
            </w:r>
          </w:p>
        </w:tc>
        <w:tc>
          <w:tcPr>
            <w:tcW w:w="4791" w:type="dxa"/>
          </w:tcPr>
          <w:p w:rsidR="00BC5396" w:rsidRPr="00721F8C" w:rsidRDefault="00BC5396" w:rsidP="00A165EA">
            <w:pPr>
              <w:pStyle w:val="DocConfiForm"/>
              <w:pageBreakBefore/>
            </w:pPr>
          </w:p>
        </w:tc>
      </w:tr>
      <w:tr w:rsidR="00BC5396" w:rsidTr="00F552F7">
        <w:trPr>
          <w:trHeight w:hRule="exact" w:val="20"/>
        </w:trPr>
        <w:tc>
          <w:tcPr>
            <w:tcW w:w="2608" w:type="dxa"/>
          </w:tcPr>
          <w:p w:rsidR="00BC5396" w:rsidRPr="00721F8C" w:rsidRDefault="00BC5396" w:rsidP="00A165EA">
            <w:pPr>
              <w:pStyle w:val="NoSpacing"/>
            </w:pPr>
            <w:bookmarkStart w:id="14" w:name="BM_DocDraft_Form" w:colFirst="1" w:colLast="1"/>
            <w:bookmarkEnd w:id="13"/>
            <w:r w:rsidRPr="00721F8C">
              <w:t>DocDraft</w:t>
            </w:r>
          </w:p>
        </w:tc>
        <w:tc>
          <w:tcPr>
            <w:tcW w:w="4791" w:type="dxa"/>
          </w:tcPr>
          <w:p w:rsidR="00BC5396" w:rsidRPr="00721F8C" w:rsidRDefault="00BC5396" w:rsidP="00A165EA">
            <w:pPr>
              <w:pStyle w:val="DocDraftForm"/>
            </w:pPr>
          </w:p>
        </w:tc>
      </w:tr>
      <w:tr w:rsidR="00BC5396" w:rsidTr="00F552F7">
        <w:trPr>
          <w:trHeight w:hRule="exact" w:val="20"/>
        </w:trPr>
        <w:tc>
          <w:tcPr>
            <w:tcW w:w="2608" w:type="dxa"/>
          </w:tcPr>
          <w:p w:rsidR="00BC5396" w:rsidRPr="00721F8C" w:rsidRDefault="00BC5396" w:rsidP="00A165EA">
            <w:pPr>
              <w:pStyle w:val="NoSpacing"/>
            </w:pPr>
            <w:bookmarkStart w:id="15" w:name="BM_DocTitle_Form" w:colFirst="1" w:colLast="1"/>
            <w:bookmarkEnd w:id="14"/>
            <w:r w:rsidRPr="00721F8C">
              <w:t>DocTitle</w:t>
            </w:r>
          </w:p>
        </w:tc>
        <w:tc>
          <w:tcPr>
            <w:tcW w:w="4791" w:type="dxa"/>
          </w:tcPr>
          <w:p w:rsidR="00BC5396" w:rsidRPr="00721F8C" w:rsidRDefault="00C24428" w:rsidP="00A165EA">
            <w:pPr>
              <w:pStyle w:val="DocTitleForm"/>
            </w:pPr>
            <w:r>
              <w:t>Course Directory Provider Portal</w:t>
            </w:r>
          </w:p>
        </w:tc>
      </w:tr>
      <w:tr w:rsidR="00BC5396" w:rsidTr="00F552F7">
        <w:trPr>
          <w:trHeight w:hRule="exact" w:val="20"/>
        </w:trPr>
        <w:tc>
          <w:tcPr>
            <w:tcW w:w="2608" w:type="dxa"/>
          </w:tcPr>
          <w:p w:rsidR="00BC5396" w:rsidRPr="00721F8C" w:rsidRDefault="00BC5396" w:rsidP="00A165EA">
            <w:pPr>
              <w:pStyle w:val="NoSpacing"/>
            </w:pPr>
            <w:bookmarkStart w:id="16" w:name="BM_DocSubTitle_Form" w:colFirst="1" w:colLast="1"/>
            <w:bookmarkEnd w:id="15"/>
            <w:r w:rsidRPr="00721F8C">
              <w:t>DocumentSubtitle</w:t>
            </w:r>
          </w:p>
        </w:tc>
        <w:tc>
          <w:tcPr>
            <w:tcW w:w="4791" w:type="dxa"/>
          </w:tcPr>
          <w:p w:rsidR="00BC5396" w:rsidRPr="00721F8C" w:rsidRDefault="00C24428" w:rsidP="00A165EA">
            <w:pPr>
              <w:pStyle w:val="DocumentSubtitleForm"/>
            </w:pPr>
            <w:r>
              <w:t>RoATP Provider CSV File Format</w:t>
            </w:r>
          </w:p>
        </w:tc>
      </w:tr>
      <w:tr w:rsidR="00BC5396" w:rsidTr="00F552F7">
        <w:trPr>
          <w:trHeight w:hRule="exact" w:val="20"/>
        </w:trPr>
        <w:tc>
          <w:tcPr>
            <w:tcW w:w="2608" w:type="dxa"/>
          </w:tcPr>
          <w:p w:rsidR="00BC5396" w:rsidRPr="00721F8C" w:rsidRDefault="00BC5396" w:rsidP="00A165EA">
            <w:pPr>
              <w:pStyle w:val="NoSpacing"/>
            </w:pPr>
            <w:bookmarkStart w:id="17" w:name="BM_DocDate_Form" w:colFirst="1" w:colLast="1"/>
            <w:bookmarkEnd w:id="16"/>
            <w:r w:rsidRPr="00721F8C">
              <w:t>DocDate</w:t>
            </w:r>
          </w:p>
        </w:tc>
        <w:tc>
          <w:tcPr>
            <w:tcW w:w="4791" w:type="dxa"/>
          </w:tcPr>
          <w:p w:rsidR="00BC5396" w:rsidRPr="00721F8C" w:rsidRDefault="00C24428" w:rsidP="00A165EA">
            <w:pPr>
              <w:pStyle w:val="DocDateForm"/>
            </w:pPr>
            <w:r>
              <w:t>5 October 2016</w:t>
            </w:r>
          </w:p>
        </w:tc>
      </w:tr>
      <w:tr w:rsidR="00BC5396" w:rsidTr="00F552F7">
        <w:trPr>
          <w:trHeight w:hRule="exact" w:val="20"/>
        </w:trPr>
        <w:tc>
          <w:tcPr>
            <w:tcW w:w="2608" w:type="dxa"/>
          </w:tcPr>
          <w:p w:rsidR="00BC5396" w:rsidRPr="00721F8C" w:rsidRDefault="00BC5396" w:rsidP="00A165EA">
            <w:pPr>
              <w:pStyle w:val="NoSpacing"/>
            </w:pPr>
            <w:bookmarkStart w:id="18" w:name="BM_DocClient_Form" w:colFirst="1" w:colLast="1"/>
            <w:bookmarkEnd w:id="17"/>
            <w:r w:rsidRPr="00721F8C">
              <w:t>DocClient</w:t>
            </w:r>
          </w:p>
        </w:tc>
        <w:tc>
          <w:tcPr>
            <w:tcW w:w="4791" w:type="dxa"/>
          </w:tcPr>
          <w:p w:rsidR="00BC5396" w:rsidRPr="00721F8C" w:rsidRDefault="00C24428" w:rsidP="00A165EA">
            <w:pPr>
              <w:pStyle w:val="DocClientForm"/>
            </w:pPr>
            <w:r>
              <w:t>Skills Funding Agency</w:t>
            </w:r>
          </w:p>
        </w:tc>
      </w:tr>
      <w:tr w:rsidR="00BC5396" w:rsidTr="00F552F7">
        <w:trPr>
          <w:trHeight w:hRule="exact" w:val="20"/>
        </w:trPr>
        <w:tc>
          <w:tcPr>
            <w:tcW w:w="2608" w:type="dxa"/>
          </w:tcPr>
          <w:p w:rsidR="00BC5396" w:rsidRPr="00721F8C" w:rsidRDefault="00BC5396" w:rsidP="00A165EA">
            <w:pPr>
              <w:pStyle w:val="NoSpacing"/>
            </w:pPr>
            <w:bookmarkStart w:id="19" w:name="BM_DocTitleFooter_Form" w:colFirst="1" w:colLast="1"/>
            <w:bookmarkEnd w:id="18"/>
            <w:r w:rsidRPr="00721F8C">
              <w:t>Title Footer/DocVersion</w:t>
            </w:r>
          </w:p>
        </w:tc>
        <w:tc>
          <w:tcPr>
            <w:tcW w:w="4791" w:type="dxa"/>
          </w:tcPr>
          <w:p w:rsidR="00BC5396" w:rsidRPr="00721F8C" w:rsidRDefault="00BC5396" w:rsidP="00A165EA">
            <w:pPr>
              <w:pStyle w:val="DocVersionForm"/>
            </w:pPr>
          </w:p>
        </w:tc>
      </w:tr>
      <w:tr w:rsidR="00BC5396" w:rsidTr="00F552F7">
        <w:trPr>
          <w:trHeight w:hRule="exact" w:val="20"/>
        </w:trPr>
        <w:tc>
          <w:tcPr>
            <w:tcW w:w="2608" w:type="dxa"/>
          </w:tcPr>
          <w:p w:rsidR="00BC5396" w:rsidRPr="00721F8C" w:rsidRDefault="00BC5396" w:rsidP="00A165EA">
            <w:pPr>
              <w:pStyle w:val="NoSpacing"/>
            </w:pPr>
            <w:bookmarkStart w:id="20" w:name="BM_PreBodyHeader_Form" w:colFirst="1" w:colLast="1"/>
            <w:bookmarkEnd w:id="19"/>
            <w:r w:rsidRPr="00721F8C">
              <w:t>~PreBodyHeader</w:t>
            </w:r>
          </w:p>
        </w:tc>
        <w:tc>
          <w:tcPr>
            <w:tcW w:w="4791" w:type="dxa"/>
          </w:tcPr>
          <w:p w:rsidR="00BC5396" w:rsidRPr="00721F8C" w:rsidRDefault="00466521" w:rsidP="00A165EA">
            <w:pPr>
              <w:pStyle w:val="PreBodyHeaderForm"/>
            </w:pPr>
            <w:r>
              <w:fldChar w:fldCharType="begin"/>
            </w:r>
            <w:r>
              <w:instrText xml:space="preserve"> STYLEREF  ~DocTitle_Form </w:instrText>
            </w:r>
            <w:r>
              <w:fldChar w:fldCharType="separate"/>
            </w:r>
            <w:r w:rsidR="00366273">
              <w:rPr>
                <w:noProof/>
              </w:rPr>
              <w:t>Course Directory Provider Portal</w:t>
            </w:r>
            <w:r>
              <w:rPr>
                <w:noProof/>
              </w:rPr>
              <w:fldChar w:fldCharType="end"/>
            </w:r>
          </w:p>
        </w:tc>
      </w:tr>
      <w:tr w:rsidR="00BC5396" w:rsidTr="00F552F7">
        <w:trPr>
          <w:trHeight w:hRule="exact" w:val="20"/>
        </w:trPr>
        <w:tc>
          <w:tcPr>
            <w:tcW w:w="2608" w:type="dxa"/>
          </w:tcPr>
          <w:p w:rsidR="00BC5396" w:rsidRPr="00721F8C" w:rsidRDefault="00BC5396" w:rsidP="00A165EA">
            <w:pPr>
              <w:pStyle w:val="NoSpacing"/>
            </w:pPr>
            <w:bookmarkStart w:id="21" w:name="BM_ExecHeader_Form" w:colFirst="1" w:colLast="1"/>
            <w:bookmarkEnd w:id="20"/>
            <w:r w:rsidRPr="00721F8C">
              <w:t>~ExecHeader</w:t>
            </w:r>
          </w:p>
        </w:tc>
        <w:tc>
          <w:tcPr>
            <w:tcW w:w="4791" w:type="dxa"/>
          </w:tcPr>
          <w:p w:rsidR="00BC5396" w:rsidRPr="00721F8C" w:rsidRDefault="00466521" w:rsidP="00A165EA">
            <w:pPr>
              <w:pStyle w:val="ExecHeaderForm"/>
            </w:pPr>
            <w:r>
              <w:fldChar w:fldCharType="begin"/>
            </w:r>
            <w:r>
              <w:instrText xml:space="preserve"> STYLEREF  ~DocTitle_Form </w:instrText>
            </w:r>
            <w:r>
              <w:fldChar w:fldCharType="separate"/>
            </w:r>
            <w:r w:rsidR="00366273">
              <w:rPr>
                <w:noProof/>
              </w:rPr>
              <w:t>Course Directory Provider Portal</w:t>
            </w:r>
            <w:r>
              <w:rPr>
                <w:noProof/>
              </w:rPr>
              <w:fldChar w:fldCharType="end"/>
            </w:r>
          </w:p>
        </w:tc>
      </w:tr>
      <w:tr w:rsidR="00BC5396" w:rsidTr="00F552F7">
        <w:trPr>
          <w:trHeight w:hRule="exact" w:val="20"/>
        </w:trPr>
        <w:tc>
          <w:tcPr>
            <w:tcW w:w="2608" w:type="dxa"/>
          </w:tcPr>
          <w:p w:rsidR="00BC5396" w:rsidRPr="00721F8C" w:rsidRDefault="00BC5396" w:rsidP="00A165EA">
            <w:pPr>
              <w:pStyle w:val="NoSpacing"/>
            </w:pPr>
            <w:bookmarkStart w:id="22" w:name="BM_DocHeader_Form" w:colFirst="1" w:colLast="1"/>
            <w:bookmarkEnd w:id="21"/>
            <w:r w:rsidRPr="00721F8C">
              <w:t>~DocHeader</w:t>
            </w:r>
          </w:p>
        </w:tc>
        <w:tc>
          <w:tcPr>
            <w:tcW w:w="4791" w:type="dxa"/>
          </w:tcPr>
          <w:p w:rsidR="00BC5396" w:rsidRPr="00721F8C" w:rsidRDefault="00466521" w:rsidP="00A165EA">
            <w:pPr>
              <w:pStyle w:val="DocHeaderForm"/>
            </w:pPr>
            <w:r>
              <w:fldChar w:fldCharType="begin"/>
            </w:r>
            <w:r>
              <w:instrText xml:space="preserve"> STYLEREF  ~DocTitle_Form </w:instrText>
            </w:r>
            <w:r>
              <w:fldChar w:fldCharType="separate"/>
            </w:r>
            <w:r w:rsidR="00366273">
              <w:rPr>
                <w:noProof/>
              </w:rPr>
              <w:t>Course Directory Provider Portal</w:t>
            </w:r>
            <w:r>
              <w:rPr>
                <w:noProof/>
              </w:rPr>
              <w:fldChar w:fldCharType="end"/>
            </w:r>
          </w:p>
        </w:tc>
      </w:tr>
      <w:tr w:rsidR="00BC5396" w:rsidTr="00F552F7">
        <w:trPr>
          <w:trHeight w:hRule="exact" w:val="20"/>
        </w:trPr>
        <w:tc>
          <w:tcPr>
            <w:tcW w:w="2608" w:type="dxa"/>
          </w:tcPr>
          <w:p w:rsidR="00BC5396" w:rsidRPr="00721F8C" w:rsidRDefault="00BC5396" w:rsidP="00A165EA">
            <w:pPr>
              <w:pStyle w:val="NoSpacing"/>
            </w:pPr>
            <w:bookmarkStart w:id="23" w:name="BM_SecHeader_Form" w:colFirst="1" w:colLast="1"/>
            <w:bookmarkEnd w:id="22"/>
            <w:r w:rsidRPr="00721F8C">
              <w:t>~SecHeader</w:t>
            </w:r>
          </w:p>
        </w:tc>
        <w:tc>
          <w:tcPr>
            <w:tcW w:w="4791" w:type="dxa"/>
          </w:tcPr>
          <w:p w:rsidR="00BC5396" w:rsidRPr="00721F8C" w:rsidRDefault="00466521" w:rsidP="00A165EA">
            <w:pPr>
              <w:pStyle w:val="SecHeaderForm"/>
            </w:pPr>
            <w:r>
              <w:fldChar w:fldCharType="begin"/>
            </w:r>
            <w:r>
              <w:instrText xml:space="preserve"> STYLEREF  ~DocTitle_Form </w:instrText>
            </w:r>
            <w:r>
              <w:fldChar w:fldCharType="separate"/>
            </w:r>
            <w:r w:rsidR="00366273">
              <w:rPr>
                <w:noProof/>
              </w:rPr>
              <w:t>Course Directory Provider Portal</w:t>
            </w:r>
            <w:r>
              <w:rPr>
                <w:noProof/>
              </w:rPr>
              <w:fldChar w:fldCharType="end"/>
            </w:r>
          </w:p>
        </w:tc>
      </w:tr>
      <w:tr w:rsidR="00BC5396" w:rsidTr="00F552F7">
        <w:trPr>
          <w:trHeight w:hRule="exact" w:val="20"/>
        </w:trPr>
        <w:tc>
          <w:tcPr>
            <w:tcW w:w="2608" w:type="dxa"/>
          </w:tcPr>
          <w:p w:rsidR="00BC5396" w:rsidRPr="00721F8C" w:rsidRDefault="00BC5396" w:rsidP="00A165EA">
            <w:pPr>
              <w:pStyle w:val="NoSpacing"/>
            </w:pPr>
            <w:bookmarkStart w:id="24" w:name="BM_AppHeader_Form" w:colFirst="1" w:colLast="1"/>
            <w:bookmarkEnd w:id="23"/>
            <w:r w:rsidRPr="00721F8C">
              <w:t>~AppHeader</w:t>
            </w:r>
          </w:p>
        </w:tc>
        <w:tc>
          <w:tcPr>
            <w:tcW w:w="4791" w:type="dxa"/>
          </w:tcPr>
          <w:p w:rsidR="00BC5396" w:rsidRPr="00721F8C" w:rsidRDefault="00466521" w:rsidP="00A165EA">
            <w:pPr>
              <w:pStyle w:val="AppHeaderForm"/>
            </w:pPr>
            <w:r>
              <w:fldChar w:fldCharType="begin"/>
            </w:r>
            <w:r>
              <w:instrText xml:space="preserve"> STYLEREF  ~DocTitle_Form </w:instrText>
            </w:r>
            <w:r>
              <w:fldChar w:fldCharType="separate"/>
            </w:r>
            <w:r w:rsidR="00366273">
              <w:rPr>
                <w:noProof/>
              </w:rPr>
              <w:t>Course Directory Provider Portal</w:t>
            </w:r>
            <w:r>
              <w:rPr>
                <w:noProof/>
              </w:rPr>
              <w:fldChar w:fldCharType="end"/>
            </w:r>
          </w:p>
        </w:tc>
      </w:tr>
      <w:tr w:rsidR="00BC5396" w:rsidTr="00F552F7">
        <w:trPr>
          <w:trHeight w:hRule="exact" w:val="20"/>
        </w:trPr>
        <w:tc>
          <w:tcPr>
            <w:tcW w:w="2608" w:type="dxa"/>
          </w:tcPr>
          <w:p w:rsidR="00BC5396" w:rsidRPr="00721F8C" w:rsidRDefault="00BC5396" w:rsidP="00A165EA">
            <w:pPr>
              <w:pStyle w:val="NoSpacing"/>
            </w:pPr>
            <w:bookmarkStart w:id="25" w:name="BM_HeaderType" w:colFirst="1" w:colLast="1"/>
            <w:bookmarkEnd w:id="24"/>
            <w:r w:rsidRPr="00721F8C">
              <w:t>HeaderType</w:t>
            </w:r>
          </w:p>
        </w:tc>
        <w:tc>
          <w:tcPr>
            <w:tcW w:w="4791" w:type="dxa"/>
          </w:tcPr>
          <w:p w:rsidR="00BC5396" w:rsidRPr="00721F8C" w:rsidRDefault="0066368B" w:rsidP="00A165EA">
            <w:pPr>
              <w:pStyle w:val="NoSpacing"/>
            </w:pPr>
            <w:r>
              <w:t>Title</w:t>
            </w:r>
          </w:p>
        </w:tc>
      </w:tr>
      <w:tr w:rsidR="00BC5396" w:rsidTr="00F552F7">
        <w:trPr>
          <w:trHeight w:hRule="exact" w:val="20"/>
        </w:trPr>
        <w:tc>
          <w:tcPr>
            <w:tcW w:w="2608" w:type="dxa"/>
          </w:tcPr>
          <w:p w:rsidR="00BC5396" w:rsidRPr="00721F8C" w:rsidRDefault="00BC5396" w:rsidP="00A165EA">
            <w:pPr>
              <w:pStyle w:val="NoSpacing"/>
            </w:pPr>
            <w:bookmarkStart w:id="26" w:name="BM_DocCopyRight_Form" w:colFirst="1" w:colLast="1"/>
            <w:bookmarkEnd w:id="25"/>
            <w:r w:rsidRPr="00721F8C">
              <w:t>DocCopyRight</w:t>
            </w:r>
          </w:p>
        </w:tc>
        <w:tc>
          <w:tcPr>
            <w:tcW w:w="4791" w:type="dxa"/>
          </w:tcPr>
          <w:p w:rsidR="00BC5396" w:rsidRPr="00721F8C" w:rsidRDefault="00BC5396" w:rsidP="00A165EA">
            <w:pPr>
              <w:pStyle w:val="DocCopyRightForm"/>
            </w:pPr>
          </w:p>
        </w:tc>
      </w:tr>
      <w:tr w:rsidR="00BC5396" w:rsidTr="00F552F7">
        <w:trPr>
          <w:trHeight w:hRule="exact" w:val="20"/>
        </w:trPr>
        <w:tc>
          <w:tcPr>
            <w:tcW w:w="2608" w:type="dxa"/>
          </w:tcPr>
          <w:p w:rsidR="00BC5396" w:rsidRPr="00721F8C" w:rsidRDefault="00BC5396" w:rsidP="00A165EA">
            <w:pPr>
              <w:pStyle w:val="NoSpacing"/>
            </w:pPr>
            <w:bookmarkStart w:id="27" w:name="BM_DocReference_Form" w:colFirst="1" w:colLast="1"/>
            <w:bookmarkEnd w:id="26"/>
            <w:r w:rsidRPr="00721F8C">
              <w:t>DocReference</w:t>
            </w:r>
          </w:p>
        </w:tc>
        <w:tc>
          <w:tcPr>
            <w:tcW w:w="4791" w:type="dxa"/>
          </w:tcPr>
          <w:p w:rsidR="00BC5396" w:rsidRPr="00721F8C" w:rsidRDefault="00BC5396" w:rsidP="00A165EA">
            <w:pPr>
              <w:pStyle w:val="DocReferenceForm"/>
            </w:pPr>
          </w:p>
        </w:tc>
      </w:tr>
      <w:tr w:rsidR="00BC5396" w:rsidTr="00F552F7">
        <w:trPr>
          <w:trHeight w:hRule="exact" w:val="20"/>
        </w:trPr>
        <w:tc>
          <w:tcPr>
            <w:tcW w:w="2608" w:type="dxa"/>
          </w:tcPr>
          <w:p w:rsidR="00BC5396" w:rsidRPr="00721F8C" w:rsidRDefault="00BC5396" w:rsidP="00A165EA">
            <w:pPr>
              <w:pStyle w:val="NoSpacing"/>
            </w:pPr>
            <w:bookmarkStart w:id="28" w:name="BM_DocProtection_Form" w:colFirst="1" w:colLast="1"/>
            <w:bookmarkEnd w:id="27"/>
            <w:r w:rsidRPr="00721F8C">
              <w:t>ProtectionMarking</w:t>
            </w:r>
          </w:p>
        </w:tc>
        <w:tc>
          <w:tcPr>
            <w:tcW w:w="4791" w:type="dxa"/>
          </w:tcPr>
          <w:p w:rsidR="00BC5396" w:rsidRPr="00721F8C" w:rsidRDefault="0066368B" w:rsidP="00A165EA">
            <w:pPr>
              <w:pStyle w:val="DocProtectionMarkingForm"/>
            </w:pPr>
            <w:r>
              <w:t>Document Classification: Protect</w:t>
            </w:r>
          </w:p>
        </w:tc>
      </w:tr>
      <w:tr w:rsidR="00F15F0B" w:rsidTr="00F552F7">
        <w:trPr>
          <w:trHeight w:hRule="exact" w:val="20"/>
        </w:trPr>
        <w:tc>
          <w:tcPr>
            <w:tcW w:w="2608" w:type="dxa"/>
          </w:tcPr>
          <w:p w:rsidR="00F15F0B" w:rsidRPr="00721F8C" w:rsidRDefault="00F15F0B" w:rsidP="00A165EA">
            <w:pPr>
              <w:pStyle w:val="NoSpacing"/>
            </w:pPr>
            <w:bookmarkStart w:id="29" w:name="BM_TitleFooterRefProtection_Form" w:colFirst="1" w:colLast="1"/>
            <w:bookmarkEnd w:id="28"/>
            <w:r w:rsidRPr="00721F8C">
              <w:t>~TitleFooterRefProtection</w:t>
            </w:r>
          </w:p>
        </w:tc>
        <w:tc>
          <w:tcPr>
            <w:tcW w:w="4791" w:type="dxa"/>
          </w:tcPr>
          <w:p w:rsidR="00F15F0B" w:rsidRPr="00721F8C" w:rsidRDefault="0066368B" w:rsidP="00A165EA">
            <w:pPr>
              <w:pStyle w:val="TitleFooterRefProtectionForm"/>
              <w:framePr w:hSpace="0" w:wrap="auto" w:vAnchor="margin" w:hAnchor="text" w:xAlign="left" w:yAlign="inline"/>
            </w:pPr>
            <w:r>
              <w:t>This document is classified as Protect in accordance with the Information Sensitivity Procedure.</w:t>
            </w:r>
          </w:p>
        </w:tc>
      </w:tr>
      <w:tr w:rsidR="00BC5396" w:rsidTr="00F552F7">
        <w:trPr>
          <w:trHeight w:hRule="exact" w:val="20"/>
        </w:trPr>
        <w:tc>
          <w:tcPr>
            <w:tcW w:w="2608" w:type="dxa"/>
          </w:tcPr>
          <w:p w:rsidR="00BC5396" w:rsidRPr="00721F8C" w:rsidRDefault="006606D8" w:rsidP="00A165EA">
            <w:pPr>
              <w:pStyle w:val="NoSpacing"/>
            </w:pPr>
            <w:bookmarkStart w:id="30" w:name="BM_ProductLogo_Form" w:colFirst="1" w:colLast="1"/>
            <w:bookmarkEnd w:id="29"/>
            <w:r w:rsidRPr="00721F8C">
              <w:t>ProductLogo</w:t>
            </w:r>
          </w:p>
        </w:tc>
        <w:tc>
          <w:tcPr>
            <w:tcW w:w="4791" w:type="dxa"/>
          </w:tcPr>
          <w:p w:rsidR="00BC5396" w:rsidRPr="00721F8C" w:rsidRDefault="00C24428" w:rsidP="00A165EA">
            <w:pPr>
              <w:pStyle w:val="NoSpacing"/>
            </w:pPr>
            <w:r>
              <w:t>No_Logo</w:t>
            </w:r>
          </w:p>
        </w:tc>
      </w:tr>
      <w:bookmarkEnd w:id="30"/>
    </w:tbl>
    <w:p w:rsidR="00A165EA" w:rsidRPr="00F626B9" w:rsidRDefault="00A165EA" w:rsidP="00F626B9">
      <w:pPr>
        <w:pStyle w:val="Spacer"/>
      </w:pPr>
    </w:p>
    <w:tbl>
      <w:tblPr>
        <w:tblpPr w:leftFromText="181" w:rightFromText="181" w:horzAnchor="page" w:tblpX="1135" w:tblpYSpec="top"/>
        <w:tblW w:w="10121" w:type="dxa"/>
        <w:shd w:val="clear" w:color="auto" w:fill="FFFFFF" w:themeFill="background1"/>
        <w:tblLayout w:type="fixed"/>
        <w:tblCellMar>
          <w:left w:w="0" w:type="dxa"/>
          <w:right w:w="0" w:type="dxa"/>
        </w:tblCellMar>
        <w:tblLook w:val="04A0" w:firstRow="1" w:lastRow="0" w:firstColumn="1" w:lastColumn="0" w:noHBand="0" w:noVBand="1"/>
      </w:tblPr>
      <w:tblGrid>
        <w:gridCol w:w="10121"/>
      </w:tblGrid>
      <w:tr w:rsidR="00BC5396" w:rsidTr="00A165EA">
        <w:trPr>
          <w:trHeight w:hRule="exact" w:val="709"/>
        </w:trPr>
        <w:tc>
          <w:tcPr>
            <w:tcW w:w="10121" w:type="dxa"/>
            <w:shd w:val="clear" w:color="auto" w:fill="FFFFFF" w:themeFill="background1"/>
          </w:tcPr>
          <w:p w:rsidR="00BC5396" w:rsidRDefault="00BC5396" w:rsidP="00A165EA"/>
        </w:tc>
      </w:tr>
    </w:tbl>
    <w:p w:rsidR="0005120A" w:rsidRDefault="0005120A" w:rsidP="00F626B9">
      <w:pPr>
        <w:pStyle w:val="Spacer"/>
      </w:pPr>
    </w:p>
    <w:tbl>
      <w:tblPr>
        <w:tblpPr w:leftFromText="181" w:rightFromText="181" w:bottomFromText="992" w:vertAnchor="page" w:horzAnchor="page" w:tblpX="1135" w:tblpY="3573"/>
        <w:tblOverlap w:val="never"/>
        <w:tblW w:w="10120" w:type="dxa"/>
        <w:shd w:val="clear" w:color="auto" w:fill="FFFFFF" w:themeFill="background1"/>
        <w:tblLayout w:type="fixed"/>
        <w:tblCellMar>
          <w:left w:w="0" w:type="dxa"/>
          <w:right w:w="0" w:type="dxa"/>
        </w:tblCellMar>
        <w:tblLook w:val="04A0" w:firstRow="1" w:lastRow="0" w:firstColumn="1" w:lastColumn="0" w:noHBand="0" w:noVBand="1"/>
      </w:tblPr>
      <w:tblGrid>
        <w:gridCol w:w="3039"/>
        <w:gridCol w:w="7081"/>
      </w:tblGrid>
      <w:tr w:rsidR="00036CAC" w:rsidTr="00763922">
        <w:tc>
          <w:tcPr>
            <w:tcW w:w="3039" w:type="dxa"/>
            <w:shd w:val="clear" w:color="auto" w:fill="auto"/>
          </w:tcPr>
          <w:p w:rsidR="00036CAC" w:rsidRDefault="00C7179F" w:rsidP="00763922">
            <w:pPr>
              <w:pStyle w:val="ContactName"/>
            </w:pPr>
            <w:bookmarkStart w:id="31" w:name="BM_DocContact"/>
            <w:r>
              <w:t>Contact Details</w:t>
            </w:r>
          </w:p>
        </w:tc>
        <w:tc>
          <w:tcPr>
            <w:tcW w:w="7081" w:type="dxa"/>
            <w:shd w:val="clear" w:color="auto" w:fill="FFFFFF" w:themeFill="background1"/>
          </w:tcPr>
          <w:p w:rsidR="00036CAC" w:rsidRDefault="003A070A" w:rsidP="00763922">
            <w:pPr>
              <w:pStyle w:val="ContactName"/>
            </w:pPr>
            <w:r>
              <w:t>Steve Fulleylove</w:t>
            </w:r>
          </w:p>
        </w:tc>
      </w:tr>
      <w:tr w:rsidR="00C7179F" w:rsidTr="00763922">
        <w:tc>
          <w:tcPr>
            <w:tcW w:w="3039" w:type="dxa"/>
            <w:shd w:val="clear" w:color="auto" w:fill="auto"/>
          </w:tcPr>
          <w:p w:rsidR="00C7179F" w:rsidRDefault="00C7179F" w:rsidP="00763922">
            <w:pPr>
              <w:pStyle w:val="ContactRole"/>
            </w:pPr>
          </w:p>
        </w:tc>
        <w:tc>
          <w:tcPr>
            <w:tcW w:w="7081" w:type="dxa"/>
            <w:shd w:val="clear" w:color="auto" w:fill="FFFFFF" w:themeFill="background1"/>
          </w:tcPr>
          <w:p w:rsidR="00C7179F" w:rsidRPr="003D7C15" w:rsidRDefault="00331D64" w:rsidP="00763922">
            <w:pPr>
              <w:pStyle w:val="ContactRole"/>
            </w:pPr>
            <w:r>
              <w:t>Developer</w:t>
            </w:r>
          </w:p>
        </w:tc>
      </w:tr>
      <w:tr w:rsidR="00C7179F" w:rsidTr="00763922">
        <w:tc>
          <w:tcPr>
            <w:tcW w:w="3039" w:type="dxa"/>
            <w:shd w:val="clear" w:color="auto" w:fill="auto"/>
          </w:tcPr>
          <w:p w:rsidR="00C7179F" w:rsidRDefault="00C7179F" w:rsidP="00763922">
            <w:pPr>
              <w:pStyle w:val="Spacer"/>
            </w:pPr>
          </w:p>
        </w:tc>
        <w:tc>
          <w:tcPr>
            <w:tcW w:w="7081" w:type="dxa"/>
            <w:shd w:val="clear" w:color="auto" w:fill="FFFFFF" w:themeFill="background1"/>
          </w:tcPr>
          <w:p w:rsidR="00C7179F" w:rsidRDefault="00C7179F" w:rsidP="00763922">
            <w:pPr>
              <w:pStyle w:val="Spacer"/>
            </w:pPr>
          </w:p>
        </w:tc>
      </w:tr>
      <w:tr w:rsidR="00C7179F" w:rsidTr="00763922">
        <w:tc>
          <w:tcPr>
            <w:tcW w:w="3039" w:type="dxa"/>
            <w:shd w:val="clear" w:color="auto" w:fill="auto"/>
          </w:tcPr>
          <w:p w:rsidR="00C7179F" w:rsidRDefault="00C7179F" w:rsidP="00763922">
            <w:pPr>
              <w:pStyle w:val="ContactTel"/>
            </w:pPr>
          </w:p>
        </w:tc>
        <w:tc>
          <w:tcPr>
            <w:tcW w:w="7081" w:type="dxa"/>
            <w:shd w:val="clear" w:color="auto" w:fill="FFFFFF" w:themeFill="background1"/>
          </w:tcPr>
          <w:p w:rsidR="00C7179F" w:rsidRDefault="00331D64" w:rsidP="00763922">
            <w:pPr>
              <w:pStyle w:val="ContactTel"/>
            </w:pPr>
            <w:r w:rsidRPr="00331D64">
              <w:t>+44 (0)114 219 6102</w:t>
            </w:r>
          </w:p>
        </w:tc>
      </w:tr>
      <w:tr w:rsidR="00C7179F" w:rsidTr="00763922">
        <w:tc>
          <w:tcPr>
            <w:tcW w:w="3039" w:type="dxa"/>
            <w:shd w:val="clear" w:color="auto" w:fill="auto"/>
          </w:tcPr>
          <w:p w:rsidR="00C7179F" w:rsidRDefault="00C7179F" w:rsidP="00763922">
            <w:pPr>
              <w:pStyle w:val="ContactEmail"/>
            </w:pPr>
          </w:p>
        </w:tc>
        <w:tc>
          <w:tcPr>
            <w:tcW w:w="7081" w:type="dxa"/>
            <w:shd w:val="clear" w:color="auto" w:fill="FFFFFF" w:themeFill="background1"/>
          </w:tcPr>
          <w:p w:rsidR="00C7179F" w:rsidRDefault="003A070A" w:rsidP="00763922">
            <w:pPr>
              <w:pStyle w:val="ContactEmail"/>
            </w:pPr>
            <w:r>
              <w:t>steven.fulleylove</w:t>
            </w:r>
            <w:r w:rsidR="00331D64">
              <w:t>@tribalgroup.com</w:t>
            </w:r>
          </w:p>
        </w:tc>
      </w:tr>
      <w:tr w:rsidR="00C7179F" w:rsidTr="00763922">
        <w:tc>
          <w:tcPr>
            <w:tcW w:w="3039" w:type="dxa"/>
            <w:shd w:val="clear" w:color="auto" w:fill="auto"/>
          </w:tcPr>
          <w:p w:rsidR="00C7179F" w:rsidRDefault="00C7179F" w:rsidP="00763922">
            <w:pPr>
              <w:pStyle w:val="NoSpacing"/>
            </w:pPr>
          </w:p>
        </w:tc>
        <w:tc>
          <w:tcPr>
            <w:tcW w:w="7081" w:type="dxa"/>
            <w:shd w:val="clear" w:color="auto" w:fill="FFFFFF" w:themeFill="background1"/>
          </w:tcPr>
          <w:p w:rsidR="00C7179F" w:rsidRDefault="00C7179F" w:rsidP="00763922">
            <w:pPr>
              <w:pStyle w:val="NoSpacing"/>
            </w:pPr>
          </w:p>
        </w:tc>
      </w:tr>
      <w:bookmarkEnd w:id="31"/>
    </w:tbl>
    <w:p w:rsidR="001243A9" w:rsidRDefault="001243A9" w:rsidP="00F626B9">
      <w:pPr>
        <w:pStyle w:val="Spacer"/>
      </w:pPr>
    </w:p>
    <w:tbl>
      <w:tblPr>
        <w:tblpPr w:leftFromText="181" w:rightFromText="181" w:bottomFromText="284" w:vertAnchor="page" w:horzAnchor="page" w:tblpX="1135" w:tblpY="3573"/>
        <w:tblOverlap w:val="never"/>
        <w:tblW w:w="10120" w:type="dxa"/>
        <w:shd w:val="clear" w:color="auto" w:fill="FFFFFF" w:themeFill="background1"/>
        <w:tblLayout w:type="fixed"/>
        <w:tblCellMar>
          <w:left w:w="0" w:type="dxa"/>
          <w:right w:w="0" w:type="dxa"/>
        </w:tblCellMar>
        <w:tblLook w:val="04A0" w:firstRow="1" w:lastRow="0" w:firstColumn="1" w:lastColumn="0" w:noHBand="0" w:noVBand="1"/>
      </w:tblPr>
      <w:tblGrid>
        <w:gridCol w:w="3039"/>
        <w:gridCol w:w="7081"/>
      </w:tblGrid>
      <w:tr w:rsidR="003A2816" w:rsidTr="001243A9">
        <w:trPr>
          <w:trHeight w:val="153"/>
        </w:trPr>
        <w:tc>
          <w:tcPr>
            <w:tcW w:w="3039" w:type="dxa"/>
            <w:shd w:val="clear" w:color="auto" w:fill="auto"/>
          </w:tcPr>
          <w:p w:rsidR="003A2816" w:rsidRDefault="003A2816" w:rsidP="001243A9">
            <w:pPr>
              <w:pStyle w:val="ContactName"/>
            </w:pPr>
            <w:bookmarkStart w:id="32" w:name="BM_OfficeAddressHere" w:colFirst="1" w:colLast="1"/>
            <w:r>
              <w:t>Contact Address</w:t>
            </w:r>
          </w:p>
        </w:tc>
        <w:tc>
          <w:tcPr>
            <w:tcW w:w="7081" w:type="dxa"/>
            <w:shd w:val="clear" w:color="auto" w:fill="FFFFFF" w:themeFill="background1"/>
          </w:tcPr>
          <w:p w:rsidR="00C24428" w:rsidRPr="00C924BB" w:rsidRDefault="00C24428" w:rsidP="00C924BB">
            <w:pPr>
              <w:pStyle w:val="OfficeAddress"/>
            </w:pPr>
            <w:bookmarkStart w:id="33" w:name="BMAdr_Sheffield_"/>
            <w:r w:rsidRPr="00C924BB">
              <w:t>St Mary’s Court, 55 St Mary’s Road, Sheffield S2 4AN</w:t>
            </w:r>
          </w:p>
          <w:p w:rsidR="003A2816" w:rsidRDefault="00C24428" w:rsidP="001243A9">
            <w:pPr>
              <w:pStyle w:val="OfficeAddress"/>
            </w:pPr>
            <w:r w:rsidRPr="00C924BB">
              <w:t>T: 0114 281 6100</w:t>
            </w:r>
            <w:bookmarkEnd w:id="33"/>
          </w:p>
        </w:tc>
      </w:tr>
      <w:bookmarkEnd w:id="32"/>
    </w:tbl>
    <w:p w:rsidR="0005120A" w:rsidRDefault="0005120A" w:rsidP="00F626B9">
      <w:pPr>
        <w:pStyle w:val="Spacer"/>
      </w:pPr>
    </w:p>
    <w:tbl>
      <w:tblPr>
        <w:tblpPr w:leftFromText="181" w:rightFromText="181" w:tblpYSpec="bottom"/>
        <w:tblOverlap w:val="never"/>
        <w:tblW w:w="5000" w:type="pct"/>
        <w:tblLayout w:type="fixed"/>
        <w:tblCellMar>
          <w:left w:w="0" w:type="dxa"/>
          <w:right w:w="0" w:type="dxa"/>
        </w:tblCellMar>
        <w:tblLook w:val="04A0" w:firstRow="1" w:lastRow="0" w:firstColumn="1" w:lastColumn="0" w:noHBand="0" w:noVBand="1"/>
      </w:tblPr>
      <w:tblGrid>
        <w:gridCol w:w="10063"/>
      </w:tblGrid>
      <w:tr w:rsidR="00053FD1" w:rsidTr="0005120A">
        <w:trPr>
          <w:cantSplit/>
        </w:trPr>
        <w:tc>
          <w:tcPr>
            <w:tcW w:w="6944" w:type="dxa"/>
          </w:tcPr>
          <w:p w:rsidR="00053FD1" w:rsidRDefault="00331D64" w:rsidP="00F14E0E">
            <w:pPr>
              <w:pStyle w:val="DisclGeneral"/>
            </w:pPr>
            <w:bookmarkStart w:id="34" w:name="BMDis_Standard_Tribal"/>
            <w:bookmarkStart w:id="35" w:name="BM_PrimaryDis" w:colFirst="0" w:colLast="0"/>
            <w:r w:rsidRPr="00804C0C">
              <w:t xml:space="preserve">Tribal, operating through the entity whose details appear below (“Tribal”), has produced this report for the benefit of </w:t>
            </w:r>
            <w:r w:rsidR="00366273">
              <w:fldChar w:fldCharType="begin"/>
            </w:r>
            <w:r w:rsidR="00366273">
              <w:instrText xml:space="preserve"> STYLEREF  ~DocClient_Form </w:instrText>
            </w:r>
            <w:r w:rsidR="00366273">
              <w:fldChar w:fldCharType="separate"/>
            </w:r>
            <w:r w:rsidR="00366273">
              <w:rPr>
                <w:noProof/>
              </w:rPr>
              <w:t>Skills Funding Agency</w:t>
            </w:r>
            <w:r w:rsidR="00366273">
              <w:rPr>
                <w:noProof/>
              </w:rPr>
              <w:fldChar w:fldCharType="end"/>
            </w:r>
            <w:r w:rsidRPr="00804C0C">
              <w:t xml:space="preserve"> (the “Client”) only and it has been released to the Client subject to the terms and conditions of the contract between Tribal and the Client and on the basis that it shall not be copied, referred to or disclosed, in whole or in part, to any other party without Tribal’s prior written consent. Tribal have not verified the accuracy, quality, correctness or completeness, merchantability or fitness for a particular purpose or requirement any information supplied by or on behalf of the Client in the course of Tribal’s work and accepts no liability in connection with any such matters, whether arising under contract, tort or otherwise.. Any party that obtains access to this report or a copy (under Freedom of Information Act 2000 or otherwise) and chooses to rely on this report (or any part of it) does so at their own risk. To the fullest extent permitted by law, Tribal do not assume any responsibility and will not accept any responsibility in respect of this report to any party other than the Client. By accepting and using this report, the Client warrants and undertakes that it shall not rely solely upon this report in making any decision and shall take specialist external advice from lawyers, accountants, financial advisers, tax specialists and/or other professionals as appropriate to the nature, type and potential ramifications of the decision which is being made.</w:t>
            </w:r>
            <w:bookmarkEnd w:id="34"/>
          </w:p>
        </w:tc>
      </w:tr>
      <w:tr w:rsidR="00053FD1" w:rsidTr="0005120A">
        <w:trPr>
          <w:cantSplit/>
        </w:trPr>
        <w:tc>
          <w:tcPr>
            <w:tcW w:w="6944" w:type="dxa"/>
          </w:tcPr>
          <w:p w:rsidR="00331D64" w:rsidRPr="00203FE8" w:rsidRDefault="00331D64" w:rsidP="0037605D">
            <w:pPr>
              <w:pStyle w:val="DisclGeneral"/>
            </w:pPr>
            <w:bookmarkStart w:id="36" w:name="BMLgl_UK"/>
            <w:bookmarkStart w:id="37" w:name="BM_LegalAddressHere" w:colFirst="0" w:colLast="0"/>
            <w:bookmarkEnd w:id="35"/>
            <w:r w:rsidRPr="00203FE8">
              <w:t>Tribal, Bristol 1-4 Portland Square, Bristol BS2 8RR</w:t>
            </w:r>
          </w:p>
          <w:p w:rsidR="00053FD1" w:rsidRDefault="00331D64" w:rsidP="00F14E0E">
            <w:pPr>
              <w:pStyle w:val="DisclGeneral"/>
            </w:pPr>
            <w:r w:rsidRPr="00203FE8">
              <w:t>T: 0845 123 6001</w:t>
            </w:r>
            <w:bookmarkEnd w:id="36"/>
          </w:p>
        </w:tc>
      </w:tr>
      <w:bookmarkEnd w:id="37"/>
    </w:tbl>
    <w:p w:rsidR="008D6E54" w:rsidRDefault="008D6E54" w:rsidP="00F626B9">
      <w:pPr>
        <w:pStyle w:val="Spacer"/>
      </w:pPr>
    </w:p>
    <w:tbl>
      <w:tblPr>
        <w:tblpPr w:leftFromText="181" w:rightFromText="181" w:vertAnchor="text" w:horzAnchor="page" w:tblpX="1135" w:tblpY="1"/>
        <w:tblOverlap w:val="never"/>
        <w:tblW w:w="10121" w:type="dxa"/>
        <w:shd w:val="clear" w:color="auto" w:fill="FFFFFF" w:themeFill="background1"/>
        <w:tblLayout w:type="fixed"/>
        <w:tblCellMar>
          <w:left w:w="0" w:type="dxa"/>
          <w:right w:w="0" w:type="dxa"/>
        </w:tblCellMar>
        <w:tblLook w:val="04A0" w:firstRow="1" w:lastRow="0" w:firstColumn="1" w:lastColumn="0" w:noHBand="0" w:noVBand="1"/>
      </w:tblPr>
      <w:tblGrid>
        <w:gridCol w:w="10121"/>
      </w:tblGrid>
      <w:tr w:rsidR="00A36B9E" w:rsidTr="00A36B9E">
        <w:trPr>
          <w:trHeight w:hRule="exact" w:val="709"/>
        </w:trPr>
        <w:tc>
          <w:tcPr>
            <w:tcW w:w="10121" w:type="dxa"/>
            <w:shd w:val="clear" w:color="auto" w:fill="FFFFFF" w:themeFill="background1"/>
          </w:tcPr>
          <w:p w:rsidR="00A36B9E" w:rsidRDefault="00617775" w:rsidP="00D41818">
            <w:pPr>
              <w:pStyle w:val="TablePageHeading"/>
            </w:pPr>
            <w:bookmarkStart w:id="38" w:name="BM_ContentsPage" w:colFirst="0" w:colLast="0"/>
            <w:r>
              <w:lastRenderedPageBreak/>
              <w:t>Contents</w:t>
            </w:r>
          </w:p>
        </w:tc>
      </w:tr>
      <w:bookmarkEnd w:id="38"/>
    </w:tbl>
    <w:p w:rsidR="004B59BF" w:rsidRDefault="004B59BF" w:rsidP="008321F3">
      <w:pPr>
        <w:pStyle w:val="Spacer"/>
      </w:pPr>
    </w:p>
    <w:tbl>
      <w:tblPr>
        <w:tblpPr w:leftFromText="181" w:rightFromText="181" w:vertAnchor="page" w:horzAnchor="margin" w:tblpY="3630"/>
        <w:tblOverlap w:val="never"/>
        <w:tblW w:w="5042" w:type="pct"/>
        <w:tblLayout w:type="fixed"/>
        <w:tblCellMar>
          <w:left w:w="0" w:type="dxa"/>
          <w:right w:w="0" w:type="dxa"/>
        </w:tblCellMar>
        <w:tblLook w:val="04A0" w:firstRow="1" w:lastRow="0" w:firstColumn="1" w:lastColumn="0" w:noHBand="0" w:noVBand="1"/>
      </w:tblPr>
      <w:tblGrid>
        <w:gridCol w:w="10148"/>
      </w:tblGrid>
      <w:tr w:rsidR="000D4D4E" w:rsidTr="003351DB">
        <w:tc>
          <w:tcPr>
            <w:tcW w:w="7002" w:type="dxa"/>
          </w:tcPr>
          <w:bookmarkStart w:id="39" w:name="BM_Toc" w:colFirst="0" w:colLast="0"/>
          <w:p w:rsidR="00366273" w:rsidRDefault="00123CB6" w:rsidP="00366273">
            <w:pPr>
              <w:pStyle w:val="TOC1"/>
              <w:rPr>
                <w:rFonts w:asciiTheme="minorHAnsi" w:hAnsiTheme="minorHAnsi" w:cstheme="minorBidi"/>
                <w:color w:val="auto"/>
                <w:sz w:val="22"/>
                <w:szCs w:val="22"/>
              </w:rPr>
            </w:pPr>
            <w:r>
              <w:fldChar w:fldCharType="begin"/>
            </w:r>
            <w:r w:rsidR="000D4D4E">
              <w:instrText xml:space="preserve"> TOC </w:instrText>
            </w:r>
            <w:r w:rsidR="00892E0E">
              <w:instrText xml:space="preserve">\h </w:instrText>
            </w:r>
            <w:r w:rsidR="000D4D4E">
              <w:instrText>\t</w:instrText>
            </w:r>
            <w:r w:rsidR="00892E0E">
              <w:instrText xml:space="preserve"> </w:instrText>
            </w:r>
            <w:r w:rsidR="000D4D4E">
              <w:instrText>"</w:instrText>
            </w:r>
            <w:r w:rsidR="00892E0E">
              <w:instrText>~ExecSumHead,5,</w:instrText>
            </w:r>
            <w:r w:rsidR="000D4D4E">
              <w:instrText>Heading 1,1,Heading 2,2,Heading 3,3,~AppendixDivider,</w:instrText>
            </w:r>
            <w:r w:rsidR="00892E0E">
              <w:instrText>6</w:instrText>
            </w:r>
            <w:r w:rsidR="000D4D4E">
              <w:instrText>,~AppHead,</w:instrText>
            </w:r>
            <w:r w:rsidR="00892E0E">
              <w:instrText>7</w:instrText>
            </w:r>
            <w:r w:rsidR="000D4D4E">
              <w:instrText xml:space="preserve">"  </w:instrText>
            </w:r>
            <w:r>
              <w:fldChar w:fldCharType="separate"/>
            </w:r>
            <w:hyperlink w:anchor="_Toc467499423" w:history="1">
              <w:r w:rsidR="00366273" w:rsidRPr="00351EC0">
                <w:rPr>
                  <w:rStyle w:val="Hyperlink"/>
                </w:rPr>
                <w:t>1.</w:t>
              </w:r>
              <w:r w:rsidR="00366273">
                <w:rPr>
                  <w:rFonts w:asciiTheme="minorHAnsi" w:hAnsiTheme="minorHAnsi" w:cstheme="minorBidi"/>
                  <w:color w:val="auto"/>
                  <w:sz w:val="22"/>
                  <w:szCs w:val="22"/>
                </w:rPr>
                <w:tab/>
              </w:r>
              <w:r w:rsidR="00366273" w:rsidRPr="00351EC0">
                <w:rPr>
                  <w:rStyle w:val="Hyperlink"/>
                </w:rPr>
                <w:t>Introduction</w:t>
              </w:r>
              <w:r w:rsidR="00366273">
                <w:tab/>
              </w:r>
              <w:r w:rsidR="00366273">
                <w:fldChar w:fldCharType="begin"/>
              </w:r>
              <w:r w:rsidR="00366273">
                <w:instrText xml:space="preserve"> PAGEREF _Toc467499423 \h </w:instrText>
              </w:r>
              <w:r w:rsidR="00366273">
                <w:fldChar w:fldCharType="separate"/>
              </w:r>
              <w:r w:rsidR="00366273">
                <w:t>1</w:t>
              </w:r>
              <w:r w:rsidR="00366273">
                <w:fldChar w:fldCharType="end"/>
              </w:r>
            </w:hyperlink>
          </w:p>
          <w:p w:rsidR="00366273" w:rsidRDefault="00366273" w:rsidP="00366273">
            <w:pPr>
              <w:pStyle w:val="TOC1"/>
              <w:rPr>
                <w:rFonts w:asciiTheme="minorHAnsi" w:hAnsiTheme="minorHAnsi" w:cstheme="minorBidi"/>
                <w:color w:val="auto"/>
                <w:sz w:val="22"/>
                <w:szCs w:val="22"/>
              </w:rPr>
            </w:pPr>
            <w:hyperlink w:anchor="_Toc467499424" w:history="1">
              <w:r w:rsidRPr="00351EC0">
                <w:rPr>
                  <w:rStyle w:val="Hyperlink"/>
                </w:rPr>
                <w:t>2.</w:t>
              </w:r>
              <w:r>
                <w:rPr>
                  <w:rFonts w:asciiTheme="minorHAnsi" w:hAnsiTheme="minorHAnsi" w:cstheme="minorBidi"/>
                  <w:color w:val="auto"/>
                  <w:sz w:val="22"/>
                  <w:szCs w:val="22"/>
                </w:rPr>
                <w:tab/>
              </w:r>
              <w:r w:rsidRPr="00351EC0">
                <w:rPr>
                  <w:rStyle w:val="Hyperlink"/>
                </w:rPr>
                <w:t>Fields</w:t>
              </w:r>
              <w:r>
                <w:tab/>
              </w:r>
              <w:r>
                <w:fldChar w:fldCharType="begin"/>
              </w:r>
              <w:r>
                <w:instrText xml:space="preserve"> PAGEREF _Toc467499424 \h </w:instrText>
              </w:r>
              <w:r>
                <w:fldChar w:fldCharType="separate"/>
              </w:r>
              <w:r>
                <w:t>2</w:t>
              </w:r>
              <w:r>
                <w:fldChar w:fldCharType="end"/>
              </w:r>
            </w:hyperlink>
          </w:p>
          <w:p w:rsidR="000D4D4E" w:rsidRDefault="00123CB6" w:rsidP="003351DB">
            <w:pPr>
              <w:pStyle w:val="Spacer"/>
            </w:pPr>
            <w:r>
              <w:fldChar w:fldCharType="end"/>
            </w:r>
          </w:p>
        </w:tc>
      </w:tr>
      <w:tr w:rsidR="004943F4" w:rsidTr="003351DB">
        <w:trPr>
          <w:trHeight w:val="57"/>
        </w:trPr>
        <w:tc>
          <w:tcPr>
            <w:tcW w:w="7002" w:type="dxa"/>
          </w:tcPr>
          <w:p w:rsidR="004943F4" w:rsidRDefault="004943F4" w:rsidP="008321F3">
            <w:pPr>
              <w:pStyle w:val="Spacer"/>
            </w:pPr>
            <w:bookmarkStart w:id="40" w:name="BM_ToF" w:colFirst="0" w:colLast="0"/>
            <w:bookmarkEnd w:id="39"/>
          </w:p>
        </w:tc>
      </w:tr>
      <w:tr w:rsidR="00B329B4" w:rsidTr="003351DB">
        <w:trPr>
          <w:trHeight w:val="57"/>
        </w:trPr>
        <w:tc>
          <w:tcPr>
            <w:tcW w:w="7002" w:type="dxa"/>
          </w:tcPr>
          <w:p w:rsidR="00B329B4" w:rsidRDefault="00B329B4" w:rsidP="008321F3">
            <w:pPr>
              <w:pStyle w:val="Spacer"/>
            </w:pPr>
            <w:bookmarkStart w:id="41" w:name="BM_ToT" w:colFirst="0" w:colLast="0"/>
            <w:bookmarkEnd w:id="40"/>
          </w:p>
        </w:tc>
      </w:tr>
      <w:bookmarkEnd w:id="41"/>
    </w:tbl>
    <w:p w:rsidR="0005120A" w:rsidRDefault="0005120A" w:rsidP="0005120A">
      <w:pPr>
        <w:pStyle w:val="Spacer"/>
      </w:pPr>
    </w:p>
    <w:tbl>
      <w:tblPr>
        <w:tblpPr w:leftFromText="181" w:rightFromText="181" w:tblpYSpec="bottom"/>
        <w:tblOverlap w:val="never"/>
        <w:tblW w:w="5000" w:type="pct"/>
        <w:tblLayout w:type="fixed"/>
        <w:tblCellMar>
          <w:left w:w="0" w:type="dxa"/>
          <w:right w:w="0" w:type="dxa"/>
        </w:tblCellMar>
        <w:tblLook w:val="04A0" w:firstRow="1" w:lastRow="0" w:firstColumn="1" w:lastColumn="0" w:noHBand="0" w:noVBand="1"/>
      </w:tblPr>
      <w:tblGrid>
        <w:gridCol w:w="10063"/>
      </w:tblGrid>
      <w:tr w:rsidR="00C7179F" w:rsidTr="009912ED">
        <w:trPr>
          <w:cantSplit/>
          <w:trHeight w:val="57"/>
        </w:trPr>
        <w:tc>
          <w:tcPr>
            <w:tcW w:w="5000" w:type="pct"/>
          </w:tcPr>
          <w:p w:rsidR="00C7179F" w:rsidRDefault="00C7179F" w:rsidP="00405C65">
            <w:pPr>
              <w:pStyle w:val="DisclGeneral"/>
            </w:pPr>
            <w:bookmarkStart w:id="42" w:name="BM_SecDisclaimer" w:colFirst="0" w:colLast="0"/>
          </w:p>
        </w:tc>
      </w:tr>
    </w:tbl>
    <w:bookmarkEnd w:id="42" w:displacedByCustomXml="next"/>
    <w:bookmarkStart w:id="43" w:name="BM_SecBreakToC" w:displacedByCustomXml="next"/>
    <w:sdt>
      <w:sdtPr>
        <w:alias w:val="Locked Section Break"/>
        <w:tag w:val="Locked Section Break"/>
        <w:id w:val="-1151057271"/>
        <w:lock w:val="sdtContentLocked"/>
        <w:placeholder>
          <w:docPart w:val="9EFB0F885E6D4D05B786F85816CE45F6"/>
        </w:placeholder>
        <w:showingPlcHdr/>
      </w:sdtPr>
      <w:sdtEndPr/>
      <w:sdtContent>
        <w:p w:rsidR="000D4D4E" w:rsidRDefault="00AB7DD6" w:rsidP="000D4D4E">
          <w:pPr>
            <w:sectPr w:rsidR="000D4D4E" w:rsidSect="00331D64">
              <w:headerReference w:type="default" r:id="rId13"/>
              <w:footerReference w:type="default" r:id="rId14"/>
              <w:pgSz w:w="11906" w:h="16838" w:code="9"/>
              <w:pgMar w:top="2835" w:right="709" w:bottom="1219" w:left="1134" w:header="709" w:footer="284" w:gutter="0"/>
              <w:cols w:space="708"/>
              <w:docGrid w:linePitch="360"/>
            </w:sectPr>
          </w:pPr>
          <w:r>
            <w:t xml:space="preserve"> </w:t>
          </w:r>
        </w:p>
      </w:sdtContent>
    </w:sdt>
    <w:p w:rsidR="00621262" w:rsidRDefault="00491E04" w:rsidP="007D5C62">
      <w:pPr>
        <w:pStyle w:val="Heading1"/>
      </w:pPr>
      <w:bookmarkStart w:id="44" w:name="_Toc254867226"/>
      <w:bookmarkStart w:id="45" w:name="_Toc467499423"/>
      <w:bookmarkEnd w:id="43"/>
      <w:r>
        <w:lastRenderedPageBreak/>
        <w:t>Introduction</w:t>
      </w:r>
      <w:bookmarkEnd w:id="45"/>
    </w:p>
    <w:p w:rsidR="00030BB2" w:rsidRDefault="00030BB2" w:rsidP="00030BB2">
      <w:r>
        <w:t>The document contains the format required for the list of new training providers to be imported into the Provider Portal.  The file must be in a CSV format.</w:t>
      </w:r>
      <w:r w:rsidR="002F03FB">
        <w:t xml:space="preserve">  Any fields containing a comma will need to be surrounded by double quotes (</w:t>
      </w:r>
      <w:r w:rsidR="002F03FB" w:rsidRPr="002F03FB">
        <w:t>"</w:t>
      </w:r>
      <w:r w:rsidR="002F03FB">
        <w:t>).  Fields cannot contain line feeds.</w:t>
      </w:r>
    </w:p>
    <w:p w:rsidR="00030BB2" w:rsidRDefault="00030BB2" w:rsidP="00030BB2"/>
    <w:p w:rsidR="00030BB2" w:rsidRDefault="00030BB2" w:rsidP="00030BB2">
      <w:pPr>
        <w:pStyle w:val="Heading1"/>
      </w:pPr>
      <w:bookmarkStart w:id="46" w:name="_Toc467499424"/>
      <w:r>
        <w:lastRenderedPageBreak/>
        <w:t>Fields</w:t>
      </w:r>
      <w:bookmarkEnd w:id="46"/>
    </w:p>
    <w:p w:rsidR="00030BB2" w:rsidRDefault="00030BB2" w:rsidP="00030BB2">
      <w:r>
        <w:t>The CSV file should contain the following fields.  The first line of the CSV file should contain a header row using the field names</w:t>
      </w:r>
      <w:r w:rsidR="002F03FB">
        <w:t xml:space="preserve"> specified in the </w:t>
      </w:r>
      <w:r w:rsidR="001C4080">
        <w:t xml:space="preserve">following </w:t>
      </w:r>
      <w:r w:rsidR="002F03FB">
        <w:t>table</w:t>
      </w:r>
      <w:r>
        <w:t>.</w:t>
      </w:r>
    </w:p>
    <w:p w:rsidR="00030BB2" w:rsidRDefault="00030BB2" w:rsidP="00030BB2"/>
    <w:tbl>
      <w:tblPr>
        <w:tblStyle w:val="GridTable4Accent2"/>
        <w:tblW w:w="0" w:type="auto"/>
        <w:tblLook w:val="0420" w:firstRow="1" w:lastRow="0" w:firstColumn="0" w:lastColumn="0" w:noHBand="0" w:noVBand="1"/>
      </w:tblPr>
      <w:tblGrid>
        <w:gridCol w:w="2972"/>
        <w:gridCol w:w="1276"/>
        <w:gridCol w:w="1417"/>
        <w:gridCol w:w="4388"/>
      </w:tblGrid>
      <w:tr w:rsidR="00030BB2" w:rsidTr="00C522ED">
        <w:trPr>
          <w:cnfStyle w:val="100000000000" w:firstRow="1" w:lastRow="0" w:firstColumn="0" w:lastColumn="0" w:oddVBand="0" w:evenVBand="0" w:oddHBand="0" w:evenHBand="0" w:firstRowFirstColumn="0" w:firstRowLastColumn="0" w:lastRowFirstColumn="0" w:lastRowLastColumn="0"/>
          <w:trHeight w:val="871"/>
          <w:tblHeader/>
        </w:trPr>
        <w:tc>
          <w:tcPr>
            <w:tcW w:w="2972" w:type="dxa"/>
            <w:vAlign w:val="center"/>
          </w:tcPr>
          <w:p w:rsidR="00030BB2" w:rsidRDefault="00030BB2" w:rsidP="00030BB2">
            <w:r>
              <w:t>Field Name</w:t>
            </w:r>
          </w:p>
        </w:tc>
        <w:tc>
          <w:tcPr>
            <w:tcW w:w="1276" w:type="dxa"/>
            <w:vAlign w:val="center"/>
          </w:tcPr>
          <w:p w:rsidR="00030BB2" w:rsidRDefault="00030BB2" w:rsidP="00030BB2">
            <w:pPr>
              <w:jc w:val="center"/>
            </w:pPr>
            <w:r>
              <w:t>Mandatory</w:t>
            </w:r>
          </w:p>
        </w:tc>
        <w:tc>
          <w:tcPr>
            <w:tcW w:w="1417" w:type="dxa"/>
            <w:vAlign w:val="center"/>
          </w:tcPr>
          <w:p w:rsidR="00030BB2" w:rsidRDefault="00030BB2" w:rsidP="00030BB2">
            <w:pPr>
              <w:jc w:val="center"/>
            </w:pPr>
            <w:r>
              <w:t>Maximum Length</w:t>
            </w:r>
          </w:p>
        </w:tc>
        <w:tc>
          <w:tcPr>
            <w:tcW w:w="4388" w:type="dxa"/>
            <w:vAlign w:val="center"/>
          </w:tcPr>
          <w:p w:rsidR="00030BB2" w:rsidRDefault="00030BB2" w:rsidP="00030BB2">
            <w:r>
              <w:t>Notes</w:t>
            </w:r>
          </w:p>
        </w:tc>
      </w:tr>
      <w:tr w:rsidR="00030BB2" w:rsidTr="00C522ED">
        <w:trPr>
          <w:cnfStyle w:val="000000100000" w:firstRow="0" w:lastRow="0" w:firstColumn="0" w:lastColumn="0" w:oddVBand="0" w:evenVBand="0" w:oddHBand="1" w:evenHBand="0" w:firstRowFirstColumn="0" w:firstRowLastColumn="0" w:lastRowFirstColumn="0" w:lastRowLastColumn="0"/>
        </w:trPr>
        <w:tc>
          <w:tcPr>
            <w:tcW w:w="2972" w:type="dxa"/>
            <w:tcMar>
              <w:bottom w:w="142" w:type="dxa"/>
            </w:tcMar>
            <w:vAlign w:val="center"/>
          </w:tcPr>
          <w:p w:rsidR="00030BB2" w:rsidRDefault="00030BB2" w:rsidP="00030BB2">
            <w:r>
              <w:t>UKPRN</w:t>
            </w:r>
          </w:p>
        </w:tc>
        <w:tc>
          <w:tcPr>
            <w:tcW w:w="1276" w:type="dxa"/>
            <w:tcMar>
              <w:bottom w:w="142" w:type="dxa"/>
            </w:tcMar>
            <w:vAlign w:val="center"/>
          </w:tcPr>
          <w:p w:rsidR="00030BB2" w:rsidRDefault="00030BB2" w:rsidP="00030BB2">
            <w:pPr>
              <w:jc w:val="center"/>
            </w:pPr>
            <w:r>
              <w:t>Yes</w:t>
            </w:r>
          </w:p>
        </w:tc>
        <w:tc>
          <w:tcPr>
            <w:tcW w:w="1417" w:type="dxa"/>
            <w:tcMar>
              <w:bottom w:w="142" w:type="dxa"/>
            </w:tcMar>
            <w:vAlign w:val="center"/>
          </w:tcPr>
          <w:p w:rsidR="00030BB2" w:rsidRDefault="00030BB2" w:rsidP="00030BB2">
            <w:pPr>
              <w:jc w:val="center"/>
            </w:pPr>
            <w:r>
              <w:t>8</w:t>
            </w:r>
          </w:p>
        </w:tc>
        <w:tc>
          <w:tcPr>
            <w:tcW w:w="4388" w:type="dxa"/>
            <w:tcMar>
              <w:bottom w:w="142" w:type="dxa"/>
            </w:tcMar>
            <w:vAlign w:val="center"/>
          </w:tcPr>
          <w:p w:rsidR="00030BB2" w:rsidRDefault="00A425FB" w:rsidP="00030BB2">
            <w:r>
              <w:t>Must be numeric</w:t>
            </w:r>
          </w:p>
        </w:tc>
      </w:tr>
      <w:tr w:rsidR="00030BB2" w:rsidTr="00C522ED">
        <w:tc>
          <w:tcPr>
            <w:tcW w:w="2972" w:type="dxa"/>
            <w:tcMar>
              <w:bottom w:w="142" w:type="dxa"/>
            </w:tcMar>
            <w:vAlign w:val="center"/>
          </w:tcPr>
          <w:p w:rsidR="00030BB2" w:rsidRDefault="00030BB2" w:rsidP="00030BB2">
            <w:r>
              <w:t>Provider Name</w:t>
            </w:r>
          </w:p>
        </w:tc>
        <w:tc>
          <w:tcPr>
            <w:tcW w:w="1276" w:type="dxa"/>
            <w:tcMar>
              <w:bottom w:w="142" w:type="dxa"/>
            </w:tcMar>
            <w:vAlign w:val="center"/>
          </w:tcPr>
          <w:p w:rsidR="00030BB2" w:rsidRDefault="00030BB2" w:rsidP="00030BB2">
            <w:pPr>
              <w:jc w:val="center"/>
            </w:pPr>
            <w:r>
              <w:t>Yes</w:t>
            </w:r>
          </w:p>
        </w:tc>
        <w:tc>
          <w:tcPr>
            <w:tcW w:w="1417" w:type="dxa"/>
            <w:tcMar>
              <w:bottom w:w="142" w:type="dxa"/>
            </w:tcMar>
            <w:vAlign w:val="center"/>
          </w:tcPr>
          <w:p w:rsidR="00030BB2" w:rsidRDefault="00030BB2" w:rsidP="00030BB2">
            <w:pPr>
              <w:jc w:val="center"/>
            </w:pPr>
            <w:r>
              <w:t>200</w:t>
            </w:r>
          </w:p>
        </w:tc>
        <w:tc>
          <w:tcPr>
            <w:tcW w:w="4388" w:type="dxa"/>
            <w:tcMar>
              <w:bottom w:w="142" w:type="dxa"/>
            </w:tcMar>
            <w:vAlign w:val="center"/>
          </w:tcPr>
          <w:p w:rsidR="00030BB2" w:rsidRDefault="00030BB2" w:rsidP="00030BB2"/>
        </w:tc>
      </w:tr>
      <w:tr w:rsidR="00C522ED" w:rsidTr="00C522ED">
        <w:trPr>
          <w:cnfStyle w:val="000000100000" w:firstRow="0" w:lastRow="0" w:firstColumn="0" w:lastColumn="0" w:oddVBand="0" w:evenVBand="0" w:oddHBand="1" w:evenHBand="0" w:firstRowFirstColumn="0" w:firstRowLastColumn="0" w:lastRowFirstColumn="0" w:lastRowLastColumn="0"/>
        </w:trPr>
        <w:tc>
          <w:tcPr>
            <w:tcW w:w="2972" w:type="dxa"/>
            <w:tcMar>
              <w:bottom w:w="142" w:type="dxa"/>
            </w:tcMar>
            <w:vAlign w:val="center"/>
          </w:tcPr>
          <w:p w:rsidR="00C522ED" w:rsidRDefault="00C522ED" w:rsidP="00030BB2">
            <w:r>
              <w:t>Provider Type</w:t>
            </w:r>
          </w:p>
        </w:tc>
        <w:tc>
          <w:tcPr>
            <w:tcW w:w="1276" w:type="dxa"/>
            <w:tcMar>
              <w:bottom w:w="142" w:type="dxa"/>
            </w:tcMar>
            <w:vAlign w:val="center"/>
          </w:tcPr>
          <w:p w:rsidR="00C522ED" w:rsidRDefault="00C522ED" w:rsidP="00030BB2">
            <w:pPr>
              <w:jc w:val="center"/>
            </w:pPr>
            <w:r>
              <w:t>Yes</w:t>
            </w:r>
          </w:p>
        </w:tc>
        <w:tc>
          <w:tcPr>
            <w:tcW w:w="1417" w:type="dxa"/>
            <w:tcMar>
              <w:bottom w:w="142" w:type="dxa"/>
            </w:tcMar>
            <w:vAlign w:val="center"/>
          </w:tcPr>
          <w:p w:rsidR="00C522ED" w:rsidRDefault="00C522ED" w:rsidP="00030BB2">
            <w:pPr>
              <w:jc w:val="center"/>
            </w:pPr>
            <w:r>
              <w:t>1</w:t>
            </w:r>
          </w:p>
        </w:tc>
        <w:tc>
          <w:tcPr>
            <w:tcW w:w="4388" w:type="dxa"/>
            <w:tcMar>
              <w:bottom w:w="142" w:type="dxa"/>
            </w:tcMar>
            <w:vAlign w:val="center"/>
          </w:tcPr>
          <w:p w:rsidR="00C522ED" w:rsidRDefault="00C522ED" w:rsidP="00030BB2">
            <w:r>
              <w:t>Must be one of:</w:t>
            </w:r>
          </w:p>
          <w:p w:rsidR="00C522ED" w:rsidRDefault="00C522ED" w:rsidP="00030BB2"/>
          <w:p w:rsidR="00C522ED" w:rsidRDefault="00C522ED" w:rsidP="00030BB2">
            <w:r>
              <w:t>1 – Schools</w:t>
            </w:r>
          </w:p>
          <w:p w:rsidR="00C522ED" w:rsidRDefault="00C522ED" w:rsidP="00030BB2">
            <w:r>
              <w:t>2 – Further Education</w:t>
            </w:r>
          </w:p>
          <w:p w:rsidR="00C522ED" w:rsidRDefault="00C522ED" w:rsidP="00030BB2">
            <w:r>
              <w:t>3 – Higher Education</w:t>
            </w:r>
          </w:p>
          <w:p w:rsidR="00C522ED" w:rsidRDefault="00C522ED" w:rsidP="00030BB2">
            <w:r>
              <w:t>4 – Private class-based</w:t>
            </w:r>
          </w:p>
          <w:p w:rsidR="00C522ED" w:rsidRDefault="00C522ED" w:rsidP="00030BB2">
            <w:r>
              <w:t>5 – Private self-study</w:t>
            </w:r>
          </w:p>
          <w:p w:rsidR="00C522ED" w:rsidRDefault="00C522ED" w:rsidP="00030BB2">
            <w:r>
              <w:t>6 – Public sector community education</w:t>
            </w:r>
          </w:p>
          <w:p w:rsidR="00C522ED" w:rsidRDefault="00C522ED" w:rsidP="00030BB2">
            <w:r>
              <w:t>7 – Public sector other</w:t>
            </w:r>
          </w:p>
          <w:p w:rsidR="00C522ED" w:rsidRDefault="00C522ED" w:rsidP="00030BB2">
            <w:r>
              <w:t>8 – Voluntary sector education</w:t>
            </w:r>
          </w:p>
          <w:p w:rsidR="00C522ED" w:rsidRDefault="00C522ED" w:rsidP="00C522ED">
            <w:r>
              <w:t>9 – Private work-based</w:t>
            </w:r>
          </w:p>
        </w:tc>
      </w:tr>
      <w:tr w:rsidR="00030BB2" w:rsidTr="00C522ED">
        <w:tc>
          <w:tcPr>
            <w:tcW w:w="2972" w:type="dxa"/>
            <w:tcMar>
              <w:bottom w:w="142" w:type="dxa"/>
            </w:tcMar>
            <w:vAlign w:val="center"/>
          </w:tcPr>
          <w:p w:rsidR="00030BB2" w:rsidRDefault="00030BB2" w:rsidP="00030BB2">
            <w:r>
              <w:t>UPIN</w:t>
            </w:r>
          </w:p>
        </w:tc>
        <w:tc>
          <w:tcPr>
            <w:tcW w:w="1276" w:type="dxa"/>
            <w:tcMar>
              <w:bottom w:w="142" w:type="dxa"/>
            </w:tcMar>
            <w:vAlign w:val="center"/>
          </w:tcPr>
          <w:p w:rsidR="00030BB2" w:rsidRDefault="00030BB2" w:rsidP="00030BB2">
            <w:pPr>
              <w:jc w:val="center"/>
            </w:pPr>
            <w:r>
              <w:t>No</w:t>
            </w:r>
          </w:p>
        </w:tc>
        <w:tc>
          <w:tcPr>
            <w:tcW w:w="1417" w:type="dxa"/>
            <w:tcMar>
              <w:bottom w:w="142" w:type="dxa"/>
            </w:tcMar>
            <w:vAlign w:val="center"/>
          </w:tcPr>
          <w:p w:rsidR="00030BB2" w:rsidRDefault="00A425FB" w:rsidP="00030BB2">
            <w:pPr>
              <w:jc w:val="center"/>
            </w:pPr>
            <w:r>
              <w:t>8</w:t>
            </w:r>
          </w:p>
        </w:tc>
        <w:tc>
          <w:tcPr>
            <w:tcW w:w="4388" w:type="dxa"/>
            <w:tcMar>
              <w:bottom w:w="142" w:type="dxa"/>
            </w:tcMar>
            <w:vAlign w:val="center"/>
          </w:tcPr>
          <w:p w:rsidR="00030BB2" w:rsidRDefault="00A425FB" w:rsidP="00030BB2">
            <w:r>
              <w:t>Must be numeric</w:t>
            </w:r>
          </w:p>
        </w:tc>
      </w:tr>
      <w:tr w:rsidR="00030BB2" w:rsidTr="00C522ED">
        <w:trPr>
          <w:cnfStyle w:val="000000100000" w:firstRow="0" w:lastRow="0" w:firstColumn="0" w:lastColumn="0" w:oddVBand="0" w:evenVBand="0" w:oddHBand="1" w:evenHBand="0" w:firstRowFirstColumn="0" w:firstRowLastColumn="0" w:lastRowFirstColumn="0" w:lastRowLastColumn="0"/>
        </w:trPr>
        <w:tc>
          <w:tcPr>
            <w:tcW w:w="2972" w:type="dxa"/>
            <w:tcMar>
              <w:bottom w:w="142" w:type="dxa"/>
            </w:tcMar>
            <w:vAlign w:val="center"/>
          </w:tcPr>
          <w:p w:rsidR="00030BB2" w:rsidRDefault="00A425FB" w:rsidP="00030BB2">
            <w:r>
              <w:t>Providers Email Address</w:t>
            </w:r>
          </w:p>
        </w:tc>
        <w:tc>
          <w:tcPr>
            <w:tcW w:w="1276" w:type="dxa"/>
            <w:tcMar>
              <w:bottom w:w="142" w:type="dxa"/>
            </w:tcMar>
            <w:vAlign w:val="center"/>
          </w:tcPr>
          <w:p w:rsidR="00030BB2" w:rsidRDefault="00A425FB" w:rsidP="00030BB2">
            <w:pPr>
              <w:jc w:val="center"/>
            </w:pPr>
            <w:r>
              <w:t>No</w:t>
            </w:r>
          </w:p>
        </w:tc>
        <w:tc>
          <w:tcPr>
            <w:tcW w:w="1417" w:type="dxa"/>
            <w:tcMar>
              <w:bottom w:w="142" w:type="dxa"/>
            </w:tcMar>
            <w:vAlign w:val="center"/>
          </w:tcPr>
          <w:p w:rsidR="00030BB2" w:rsidRDefault="00A425FB" w:rsidP="00030BB2">
            <w:pPr>
              <w:jc w:val="center"/>
            </w:pPr>
            <w:r>
              <w:t>255</w:t>
            </w:r>
          </w:p>
        </w:tc>
        <w:tc>
          <w:tcPr>
            <w:tcW w:w="4388" w:type="dxa"/>
            <w:tcMar>
              <w:bottom w:w="142" w:type="dxa"/>
            </w:tcMar>
            <w:vAlign w:val="center"/>
          </w:tcPr>
          <w:p w:rsidR="00030BB2" w:rsidRDefault="00405ED9" w:rsidP="00030BB2">
            <w:r>
              <w:t>Generic email address for provider</w:t>
            </w:r>
          </w:p>
        </w:tc>
      </w:tr>
      <w:tr w:rsidR="00A425FB" w:rsidTr="00C522ED">
        <w:tc>
          <w:tcPr>
            <w:tcW w:w="2972" w:type="dxa"/>
            <w:tcMar>
              <w:bottom w:w="142" w:type="dxa"/>
            </w:tcMar>
            <w:vAlign w:val="center"/>
          </w:tcPr>
          <w:p w:rsidR="00A425FB" w:rsidRDefault="00A425FB" w:rsidP="00030BB2">
            <w:r>
              <w:t>Website</w:t>
            </w:r>
          </w:p>
        </w:tc>
        <w:tc>
          <w:tcPr>
            <w:tcW w:w="1276" w:type="dxa"/>
            <w:tcMar>
              <w:bottom w:w="142" w:type="dxa"/>
            </w:tcMar>
            <w:vAlign w:val="center"/>
          </w:tcPr>
          <w:p w:rsidR="00A425FB" w:rsidRDefault="00A425FB" w:rsidP="00030BB2">
            <w:pPr>
              <w:jc w:val="center"/>
            </w:pPr>
            <w:r>
              <w:t>No</w:t>
            </w:r>
          </w:p>
        </w:tc>
        <w:tc>
          <w:tcPr>
            <w:tcW w:w="1417" w:type="dxa"/>
            <w:tcMar>
              <w:bottom w:w="142" w:type="dxa"/>
            </w:tcMar>
            <w:vAlign w:val="center"/>
          </w:tcPr>
          <w:p w:rsidR="00A425FB" w:rsidRDefault="00A425FB" w:rsidP="00030BB2">
            <w:pPr>
              <w:jc w:val="center"/>
            </w:pPr>
            <w:r>
              <w:t>255</w:t>
            </w:r>
          </w:p>
        </w:tc>
        <w:tc>
          <w:tcPr>
            <w:tcW w:w="4388" w:type="dxa"/>
            <w:tcMar>
              <w:bottom w:w="142" w:type="dxa"/>
            </w:tcMar>
            <w:vAlign w:val="center"/>
          </w:tcPr>
          <w:p w:rsidR="00A425FB" w:rsidRDefault="00A425FB" w:rsidP="00405ED9">
            <w:r>
              <w:t xml:space="preserve">Provider’s </w:t>
            </w:r>
            <w:r w:rsidR="00405ED9">
              <w:t>w</w:t>
            </w:r>
            <w:r>
              <w:t xml:space="preserve">ebsite </w:t>
            </w:r>
            <w:r w:rsidR="00405ED9">
              <w:t>a</w:t>
            </w:r>
            <w:r>
              <w:t>ddress</w:t>
            </w:r>
          </w:p>
        </w:tc>
      </w:tr>
      <w:tr w:rsidR="00A425FB" w:rsidTr="00C522ED">
        <w:trPr>
          <w:cnfStyle w:val="000000100000" w:firstRow="0" w:lastRow="0" w:firstColumn="0" w:lastColumn="0" w:oddVBand="0" w:evenVBand="0" w:oddHBand="1" w:evenHBand="0" w:firstRowFirstColumn="0" w:firstRowLastColumn="0" w:lastRowFirstColumn="0" w:lastRowLastColumn="0"/>
        </w:trPr>
        <w:tc>
          <w:tcPr>
            <w:tcW w:w="2972" w:type="dxa"/>
            <w:tcMar>
              <w:bottom w:w="142" w:type="dxa"/>
            </w:tcMar>
            <w:vAlign w:val="center"/>
          </w:tcPr>
          <w:p w:rsidR="00A425FB" w:rsidRDefault="00A425FB" w:rsidP="00030BB2">
            <w:r>
              <w:t>Telephone</w:t>
            </w:r>
          </w:p>
        </w:tc>
        <w:tc>
          <w:tcPr>
            <w:tcW w:w="1276" w:type="dxa"/>
            <w:tcMar>
              <w:bottom w:w="142" w:type="dxa"/>
            </w:tcMar>
            <w:vAlign w:val="center"/>
          </w:tcPr>
          <w:p w:rsidR="00A425FB" w:rsidRDefault="00A425FB" w:rsidP="00030BB2">
            <w:pPr>
              <w:jc w:val="center"/>
            </w:pPr>
            <w:r>
              <w:t>No</w:t>
            </w:r>
          </w:p>
        </w:tc>
        <w:tc>
          <w:tcPr>
            <w:tcW w:w="1417" w:type="dxa"/>
            <w:tcMar>
              <w:bottom w:w="142" w:type="dxa"/>
            </w:tcMar>
            <w:vAlign w:val="center"/>
          </w:tcPr>
          <w:p w:rsidR="00A425FB" w:rsidRDefault="00A425FB" w:rsidP="00030BB2">
            <w:pPr>
              <w:jc w:val="center"/>
            </w:pPr>
            <w:r>
              <w:t>30</w:t>
            </w:r>
          </w:p>
        </w:tc>
        <w:tc>
          <w:tcPr>
            <w:tcW w:w="4388" w:type="dxa"/>
            <w:tcMar>
              <w:bottom w:w="142" w:type="dxa"/>
            </w:tcMar>
            <w:vAlign w:val="center"/>
          </w:tcPr>
          <w:p w:rsidR="00A425FB" w:rsidRDefault="00A425FB" w:rsidP="00405ED9">
            <w:r>
              <w:t xml:space="preserve">Provider’s </w:t>
            </w:r>
            <w:r w:rsidR="00405ED9">
              <w:t>t</w:t>
            </w:r>
            <w:r>
              <w:t xml:space="preserve">elephone </w:t>
            </w:r>
            <w:r w:rsidR="00405ED9">
              <w:t>n</w:t>
            </w:r>
            <w:r>
              <w:t>umber</w:t>
            </w:r>
          </w:p>
        </w:tc>
      </w:tr>
      <w:tr w:rsidR="00A425FB" w:rsidTr="00C522ED">
        <w:tc>
          <w:tcPr>
            <w:tcW w:w="2972" w:type="dxa"/>
            <w:tcMar>
              <w:bottom w:w="142" w:type="dxa"/>
            </w:tcMar>
            <w:vAlign w:val="center"/>
          </w:tcPr>
          <w:p w:rsidR="00A425FB" w:rsidRDefault="00A425FB" w:rsidP="00030BB2">
            <w:r>
              <w:t>Users Email Address</w:t>
            </w:r>
          </w:p>
        </w:tc>
        <w:tc>
          <w:tcPr>
            <w:tcW w:w="1276" w:type="dxa"/>
            <w:tcMar>
              <w:bottom w:w="142" w:type="dxa"/>
            </w:tcMar>
            <w:vAlign w:val="center"/>
          </w:tcPr>
          <w:p w:rsidR="00A425FB" w:rsidRDefault="00A425FB" w:rsidP="00030BB2">
            <w:pPr>
              <w:jc w:val="center"/>
            </w:pPr>
            <w:r>
              <w:t>Yes</w:t>
            </w:r>
          </w:p>
        </w:tc>
        <w:tc>
          <w:tcPr>
            <w:tcW w:w="1417" w:type="dxa"/>
            <w:tcMar>
              <w:bottom w:w="142" w:type="dxa"/>
            </w:tcMar>
            <w:vAlign w:val="center"/>
          </w:tcPr>
          <w:p w:rsidR="00A425FB" w:rsidRDefault="00A425FB" w:rsidP="00030BB2">
            <w:pPr>
              <w:jc w:val="center"/>
            </w:pPr>
            <w:r>
              <w:t>255</w:t>
            </w:r>
          </w:p>
        </w:tc>
        <w:tc>
          <w:tcPr>
            <w:tcW w:w="4388" w:type="dxa"/>
            <w:tcMar>
              <w:bottom w:w="142" w:type="dxa"/>
            </w:tcMar>
            <w:vAlign w:val="center"/>
          </w:tcPr>
          <w:p w:rsidR="00A425FB" w:rsidRDefault="00A425FB" w:rsidP="00030BB2">
            <w:r>
              <w:t>The email address for the user.  This will be used for their username.</w:t>
            </w:r>
          </w:p>
        </w:tc>
      </w:tr>
      <w:tr w:rsidR="00A425FB" w:rsidTr="00C522ED">
        <w:trPr>
          <w:cnfStyle w:val="000000100000" w:firstRow="0" w:lastRow="0" w:firstColumn="0" w:lastColumn="0" w:oddVBand="0" w:evenVBand="0" w:oddHBand="1" w:evenHBand="0" w:firstRowFirstColumn="0" w:firstRowLastColumn="0" w:lastRowFirstColumn="0" w:lastRowLastColumn="0"/>
        </w:trPr>
        <w:tc>
          <w:tcPr>
            <w:tcW w:w="2972" w:type="dxa"/>
            <w:tcMar>
              <w:bottom w:w="142" w:type="dxa"/>
            </w:tcMar>
            <w:vAlign w:val="center"/>
          </w:tcPr>
          <w:p w:rsidR="00A425FB" w:rsidRDefault="00A425FB" w:rsidP="00030BB2">
            <w:r>
              <w:t>Users Name</w:t>
            </w:r>
          </w:p>
        </w:tc>
        <w:tc>
          <w:tcPr>
            <w:tcW w:w="1276" w:type="dxa"/>
            <w:tcMar>
              <w:bottom w:w="142" w:type="dxa"/>
            </w:tcMar>
            <w:vAlign w:val="center"/>
          </w:tcPr>
          <w:p w:rsidR="00A425FB" w:rsidRDefault="00A425FB" w:rsidP="00030BB2">
            <w:pPr>
              <w:jc w:val="center"/>
            </w:pPr>
            <w:r>
              <w:t>Yes</w:t>
            </w:r>
          </w:p>
        </w:tc>
        <w:tc>
          <w:tcPr>
            <w:tcW w:w="1417" w:type="dxa"/>
            <w:tcMar>
              <w:bottom w:w="142" w:type="dxa"/>
            </w:tcMar>
            <w:vAlign w:val="center"/>
          </w:tcPr>
          <w:p w:rsidR="00A425FB" w:rsidRDefault="00A425FB" w:rsidP="00030BB2">
            <w:pPr>
              <w:jc w:val="center"/>
            </w:pPr>
            <w:r>
              <w:t>1000</w:t>
            </w:r>
          </w:p>
        </w:tc>
        <w:tc>
          <w:tcPr>
            <w:tcW w:w="4388" w:type="dxa"/>
            <w:tcMar>
              <w:bottom w:w="142" w:type="dxa"/>
            </w:tcMar>
            <w:vAlign w:val="center"/>
          </w:tcPr>
          <w:p w:rsidR="00A425FB" w:rsidRDefault="00A425FB" w:rsidP="00030BB2">
            <w:r>
              <w:t>The name of the user</w:t>
            </w:r>
          </w:p>
        </w:tc>
      </w:tr>
      <w:tr w:rsidR="00366273" w:rsidTr="00C522ED">
        <w:tc>
          <w:tcPr>
            <w:tcW w:w="2972" w:type="dxa"/>
            <w:tcMar>
              <w:bottom w:w="142" w:type="dxa"/>
            </w:tcMar>
            <w:vAlign w:val="center"/>
          </w:tcPr>
          <w:p w:rsidR="00366273" w:rsidRDefault="00366273" w:rsidP="00030BB2">
            <w:bookmarkStart w:id="47" w:name="_GoBack"/>
            <w:r w:rsidRPr="00366273">
              <w:t>RoATPFFlag</w:t>
            </w:r>
            <w:bookmarkEnd w:id="47"/>
          </w:p>
        </w:tc>
        <w:tc>
          <w:tcPr>
            <w:tcW w:w="1276" w:type="dxa"/>
            <w:tcMar>
              <w:bottom w:w="142" w:type="dxa"/>
            </w:tcMar>
            <w:vAlign w:val="center"/>
          </w:tcPr>
          <w:p w:rsidR="00366273" w:rsidRDefault="00366273" w:rsidP="00030BB2">
            <w:pPr>
              <w:jc w:val="center"/>
            </w:pPr>
            <w:r>
              <w:t>Yes</w:t>
            </w:r>
          </w:p>
        </w:tc>
        <w:tc>
          <w:tcPr>
            <w:tcW w:w="1417" w:type="dxa"/>
            <w:tcMar>
              <w:bottom w:w="142" w:type="dxa"/>
            </w:tcMar>
            <w:vAlign w:val="center"/>
          </w:tcPr>
          <w:p w:rsidR="00366273" w:rsidRDefault="00366273" w:rsidP="00030BB2">
            <w:pPr>
              <w:jc w:val="center"/>
            </w:pPr>
            <w:r>
              <w:t>1</w:t>
            </w:r>
          </w:p>
        </w:tc>
        <w:tc>
          <w:tcPr>
            <w:tcW w:w="4388" w:type="dxa"/>
            <w:tcMar>
              <w:bottom w:w="142" w:type="dxa"/>
            </w:tcMar>
            <w:vAlign w:val="center"/>
          </w:tcPr>
          <w:p w:rsidR="00366273" w:rsidRDefault="00366273" w:rsidP="00030BB2">
            <w:r>
              <w:t>Provider has been imported via Provider Import mechanism.</w:t>
            </w:r>
          </w:p>
          <w:p w:rsidR="00366273" w:rsidRDefault="00366273" w:rsidP="00030BB2">
            <w:r>
              <w:t>0 = false, 1 = true</w:t>
            </w:r>
          </w:p>
        </w:tc>
      </w:tr>
    </w:tbl>
    <w:p w:rsidR="00030BB2" w:rsidRDefault="00030BB2" w:rsidP="00030BB2"/>
    <w:bookmarkEnd w:id="44"/>
    <w:p w:rsidR="002F03FB" w:rsidRPr="00030BB2" w:rsidRDefault="002F03FB" w:rsidP="00030BB2"/>
    <w:sectPr w:rsidR="002F03FB" w:rsidRPr="00030BB2" w:rsidSect="00331D64">
      <w:headerReference w:type="default" r:id="rId15"/>
      <w:footerReference w:type="default" r:id="rId16"/>
      <w:pgSz w:w="11906" w:h="16838" w:code="9"/>
      <w:pgMar w:top="2835" w:right="709" w:bottom="1219" w:left="1134" w:header="709" w:footer="284"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6521" w:rsidRDefault="00466521" w:rsidP="000D4D4E">
      <w:pPr>
        <w:spacing w:before="0" w:line="240" w:lineRule="auto"/>
      </w:pPr>
      <w:r>
        <w:separator/>
      </w:r>
    </w:p>
  </w:endnote>
  <w:endnote w:type="continuationSeparator" w:id="0">
    <w:p w:rsidR="00466521" w:rsidRDefault="00466521" w:rsidP="000D4D4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none)">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1" w:rightFromText="181" w:vertAnchor="page" w:horzAnchor="page" w:tblpX="1135" w:tblpY="15877"/>
      <w:tblOverlap w:val="never"/>
      <w:tblW w:w="10064" w:type="dxa"/>
      <w:tblLayout w:type="fixed"/>
      <w:tblCellMar>
        <w:left w:w="0" w:type="dxa"/>
        <w:right w:w="0" w:type="dxa"/>
      </w:tblCellMar>
      <w:tblLook w:val="04A0" w:firstRow="1" w:lastRow="0" w:firstColumn="1" w:lastColumn="0" w:noHBand="0" w:noVBand="1"/>
    </w:tblPr>
    <w:tblGrid>
      <w:gridCol w:w="8518"/>
      <w:gridCol w:w="1546"/>
    </w:tblGrid>
    <w:tr w:rsidR="0037605D" w:rsidTr="003E7B03">
      <w:tc>
        <w:tcPr>
          <w:tcW w:w="8565" w:type="dxa"/>
        </w:tcPr>
        <w:p w:rsidR="0037605D" w:rsidRDefault="00366273" w:rsidP="00414102">
          <w:pPr>
            <w:pStyle w:val="FooterRefClient"/>
          </w:pPr>
          <w:r>
            <w:fldChar w:fldCharType="begin"/>
          </w:r>
          <w:r>
            <w:instrText xml:space="preserve"> STYLEREF  ~DocClient_Form </w:instrText>
          </w:r>
          <w:r>
            <w:fldChar w:fldCharType="separate"/>
          </w:r>
          <w:r>
            <w:rPr>
              <w:noProof/>
            </w:rPr>
            <w:t>Skills Funding Agency</w:t>
          </w:r>
          <w:r>
            <w:rPr>
              <w:noProof/>
            </w:rPr>
            <w:fldChar w:fldCharType="end"/>
          </w:r>
        </w:p>
      </w:tc>
      <w:tc>
        <w:tcPr>
          <w:tcW w:w="1555" w:type="dxa"/>
        </w:tcPr>
        <w:p w:rsidR="0037605D" w:rsidRDefault="0037605D" w:rsidP="00414102">
          <w:pPr>
            <w:pStyle w:val="Footer"/>
          </w:pPr>
        </w:p>
      </w:tc>
    </w:tr>
    <w:tr w:rsidR="0037605D" w:rsidTr="003E7B03">
      <w:tc>
        <w:tcPr>
          <w:tcW w:w="8565" w:type="dxa"/>
        </w:tcPr>
        <w:p w:rsidR="0037605D" w:rsidRDefault="0037605D" w:rsidP="00414102">
          <w:pPr>
            <w:pStyle w:val="FooterRefCopyright"/>
          </w:pPr>
          <w:r>
            <w:fldChar w:fldCharType="begin"/>
          </w:r>
          <w:r>
            <w:instrText xml:space="preserve"> STYLEREF  ~DocCopyRight_Form </w:instrText>
          </w:r>
          <w:r>
            <w:rPr>
              <w:noProof/>
            </w:rPr>
            <w:fldChar w:fldCharType="end"/>
          </w:r>
        </w:p>
      </w:tc>
      <w:tc>
        <w:tcPr>
          <w:tcW w:w="1555" w:type="dxa"/>
        </w:tcPr>
        <w:p w:rsidR="0037605D" w:rsidRDefault="00366273" w:rsidP="00414102">
          <w:pPr>
            <w:pStyle w:val="FooterRefDate"/>
          </w:pPr>
          <w:r>
            <w:fldChar w:fldCharType="begin"/>
          </w:r>
          <w:r>
            <w:instrText xml:space="preserve"> STYLEREF  ~DocDate_Form </w:instrText>
          </w:r>
          <w:r>
            <w:fldChar w:fldCharType="separate"/>
          </w:r>
          <w:r>
            <w:rPr>
              <w:noProof/>
            </w:rPr>
            <w:t>5 October 2016</w:t>
          </w:r>
          <w:r>
            <w:rPr>
              <w:noProof/>
            </w:rPr>
            <w:fldChar w:fldCharType="end"/>
          </w:r>
        </w:p>
      </w:tc>
    </w:tr>
    <w:tr w:rsidR="0037605D" w:rsidRPr="00077A05" w:rsidTr="003E7B03">
      <w:tc>
        <w:tcPr>
          <w:tcW w:w="10120" w:type="dxa"/>
          <w:gridSpan w:val="2"/>
        </w:tcPr>
        <w:p w:rsidR="0037605D" w:rsidRPr="00077A05" w:rsidRDefault="00466521" w:rsidP="00414102">
          <w:pPr>
            <w:pStyle w:val="FooterRefProtection"/>
          </w:pPr>
          <w:r>
            <w:fldChar w:fldCharType="begin"/>
          </w:r>
          <w:r>
            <w:instrText xml:space="preserve"> STYLEREF  ~DocProtectionMarking_Form </w:instrText>
          </w:r>
          <w:r>
            <w:fldChar w:fldCharType="separate"/>
          </w:r>
          <w:r w:rsidR="00366273">
            <w:rPr>
              <w:noProof/>
            </w:rPr>
            <w:t>Document Classification: Protect</w:t>
          </w:r>
          <w:r>
            <w:rPr>
              <w:noProof/>
            </w:rPr>
            <w:fldChar w:fldCharType="end"/>
          </w:r>
        </w:p>
      </w:tc>
    </w:tr>
  </w:tbl>
  <w:p w:rsidR="0037605D" w:rsidRPr="004860C9" w:rsidRDefault="0037605D" w:rsidP="006D7028">
    <w:pPr>
      <w:pStyle w:val="Footer"/>
      <w:rPr>
        <w:sz w:val="2"/>
        <w:szCs w:val="2"/>
      </w:rPr>
    </w:pPr>
  </w:p>
  <w:p w:rsidR="0037605D" w:rsidRPr="006D7028" w:rsidRDefault="0037605D" w:rsidP="006D7028">
    <w:pPr>
      <w:pStyle w:val="Footer"/>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1" w:rightFromText="181" w:vertAnchor="page" w:horzAnchor="page" w:tblpX="1135" w:tblpY="15877"/>
      <w:tblOverlap w:val="never"/>
      <w:tblW w:w="10064" w:type="dxa"/>
      <w:tblLayout w:type="fixed"/>
      <w:tblCellMar>
        <w:left w:w="0" w:type="dxa"/>
        <w:right w:w="0" w:type="dxa"/>
      </w:tblCellMar>
      <w:tblLook w:val="04A0" w:firstRow="1" w:lastRow="0" w:firstColumn="1" w:lastColumn="0" w:noHBand="0" w:noVBand="1"/>
    </w:tblPr>
    <w:tblGrid>
      <w:gridCol w:w="8017"/>
      <w:gridCol w:w="1624"/>
      <w:gridCol w:w="423"/>
    </w:tblGrid>
    <w:tr w:rsidR="0037605D" w:rsidTr="003E7B03">
      <w:tc>
        <w:tcPr>
          <w:tcW w:w="8062" w:type="dxa"/>
        </w:tcPr>
        <w:p w:rsidR="0037605D" w:rsidRDefault="00366273" w:rsidP="001C7E4C">
          <w:pPr>
            <w:pStyle w:val="FooterRefClient"/>
          </w:pPr>
          <w:r>
            <w:fldChar w:fldCharType="begin"/>
          </w:r>
          <w:r>
            <w:instrText xml:space="preserve"> STYLEREF  ~DocClient_Form </w:instrText>
          </w:r>
          <w:r>
            <w:fldChar w:fldCharType="separate"/>
          </w:r>
          <w:r>
            <w:rPr>
              <w:noProof/>
            </w:rPr>
            <w:t>Skills Funding Agency</w:t>
          </w:r>
          <w:r>
            <w:rPr>
              <w:noProof/>
            </w:rPr>
            <w:fldChar w:fldCharType="end"/>
          </w:r>
        </w:p>
      </w:tc>
      <w:tc>
        <w:tcPr>
          <w:tcW w:w="1633" w:type="dxa"/>
        </w:tcPr>
        <w:p w:rsidR="0037605D" w:rsidRDefault="0037605D" w:rsidP="001C7E4C">
          <w:pPr>
            <w:pStyle w:val="Footer"/>
          </w:pPr>
        </w:p>
      </w:tc>
      <w:tc>
        <w:tcPr>
          <w:tcW w:w="425" w:type="dxa"/>
        </w:tcPr>
        <w:p w:rsidR="0037605D" w:rsidRDefault="0037605D" w:rsidP="001C7E4C">
          <w:pPr>
            <w:pStyle w:val="Footer"/>
          </w:pPr>
        </w:p>
      </w:tc>
    </w:tr>
    <w:tr w:rsidR="0037605D" w:rsidTr="003E7B03">
      <w:tc>
        <w:tcPr>
          <w:tcW w:w="8062" w:type="dxa"/>
        </w:tcPr>
        <w:p w:rsidR="0037605D" w:rsidRDefault="0037605D" w:rsidP="001C7E4C">
          <w:pPr>
            <w:pStyle w:val="FooterRefCopyright"/>
          </w:pPr>
          <w:r>
            <w:fldChar w:fldCharType="begin"/>
          </w:r>
          <w:r>
            <w:instrText xml:space="preserve"> STYLEREF  ~DocCopyright_Form </w:instrText>
          </w:r>
          <w:r>
            <w:rPr>
              <w:noProof/>
            </w:rPr>
            <w:fldChar w:fldCharType="end"/>
          </w:r>
        </w:p>
      </w:tc>
      <w:tc>
        <w:tcPr>
          <w:tcW w:w="1633" w:type="dxa"/>
        </w:tcPr>
        <w:p w:rsidR="0037605D" w:rsidRDefault="00366273" w:rsidP="001C7E4C">
          <w:pPr>
            <w:pStyle w:val="FooterRefDate"/>
          </w:pPr>
          <w:r>
            <w:fldChar w:fldCharType="begin"/>
          </w:r>
          <w:r>
            <w:instrText xml:space="preserve"> STYLEREF  ~DocDate_Form </w:instrText>
          </w:r>
          <w:r>
            <w:fldChar w:fldCharType="separate"/>
          </w:r>
          <w:r>
            <w:rPr>
              <w:noProof/>
            </w:rPr>
            <w:t>5 October 2016</w:t>
          </w:r>
          <w:r>
            <w:rPr>
              <w:noProof/>
            </w:rPr>
            <w:fldChar w:fldCharType="end"/>
          </w:r>
        </w:p>
      </w:tc>
      <w:tc>
        <w:tcPr>
          <w:tcW w:w="425" w:type="dxa"/>
        </w:tcPr>
        <w:p w:rsidR="0037605D" w:rsidRDefault="0037605D" w:rsidP="001C7E4C">
          <w:pPr>
            <w:pStyle w:val="PageNo"/>
          </w:pPr>
          <w:r>
            <w:fldChar w:fldCharType="begin"/>
          </w:r>
          <w:r>
            <w:instrText xml:space="preserve"> PAGE  \* Arabic </w:instrText>
          </w:r>
          <w:r>
            <w:fldChar w:fldCharType="separate"/>
          </w:r>
          <w:r w:rsidR="00366273">
            <w:rPr>
              <w:noProof/>
            </w:rPr>
            <w:t>2</w:t>
          </w:r>
          <w:r>
            <w:fldChar w:fldCharType="end"/>
          </w:r>
        </w:p>
      </w:tc>
    </w:tr>
    <w:tr w:rsidR="0037605D" w:rsidTr="003E7B03">
      <w:tc>
        <w:tcPr>
          <w:tcW w:w="10120" w:type="dxa"/>
          <w:gridSpan w:val="3"/>
        </w:tcPr>
        <w:p w:rsidR="0037605D" w:rsidRDefault="00466521" w:rsidP="001C7E4C">
          <w:pPr>
            <w:pStyle w:val="FooterRefProtection"/>
          </w:pPr>
          <w:r>
            <w:fldChar w:fldCharType="begin"/>
          </w:r>
          <w:r>
            <w:instrText xml:space="preserve"> STYLEREF  ~DocProtectionMarking_Form </w:instrText>
          </w:r>
          <w:r>
            <w:fldChar w:fldCharType="separate"/>
          </w:r>
          <w:r w:rsidR="00366273">
            <w:rPr>
              <w:noProof/>
            </w:rPr>
            <w:t>Document Classification: Protect</w:t>
          </w:r>
          <w:r>
            <w:rPr>
              <w:noProof/>
            </w:rPr>
            <w:fldChar w:fldCharType="end"/>
          </w:r>
        </w:p>
      </w:tc>
    </w:tr>
  </w:tbl>
  <w:p w:rsidR="0037605D" w:rsidRPr="004860C9" w:rsidRDefault="0037605D" w:rsidP="004860C9">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6521" w:rsidRDefault="00466521" w:rsidP="000D4D4E">
      <w:pPr>
        <w:spacing w:before="0" w:line="240" w:lineRule="auto"/>
      </w:pPr>
      <w:r>
        <w:separator/>
      </w:r>
    </w:p>
  </w:footnote>
  <w:footnote w:type="continuationSeparator" w:id="0">
    <w:p w:rsidR="00466521" w:rsidRDefault="00466521" w:rsidP="000D4D4E">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vertAnchor="page" w:horzAnchor="page" w:tblpX="1135" w:tblpY="701"/>
      <w:tblW w:w="2835" w:type="dxa"/>
      <w:tblLayout w:type="fixed"/>
      <w:tblCellMar>
        <w:left w:w="0" w:type="dxa"/>
        <w:right w:w="0" w:type="dxa"/>
      </w:tblCellMar>
      <w:tblLook w:val="01E0" w:firstRow="1" w:lastRow="1" w:firstColumn="1" w:lastColumn="1" w:noHBand="0" w:noVBand="0"/>
    </w:tblPr>
    <w:tblGrid>
      <w:gridCol w:w="2835"/>
    </w:tblGrid>
    <w:tr w:rsidR="0037605D" w:rsidRPr="004C7163" w:rsidTr="001E14D2">
      <w:trPr>
        <w:trHeight w:val="1797"/>
      </w:trPr>
      <w:tc>
        <w:tcPr>
          <w:tcW w:w="2835" w:type="dxa"/>
          <w:shd w:val="clear" w:color="auto" w:fill="auto"/>
        </w:tcPr>
        <w:p w:rsidR="0037605D" w:rsidRPr="004C7163" w:rsidRDefault="0037605D" w:rsidP="001E14D2">
          <w:pPr>
            <w:pStyle w:val="NoSpacing"/>
            <w:jc w:val="center"/>
          </w:pPr>
          <w:bookmarkStart w:id="1" w:name="BM_DocLogoShort" w:colFirst="0" w:colLast="0"/>
          <w:r w:rsidRPr="00D360CC">
            <w:rPr>
              <w:noProof/>
              <w:lang w:eastAsia="en-GB"/>
            </w:rPr>
            <w:drawing>
              <wp:inline distT="0" distB="0" distL="0" distR="0" wp14:anchorId="12B11F21" wp14:editId="12B11F22">
                <wp:extent cx="1825200" cy="475200"/>
                <wp:effectExtent l="0" t="0" r="3810" b="127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206" r="275" b="267"/>
                        <a:stretch/>
                      </pic:blipFill>
                      <pic:spPr bwMode="auto">
                        <a:xfrm>
                          <a:off x="0" y="0"/>
                          <a:ext cx="1825200" cy="475200"/>
                        </a:xfrm>
                        <a:prstGeom prst="rect">
                          <a:avLst/>
                        </a:prstGeom>
                        <a:noFill/>
                        <a:ln>
                          <a:noFill/>
                        </a:ln>
                        <a:effectLst/>
                        <a:extLst/>
                      </pic:spPr>
                    </pic:pic>
                  </a:graphicData>
                </a:graphic>
              </wp:inline>
            </w:drawing>
          </w:r>
        </w:p>
      </w:tc>
    </w:tr>
    <w:bookmarkEnd w:id="1"/>
  </w:tbl>
  <w:p w:rsidR="0037605D" w:rsidRDefault="0037605D" w:rsidP="00643AEB">
    <w:pPr>
      <w:pStyle w:val="Spacer"/>
    </w:pPr>
  </w:p>
  <w:tbl>
    <w:tblPr>
      <w:tblpPr w:vertAnchor="page" w:horzAnchor="margin" w:tblpXSpec="right" w:tblpY="698"/>
      <w:tblW w:w="2835" w:type="dxa"/>
      <w:tblLayout w:type="fixed"/>
      <w:tblCellMar>
        <w:left w:w="0" w:type="dxa"/>
        <w:right w:w="0" w:type="dxa"/>
      </w:tblCellMar>
      <w:tblLook w:val="01E0" w:firstRow="1" w:lastRow="1" w:firstColumn="1" w:lastColumn="1" w:noHBand="0" w:noVBand="0"/>
    </w:tblPr>
    <w:tblGrid>
      <w:gridCol w:w="2835"/>
    </w:tblGrid>
    <w:tr w:rsidR="0037605D" w:rsidRPr="004C7163" w:rsidTr="001E14D2">
      <w:trPr>
        <w:trHeight w:hRule="exact" w:val="1230"/>
      </w:trPr>
      <w:tc>
        <w:tcPr>
          <w:tcW w:w="2835" w:type="dxa"/>
          <w:shd w:val="clear" w:color="auto" w:fill="auto"/>
        </w:tcPr>
        <w:bookmarkStart w:id="2" w:name="BMPLg_No_Logo"/>
        <w:bookmarkStart w:id="3" w:name="BM_DocProductLogo" w:colFirst="0" w:colLast="0"/>
        <w:p w:rsidR="0037605D" w:rsidRPr="004C7163" w:rsidRDefault="00C24428" w:rsidP="001E14D2">
          <w:pPr>
            <w:pStyle w:val="NoSpacing"/>
            <w:jc w:val="right"/>
          </w:pPr>
          <w:r w:rsidRPr="004F3CE4">
            <w:rPr>
              <w:noProof/>
              <w:lang w:eastAsia="en-GB"/>
            </w:rPr>
            <mc:AlternateContent>
              <mc:Choice Requires="wps">
                <w:drawing>
                  <wp:inline distT="0" distB="0" distL="0" distR="0" wp14:anchorId="0BA93448" wp14:editId="75475AE3">
                    <wp:extent cx="360000" cy="360000"/>
                    <wp:effectExtent l="0" t="0" r="2540" b="254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60000" cy="360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8" o:spid="_x0000_s1026" style="width:28.35pt;height:28.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" fillcolor="white [3212]" stroked="f" strokeweight="2pt">
                    <v:path arrowok="t"/>
                    <o:lock v:ext="edit" aspectratio="t"/>
                    <w10:anchorlock/>
                  </v:rect>
                </w:pict>
              </mc:Fallback>
            </mc:AlternateContent>
          </w:r>
          <w:r w:rsidRPr="004F3CE4">
            <w:t xml:space="preserve"> </w:t>
          </w:r>
          <w:bookmarkEnd w:id="2"/>
        </w:p>
      </w:tc>
    </w:tr>
    <w:bookmarkEnd w:id="3"/>
  </w:tbl>
  <w:p w:rsidR="0037605D" w:rsidRDefault="0037605D" w:rsidP="00643AEB">
    <w:pPr>
      <w:pStyle w:val="Spacer"/>
    </w:pPr>
  </w:p>
  <w:tbl>
    <w:tblPr>
      <w:tblpPr w:vertAnchor="page" w:horzAnchor="margin" w:tblpXSpec="right" w:tblpY="13609"/>
      <w:tblW w:w="6951" w:type="dxa"/>
      <w:tblLayout w:type="fixed"/>
      <w:tblCellMar>
        <w:left w:w="0" w:type="dxa"/>
        <w:right w:w="0" w:type="dxa"/>
      </w:tblCellMar>
      <w:tblLook w:val="04A0" w:firstRow="1" w:lastRow="0" w:firstColumn="1" w:lastColumn="0" w:noHBand="0" w:noVBand="1"/>
    </w:tblPr>
    <w:tblGrid>
      <w:gridCol w:w="6951"/>
    </w:tblGrid>
    <w:tr w:rsidR="0037605D" w:rsidRPr="00160B4C" w:rsidTr="001E14D2">
      <w:trPr>
        <w:cantSplit/>
        <w:trHeight w:hRule="exact" w:val="397"/>
      </w:trPr>
      <w:tc>
        <w:tcPr>
          <w:tcW w:w="6951" w:type="dxa"/>
        </w:tcPr>
        <w:bookmarkStart w:id="4" w:name="BM_DocDate" w:colFirst="0" w:colLast="0"/>
        <w:p w:rsidR="0037605D" w:rsidRPr="00160B4C" w:rsidRDefault="0037605D" w:rsidP="001E14D2">
          <w:pPr>
            <w:pStyle w:val="DocDate"/>
          </w:pPr>
          <w:r w:rsidRPr="00160B4C">
            <w:fldChar w:fldCharType="begin"/>
          </w:r>
          <w:r w:rsidRPr="00160B4C">
            <w:instrText xml:space="preserve"> STYLEREF  ~DocDate_Form </w:instrText>
          </w:r>
          <w:r w:rsidRPr="00160B4C">
            <w:fldChar w:fldCharType="separate"/>
          </w:r>
          <w:r w:rsidR="00366273">
            <w:rPr>
              <w:noProof/>
            </w:rPr>
            <w:t>5 October 2016</w:t>
          </w:r>
          <w:r w:rsidRPr="00160B4C">
            <w:fldChar w:fldCharType="end"/>
          </w:r>
        </w:p>
      </w:tc>
    </w:tr>
    <w:bookmarkEnd w:id="4"/>
  </w:tbl>
  <w:p w:rsidR="0037605D" w:rsidRDefault="0037605D" w:rsidP="00643AEB">
    <w:pPr>
      <w:pStyle w:val="Spacer"/>
    </w:pPr>
  </w:p>
  <w:tbl>
    <w:tblPr>
      <w:tblpPr w:vertAnchor="page" w:horzAnchor="margin" w:tblpXSpec="right" w:tblpY="3120"/>
      <w:tblW w:w="6951" w:type="dxa"/>
      <w:tblLayout w:type="fixed"/>
      <w:tblCellMar>
        <w:left w:w="0" w:type="dxa"/>
        <w:right w:w="0" w:type="dxa"/>
      </w:tblCellMar>
      <w:tblLook w:val="04A0" w:firstRow="1" w:lastRow="0" w:firstColumn="1" w:lastColumn="0" w:noHBand="0" w:noVBand="1"/>
    </w:tblPr>
    <w:tblGrid>
      <w:gridCol w:w="6951"/>
    </w:tblGrid>
    <w:tr w:rsidR="0037605D" w:rsidTr="001E14D2">
      <w:trPr>
        <w:cantSplit/>
        <w:trHeight w:hRule="exact" w:val="1417"/>
      </w:trPr>
      <w:tc>
        <w:tcPr>
          <w:tcW w:w="6951" w:type="dxa"/>
          <w:vAlign w:val="bottom"/>
        </w:tcPr>
        <w:bookmarkStart w:id="5" w:name="BM_DocTitle" w:colFirst="0" w:colLast="0"/>
        <w:p w:rsidR="0037605D" w:rsidRDefault="0037605D" w:rsidP="001E14D2">
          <w:pPr>
            <w:pStyle w:val="DocTitle"/>
          </w:pPr>
          <w:r>
            <w:fldChar w:fldCharType="begin"/>
          </w:r>
          <w:r>
            <w:instrText xml:space="preserve"> STYLEREF  ~DocTitle_Form </w:instrText>
          </w:r>
          <w:r>
            <w:fldChar w:fldCharType="separate"/>
          </w:r>
          <w:r w:rsidR="00366273">
            <w:rPr>
              <w:noProof/>
            </w:rPr>
            <w:t>Course Directory Provider Portal</w:t>
          </w:r>
          <w:r>
            <w:fldChar w:fldCharType="end"/>
          </w:r>
          <w:r>
            <w:t xml:space="preserve"> </w:t>
          </w:r>
        </w:p>
      </w:tc>
    </w:tr>
    <w:bookmarkEnd w:id="5"/>
  </w:tbl>
  <w:p w:rsidR="0037605D" w:rsidRDefault="0037605D" w:rsidP="00643AEB">
    <w:pPr>
      <w:pStyle w:val="Spacer"/>
    </w:pPr>
  </w:p>
  <w:tbl>
    <w:tblPr>
      <w:tblpPr w:vertAnchor="page" w:horzAnchor="margin" w:tblpXSpec="right" w:tblpY="5104"/>
      <w:tblW w:w="6951" w:type="dxa"/>
      <w:tblLayout w:type="fixed"/>
      <w:tblCellMar>
        <w:left w:w="0" w:type="dxa"/>
        <w:right w:w="0" w:type="dxa"/>
      </w:tblCellMar>
      <w:tblLook w:val="04A0" w:firstRow="1" w:lastRow="0" w:firstColumn="1" w:lastColumn="0" w:noHBand="0" w:noVBand="1"/>
    </w:tblPr>
    <w:tblGrid>
      <w:gridCol w:w="6951"/>
    </w:tblGrid>
    <w:tr w:rsidR="0037605D" w:rsidTr="001E14D2">
      <w:trPr>
        <w:cantSplit/>
        <w:trHeight w:hRule="exact" w:val="1134"/>
      </w:trPr>
      <w:tc>
        <w:tcPr>
          <w:tcW w:w="6951" w:type="dxa"/>
        </w:tcPr>
        <w:bookmarkStart w:id="6" w:name="BM_DocSubTitle" w:colFirst="0" w:colLast="0"/>
        <w:p w:rsidR="0037605D" w:rsidRPr="004A3151" w:rsidRDefault="0037605D" w:rsidP="001E14D2">
          <w:pPr>
            <w:pStyle w:val="DocSubTitle"/>
          </w:pPr>
          <w:r>
            <w:fldChar w:fldCharType="begin"/>
          </w:r>
          <w:r>
            <w:instrText xml:space="preserve"> STYLEREF  ~DocumentSubtitle_Form </w:instrText>
          </w:r>
          <w:r>
            <w:fldChar w:fldCharType="separate"/>
          </w:r>
          <w:r w:rsidR="00366273">
            <w:rPr>
              <w:noProof/>
            </w:rPr>
            <w:t>RoATP Provider CSV File Format</w:t>
          </w:r>
          <w:r>
            <w:fldChar w:fldCharType="end"/>
          </w:r>
          <w:r w:rsidRPr="004A3151">
            <w:t xml:space="preserve"> </w:t>
          </w:r>
        </w:p>
      </w:tc>
    </w:tr>
    <w:bookmarkEnd w:id="6"/>
  </w:tbl>
  <w:p w:rsidR="0037605D" w:rsidRDefault="0037605D" w:rsidP="00643AEB">
    <w:pPr>
      <w:pStyle w:val="Spacer"/>
    </w:pPr>
  </w:p>
  <w:tbl>
    <w:tblPr>
      <w:tblpPr w:horzAnchor="margin" w:tblpXSpec="right" w:tblpYSpec="bottom"/>
      <w:tblW w:w="6951" w:type="dxa"/>
      <w:tblLayout w:type="fixed"/>
      <w:tblCellMar>
        <w:left w:w="0" w:type="dxa"/>
        <w:right w:w="0" w:type="dxa"/>
      </w:tblCellMar>
      <w:tblLook w:val="04A0" w:firstRow="1" w:lastRow="0" w:firstColumn="1" w:lastColumn="0" w:noHBand="0" w:noVBand="1"/>
    </w:tblPr>
    <w:tblGrid>
      <w:gridCol w:w="6951"/>
    </w:tblGrid>
    <w:tr w:rsidR="0037605D" w:rsidRPr="00160B4C" w:rsidTr="001E14D2">
      <w:trPr>
        <w:cantSplit/>
        <w:trHeight w:hRule="exact" w:val="397"/>
      </w:trPr>
      <w:tc>
        <w:tcPr>
          <w:tcW w:w="6951" w:type="dxa"/>
        </w:tcPr>
        <w:bookmarkStart w:id="7" w:name="BM_DocTitleFooter" w:colFirst="0" w:colLast="0"/>
        <w:p w:rsidR="0037605D" w:rsidRPr="00160B4C" w:rsidRDefault="0037605D" w:rsidP="001E14D2">
          <w:pPr>
            <w:pStyle w:val="DocVersion"/>
          </w:pPr>
          <w:r w:rsidRPr="00160B4C">
            <w:fldChar w:fldCharType="begin"/>
          </w:r>
          <w:r w:rsidRPr="00160B4C">
            <w:instrText xml:space="preserve"> STYLEREF  ~DocVersion_Form </w:instrText>
          </w:r>
          <w:r w:rsidRPr="00160B4C">
            <w:fldChar w:fldCharType="end"/>
          </w:r>
        </w:p>
      </w:tc>
    </w:tr>
    <w:bookmarkEnd w:id="7"/>
  </w:tbl>
  <w:p w:rsidR="0037605D" w:rsidRDefault="0037605D" w:rsidP="00E608D6">
    <w:pPr>
      <w:pStyle w:val="Spacer"/>
    </w:pPr>
  </w:p>
  <w:tbl>
    <w:tblPr>
      <w:tblpPr w:vertAnchor="page" w:horzAnchor="margin" w:tblpXSpec="right" w:tblpY="2099"/>
      <w:tblW w:w="6951" w:type="dxa"/>
      <w:tblLayout w:type="fixed"/>
      <w:tblCellMar>
        <w:left w:w="0" w:type="dxa"/>
        <w:right w:w="0" w:type="dxa"/>
      </w:tblCellMar>
      <w:tblLook w:val="04A0" w:firstRow="1" w:lastRow="0" w:firstColumn="1" w:lastColumn="0" w:noHBand="0" w:noVBand="1"/>
    </w:tblPr>
    <w:tblGrid>
      <w:gridCol w:w="6951"/>
    </w:tblGrid>
    <w:tr w:rsidR="0037605D" w:rsidRPr="00160B4C" w:rsidTr="001E14D2">
      <w:trPr>
        <w:cantSplit/>
        <w:trHeight w:hRule="exact" w:val="397"/>
      </w:trPr>
      <w:tc>
        <w:tcPr>
          <w:tcW w:w="6951" w:type="dxa"/>
        </w:tcPr>
        <w:bookmarkStart w:id="8" w:name="BM_DocConfi" w:colFirst="0" w:colLast="0"/>
        <w:p w:rsidR="0037605D" w:rsidRPr="00160B4C" w:rsidRDefault="0037605D" w:rsidP="001E14D2">
          <w:pPr>
            <w:pStyle w:val="Confidential"/>
          </w:pPr>
          <w:r w:rsidRPr="00160B4C">
            <w:fldChar w:fldCharType="begin"/>
          </w:r>
          <w:r w:rsidRPr="00160B4C">
            <w:instrText xml:space="preserve"> STYLEREF  ~DocConfi_Form  </w:instrText>
          </w:r>
          <w:r w:rsidRPr="00160B4C">
            <w:fldChar w:fldCharType="end"/>
          </w:r>
        </w:p>
      </w:tc>
    </w:tr>
    <w:bookmarkEnd w:id="8"/>
  </w:tbl>
  <w:p w:rsidR="0037605D" w:rsidRDefault="0037605D" w:rsidP="00643AEB">
    <w:pPr>
      <w:pStyle w:val="Spacer"/>
    </w:pPr>
  </w:p>
  <w:tbl>
    <w:tblPr>
      <w:tblpPr w:vertAnchor="page" w:horzAnchor="page" w:tblpX="1135" w:tblpY="3120"/>
      <w:tblW w:w="2835" w:type="dxa"/>
      <w:tblLayout w:type="fixed"/>
      <w:tblCellMar>
        <w:left w:w="0" w:type="dxa"/>
        <w:right w:w="0" w:type="dxa"/>
      </w:tblCellMar>
      <w:tblLook w:val="04A0" w:firstRow="1" w:lastRow="0" w:firstColumn="1" w:lastColumn="0" w:noHBand="0" w:noVBand="1"/>
    </w:tblPr>
    <w:tblGrid>
      <w:gridCol w:w="2835"/>
    </w:tblGrid>
    <w:tr w:rsidR="0037605D" w:rsidRPr="00160B4C" w:rsidTr="001E14D2">
      <w:trPr>
        <w:cantSplit/>
        <w:trHeight w:hRule="exact" w:val="1418"/>
      </w:trPr>
      <w:tc>
        <w:tcPr>
          <w:tcW w:w="2835" w:type="dxa"/>
          <w:vAlign w:val="bottom"/>
        </w:tcPr>
        <w:bookmarkStart w:id="9" w:name="BM_DocDraft" w:colFirst="0" w:colLast="0"/>
        <w:p w:rsidR="0037605D" w:rsidRPr="00160B4C" w:rsidRDefault="0037605D" w:rsidP="001E14D2">
          <w:pPr>
            <w:pStyle w:val="Draft"/>
            <w:jc w:val="left"/>
          </w:pPr>
          <w:r w:rsidRPr="00160B4C">
            <w:fldChar w:fldCharType="begin"/>
          </w:r>
          <w:r w:rsidRPr="00160B4C">
            <w:instrText xml:space="preserve"> STYLEREF  ~DocDraft_Form </w:instrText>
          </w:r>
          <w:r w:rsidRPr="00160B4C">
            <w:fldChar w:fldCharType="end"/>
          </w:r>
        </w:p>
      </w:tc>
    </w:tr>
    <w:bookmarkEnd w:id="9"/>
  </w:tbl>
  <w:p w:rsidR="0037605D" w:rsidRDefault="0037605D" w:rsidP="00643AEB">
    <w:pPr>
      <w:pStyle w:val="Spacer"/>
    </w:pPr>
  </w:p>
  <w:tbl>
    <w:tblPr>
      <w:tblpPr w:vertAnchor="page" w:horzAnchor="margin" w:tblpXSpec="right" w:tblpY="14460"/>
      <w:tblW w:w="6951" w:type="dxa"/>
      <w:tblLayout w:type="fixed"/>
      <w:tblCellMar>
        <w:left w:w="0" w:type="dxa"/>
        <w:right w:w="0" w:type="dxa"/>
      </w:tblCellMar>
      <w:tblLook w:val="04A0" w:firstRow="1" w:lastRow="0" w:firstColumn="1" w:lastColumn="0" w:noHBand="0" w:noVBand="1"/>
    </w:tblPr>
    <w:tblGrid>
      <w:gridCol w:w="6951"/>
    </w:tblGrid>
    <w:tr w:rsidR="0037605D" w:rsidRPr="00160B4C" w:rsidTr="001E14D2">
      <w:trPr>
        <w:cantSplit/>
        <w:trHeight w:hRule="exact" w:val="397"/>
      </w:trPr>
      <w:tc>
        <w:tcPr>
          <w:tcW w:w="6951" w:type="dxa"/>
        </w:tcPr>
        <w:bookmarkStart w:id="10" w:name="BM_DocClient" w:colFirst="0" w:colLast="0"/>
        <w:p w:rsidR="0037605D" w:rsidRPr="00160B4C" w:rsidRDefault="0037605D" w:rsidP="001E14D2">
          <w:pPr>
            <w:pStyle w:val="DocClient"/>
          </w:pPr>
          <w:r w:rsidRPr="00160B4C">
            <w:fldChar w:fldCharType="begin"/>
          </w:r>
          <w:r w:rsidRPr="00160B4C">
            <w:instrText xml:space="preserve"> STYLEREF  ~DocClient_Form </w:instrText>
          </w:r>
          <w:r w:rsidRPr="00160B4C">
            <w:fldChar w:fldCharType="separate"/>
          </w:r>
          <w:r w:rsidR="00366273">
            <w:rPr>
              <w:noProof/>
            </w:rPr>
            <w:t>Skills Funding Agency</w:t>
          </w:r>
          <w:r w:rsidRPr="00160B4C">
            <w:fldChar w:fldCharType="end"/>
          </w:r>
          <w:r w:rsidRPr="00160B4C">
            <w:t xml:space="preserve"> </w:t>
          </w:r>
        </w:p>
      </w:tc>
    </w:tr>
    <w:bookmarkEnd w:id="10"/>
  </w:tbl>
  <w:p w:rsidR="0037605D" w:rsidRDefault="0037605D" w:rsidP="00643AEB">
    <w:pPr>
      <w:pStyle w:val="Spacer"/>
    </w:pPr>
  </w:p>
  <w:tbl>
    <w:tblPr>
      <w:tblpPr w:horzAnchor="page" w:tblpX="1135" w:tblpYSpec="bottom"/>
      <w:tblW w:w="2835" w:type="dxa"/>
      <w:tblLayout w:type="fixed"/>
      <w:tblCellMar>
        <w:left w:w="0" w:type="dxa"/>
        <w:right w:w="0" w:type="dxa"/>
      </w:tblCellMar>
      <w:tblLook w:val="04A0" w:firstRow="1" w:lastRow="0" w:firstColumn="1" w:lastColumn="0" w:noHBand="0" w:noVBand="1"/>
    </w:tblPr>
    <w:tblGrid>
      <w:gridCol w:w="2835"/>
    </w:tblGrid>
    <w:tr w:rsidR="0037605D" w:rsidRPr="00160B4C" w:rsidTr="001E14D2">
      <w:trPr>
        <w:cantSplit/>
        <w:trHeight w:hRule="exact" w:val="1049"/>
      </w:trPr>
      <w:tc>
        <w:tcPr>
          <w:tcW w:w="2835" w:type="dxa"/>
        </w:tcPr>
        <w:p w:rsidR="0037605D" w:rsidRDefault="0037605D" w:rsidP="001E14D2">
          <w:pPr>
            <w:pStyle w:val="GraphicLeft"/>
          </w:pPr>
          <w:bookmarkStart w:id="11" w:name="BM_DocClientLogo" w:colFirst="0" w:colLast="0"/>
        </w:p>
      </w:tc>
    </w:tr>
    <w:bookmarkEnd w:id="11"/>
  </w:tbl>
  <w:p w:rsidR="0037605D" w:rsidRDefault="0037605D" w:rsidP="00643AEB">
    <w:pPr>
      <w:pStyle w:val="Spacer"/>
    </w:pPr>
  </w:p>
  <w:tbl>
    <w:tblPr>
      <w:tblpPr w:vertAnchor="page" w:horzAnchor="page" w:tblpY="6238"/>
      <w:tblW w:w="11911" w:type="dxa"/>
      <w:tblLayout w:type="fixed"/>
      <w:tblCellMar>
        <w:left w:w="0" w:type="dxa"/>
        <w:right w:w="0" w:type="dxa"/>
      </w:tblCellMar>
      <w:tblLook w:val="04A0" w:firstRow="1" w:lastRow="0" w:firstColumn="1" w:lastColumn="0" w:noHBand="0" w:noVBand="1"/>
    </w:tblPr>
    <w:tblGrid>
      <w:gridCol w:w="11911"/>
    </w:tblGrid>
    <w:tr w:rsidR="0037605D" w:rsidTr="001E14D2">
      <w:trPr>
        <w:cantSplit/>
        <w:trHeight w:hRule="exact" w:val="6378"/>
      </w:trPr>
      <w:tc>
        <w:tcPr>
          <w:tcW w:w="11911" w:type="dxa"/>
        </w:tcPr>
        <w:p w:rsidR="0037605D" w:rsidRDefault="0037605D" w:rsidP="001E14D2">
          <w:pPr>
            <w:pStyle w:val="GraphicLeft"/>
          </w:pPr>
          <w:bookmarkStart w:id="12" w:name="BM_DocTitleImage" w:colFirst="0" w:colLast="0"/>
        </w:p>
      </w:tc>
    </w:tr>
    <w:bookmarkEnd w:id="12"/>
  </w:tbl>
  <w:p w:rsidR="0037605D" w:rsidRDefault="0037605D" w:rsidP="00643AEB">
    <w:pPr>
      <w:pStyle w:val="Spacer"/>
    </w:pPr>
  </w:p>
  <w:tbl>
    <w:tblPr>
      <w:tblpPr w:leftFromText="181" w:rightFromText="181" w:vertAnchor="page" w:horzAnchor="page" w:tblpX="1135" w:tblpY="15877"/>
      <w:tblOverlap w:val="never"/>
      <w:tblW w:w="10064" w:type="dxa"/>
      <w:tblLayout w:type="fixed"/>
      <w:tblCellMar>
        <w:left w:w="0" w:type="dxa"/>
        <w:right w:w="0" w:type="dxa"/>
      </w:tblCellMar>
      <w:tblLook w:val="04A0" w:firstRow="1" w:lastRow="0" w:firstColumn="1" w:lastColumn="0" w:noHBand="0" w:noVBand="1"/>
    </w:tblPr>
    <w:tblGrid>
      <w:gridCol w:w="10064"/>
    </w:tblGrid>
    <w:tr w:rsidR="0037605D" w:rsidTr="001E14D2">
      <w:trPr>
        <w:trHeight w:val="552"/>
      </w:trPr>
      <w:tc>
        <w:tcPr>
          <w:tcW w:w="10064" w:type="dxa"/>
          <w:vAlign w:val="bottom"/>
        </w:tcPr>
        <w:p w:rsidR="0037605D" w:rsidRDefault="0037605D" w:rsidP="001E14D2">
          <w:pPr>
            <w:pStyle w:val="TitleFooterRefProtection"/>
            <w:framePr w:hSpace="0" w:wrap="auto" w:vAnchor="margin" w:hAnchor="text" w:xAlign="left" w:yAlign="inline"/>
            <w:suppressOverlap w:val="0"/>
          </w:pPr>
          <w:r>
            <w:fldChar w:fldCharType="begin"/>
          </w:r>
          <w:r>
            <w:instrText xml:space="preserve"> IF </w:instrText>
          </w:r>
          <w:r>
            <w:fldChar w:fldCharType="begin"/>
          </w:r>
          <w:r>
            <w:instrText xml:space="preserve"> Styleref   </w:instrText>
          </w:r>
          <w:r w:rsidRPr="0090606D">
            <w:instrText xml:space="preserve">~TitleFooterRefProtection_Form </w:instrText>
          </w:r>
          <w:r>
            <w:instrText xml:space="preserve">  </w:instrText>
          </w:r>
          <w:r>
            <w:fldChar w:fldCharType="separate"/>
          </w:r>
          <w:r w:rsidR="00366273">
            <w:rPr>
              <w:noProof/>
            </w:rPr>
            <w:instrText>This document is classified as Protect in accordance with the Information Sensitivity Procedure.</w:instrText>
          </w:r>
          <w:r>
            <w:rPr>
              <w:noProof/>
            </w:rPr>
            <w:fldChar w:fldCharType="end"/>
          </w:r>
          <w:r>
            <w:instrText>="" "" "</w:instrText>
          </w:r>
          <w:r>
            <w:fldChar w:fldCharType="begin"/>
          </w:r>
          <w:r>
            <w:instrText xml:space="preserve">  Styleref   </w:instrText>
          </w:r>
          <w:r w:rsidRPr="0090606D">
            <w:instrText xml:space="preserve">~TitleFooterRefProtection_Form </w:instrText>
          </w:r>
          <w:r>
            <w:instrText xml:space="preserve"> </w:instrText>
          </w:r>
          <w:r w:rsidRPr="00D53F3E">
            <w:instrText xml:space="preserve"> </w:instrText>
          </w:r>
          <w:r>
            <w:fldChar w:fldCharType="separate"/>
          </w:r>
          <w:r w:rsidR="00366273">
            <w:rPr>
              <w:noProof/>
            </w:rPr>
            <w:instrText>This document is classified as Protect in accordance with the Information Sensitivity Procedure.</w:instrText>
          </w:r>
          <w:r>
            <w:fldChar w:fldCharType="end"/>
          </w:r>
          <w:r>
            <w:instrText xml:space="preserve">" </w:instrText>
          </w:r>
          <w:r>
            <w:fldChar w:fldCharType="separate"/>
          </w:r>
          <w:r w:rsidR="00366273">
            <w:rPr>
              <w:noProof/>
            </w:rPr>
            <w:t>This document is classified as Protect in accordance with the Information Sensitivity Procedure.</w:t>
          </w:r>
          <w:r>
            <w:fldChar w:fldCharType="end"/>
          </w:r>
        </w:p>
      </w:tc>
    </w:tr>
  </w:tbl>
  <w:p w:rsidR="0037605D" w:rsidRDefault="0037605D" w:rsidP="00643AE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1" w:rightFromText="181" w:vertAnchor="page" w:horzAnchor="page" w:tblpX="1135" w:tblpY="710"/>
      <w:tblOverlap w:val="never"/>
      <w:tblW w:w="10063" w:type="dxa"/>
      <w:tblLayout w:type="fixed"/>
      <w:tblCellMar>
        <w:left w:w="0" w:type="dxa"/>
        <w:right w:w="0" w:type="dxa"/>
      </w:tblCellMar>
      <w:tblLook w:val="04A0" w:firstRow="1" w:lastRow="0" w:firstColumn="1" w:lastColumn="0" w:noHBand="0" w:noVBand="1"/>
    </w:tblPr>
    <w:tblGrid>
      <w:gridCol w:w="1984"/>
      <w:gridCol w:w="8079"/>
    </w:tblGrid>
    <w:tr w:rsidR="0037605D" w:rsidTr="00C640B8">
      <w:trPr>
        <w:trHeight w:val="278"/>
      </w:trPr>
      <w:tc>
        <w:tcPr>
          <w:tcW w:w="1984" w:type="dxa"/>
          <w:vMerge w:val="restart"/>
        </w:tcPr>
        <w:p w:rsidR="0037605D" w:rsidRDefault="0037605D" w:rsidP="0012367B">
          <w:pPr>
            <w:pStyle w:val="Header"/>
          </w:pPr>
          <w:r w:rsidRPr="00D360CC">
            <w:rPr>
              <w:noProof/>
              <w:lang w:eastAsia="en-GB"/>
            </w:rPr>
            <w:drawing>
              <wp:inline distT="0" distB="0" distL="0" distR="0" wp14:anchorId="12B11F25" wp14:editId="12B11F26">
                <wp:extent cx="1256400" cy="327600"/>
                <wp:effectExtent l="0" t="0" r="1270" b="0"/>
                <wp:docPr id="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206" r="275" b="267"/>
                        <a:stretch/>
                      </pic:blipFill>
                      <pic:spPr bwMode="auto">
                        <a:xfrm>
                          <a:off x="0" y="0"/>
                          <a:ext cx="1256400" cy="327600"/>
                        </a:xfrm>
                        <a:prstGeom prst="rect">
                          <a:avLst/>
                        </a:prstGeom>
                        <a:noFill/>
                        <a:ln>
                          <a:noFill/>
                        </a:ln>
                        <a:effectLst/>
                        <a:extLst/>
                      </pic:spPr>
                    </pic:pic>
                  </a:graphicData>
                </a:graphic>
              </wp:inline>
            </w:drawing>
          </w:r>
        </w:p>
      </w:tc>
      <w:tc>
        <w:tcPr>
          <w:tcW w:w="8079" w:type="dxa"/>
        </w:tcPr>
        <w:p w:rsidR="0037605D" w:rsidRDefault="0037605D" w:rsidP="003A070A">
          <w:pPr>
            <w:pStyle w:val="Header"/>
          </w:pPr>
          <w:r>
            <w:fldChar w:fldCharType="begin"/>
          </w:r>
          <w:r>
            <w:instrText xml:space="preserve"> IF </w:instrText>
          </w:r>
          <w:r w:rsidR="00366273">
            <w:fldChar w:fldCharType="begin"/>
          </w:r>
          <w:r w:rsidR="00366273">
            <w:instrText xml:space="preserve"> Styleref  ~PreBodyHeader_Form </w:instrText>
          </w:r>
          <w:r w:rsidR="00366273">
            <w:fldChar w:fldCharType="separate"/>
          </w:r>
          <w:r w:rsidR="00366273">
            <w:rPr>
              <w:noProof/>
            </w:rPr>
            <w:instrText>Course Directory Provider Portal</w:instrText>
          </w:r>
          <w:r w:rsidR="00366273">
            <w:rPr>
              <w:noProof/>
            </w:rPr>
            <w:fldChar w:fldCharType="end"/>
          </w:r>
          <w:r>
            <w:instrText xml:space="preserve">="." "" </w:instrText>
          </w:r>
          <w:r w:rsidR="00366273">
            <w:fldChar w:fldCharType="begin"/>
          </w:r>
          <w:r w:rsidR="00366273">
            <w:instrText xml:space="preserve"> Styleref  ~PreBodyHeader_Form </w:instrText>
          </w:r>
          <w:r w:rsidR="00366273">
            <w:fldChar w:fldCharType="separate"/>
          </w:r>
          <w:r w:rsidR="00366273">
            <w:rPr>
              <w:noProof/>
            </w:rPr>
            <w:instrText>Course Directory Provider Portal</w:instrText>
          </w:r>
          <w:r w:rsidR="00366273">
            <w:rPr>
              <w:noProof/>
            </w:rPr>
            <w:fldChar w:fldCharType="end"/>
          </w:r>
          <w:r>
            <w:instrText xml:space="preserve"> </w:instrText>
          </w:r>
          <w:r>
            <w:fldChar w:fldCharType="separate"/>
          </w:r>
          <w:r w:rsidR="00366273">
            <w:rPr>
              <w:noProof/>
            </w:rPr>
            <w:t>Course Directory Provider Portal</w:t>
          </w:r>
          <w:r>
            <w:fldChar w:fldCharType="end"/>
          </w:r>
        </w:p>
      </w:tc>
    </w:tr>
    <w:tr w:rsidR="0037605D" w:rsidTr="003242FB">
      <w:trPr>
        <w:trHeight w:val="278"/>
      </w:trPr>
      <w:tc>
        <w:tcPr>
          <w:tcW w:w="1984" w:type="dxa"/>
          <w:vMerge/>
        </w:tcPr>
        <w:p w:rsidR="0037605D" w:rsidRDefault="0037605D" w:rsidP="0012367B">
          <w:pPr>
            <w:pStyle w:val="Header"/>
            <w:rPr>
              <w:noProof/>
              <w:lang w:eastAsia="en-GB"/>
            </w:rPr>
          </w:pPr>
        </w:p>
      </w:tc>
      <w:tc>
        <w:tcPr>
          <w:tcW w:w="8079" w:type="dxa"/>
        </w:tcPr>
        <w:p w:rsidR="0037605D" w:rsidRDefault="0037605D" w:rsidP="003242FB">
          <w:pPr>
            <w:pStyle w:val="DocReference"/>
          </w:pPr>
          <w:r>
            <w:fldChar w:fldCharType="begin"/>
          </w:r>
          <w:r>
            <w:instrText xml:space="preserve"> STYLEREF  ~DocReference_Form  \* MERGEFORMAT </w:instrText>
          </w:r>
          <w:r>
            <w:rPr>
              <w:b w:val="0"/>
              <w:bCs/>
              <w:noProof/>
              <w:lang w:val="en-US"/>
            </w:rPr>
            <w:fldChar w:fldCharType="end"/>
          </w:r>
        </w:p>
      </w:tc>
    </w:tr>
  </w:tbl>
  <w:p w:rsidR="0037605D" w:rsidRDefault="0037605D" w:rsidP="00C91B0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1" w:rightFromText="181" w:vertAnchor="page" w:horzAnchor="page" w:tblpX="1135" w:tblpY="710"/>
      <w:tblOverlap w:val="never"/>
      <w:tblW w:w="10063" w:type="dxa"/>
      <w:tblLayout w:type="fixed"/>
      <w:tblCellMar>
        <w:left w:w="0" w:type="dxa"/>
        <w:right w:w="0" w:type="dxa"/>
      </w:tblCellMar>
      <w:tblLook w:val="04A0" w:firstRow="1" w:lastRow="0" w:firstColumn="1" w:lastColumn="0" w:noHBand="0" w:noVBand="1"/>
    </w:tblPr>
    <w:tblGrid>
      <w:gridCol w:w="1984"/>
      <w:gridCol w:w="8079"/>
    </w:tblGrid>
    <w:tr w:rsidR="0037605D" w:rsidTr="00C640B8">
      <w:trPr>
        <w:trHeight w:val="278"/>
      </w:trPr>
      <w:tc>
        <w:tcPr>
          <w:tcW w:w="1984" w:type="dxa"/>
          <w:vMerge w:val="restart"/>
        </w:tcPr>
        <w:p w:rsidR="0037605D" w:rsidRDefault="0037605D" w:rsidP="00862821">
          <w:pPr>
            <w:pStyle w:val="Header"/>
          </w:pPr>
          <w:r w:rsidRPr="00D360CC">
            <w:rPr>
              <w:noProof/>
              <w:lang w:eastAsia="en-GB"/>
            </w:rPr>
            <w:drawing>
              <wp:inline distT="0" distB="0" distL="0" distR="0" wp14:anchorId="12B11F27" wp14:editId="12B11F28">
                <wp:extent cx="1256400" cy="327600"/>
                <wp:effectExtent l="0" t="0" r="127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206" r="275" b="267"/>
                        <a:stretch/>
                      </pic:blipFill>
                      <pic:spPr bwMode="auto">
                        <a:xfrm>
                          <a:off x="0" y="0"/>
                          <a:ext cx="1256400" cy="327600"/>
                        </a:xfrm>
                        <a:prstGeom prst="rect">
                          <a:avLst/>
                        </a:prstGeom>
                        <a:noFill/>
                        <a:ln>
                          <a:noFill/>
                        </a:ln>
                        <a:effectLst/>
                        <a:extLst/>
                      </pic:spPr>
                    </pic:pic>
                  </a:graphicData>
                </a:graphic>
              </wp:inline>
            </w:drawing>
          </w:r>
        </w:p>
      </w:tc>
      <w:tc>
        <w:tcPr>
          <w:tcW w:w="8079" w:type="dxa"/>
        </w:tcPr>
        <w:p w:rsidR="0037605D" w:rsidRDefault="0037605D" w:rsidP="00862821">
          <w:pPr>
            <w:pStyle w:val="Header"/>
          </w:pPr>
          <w:r>
            <w:fldChar w:fldCharType="begin"/>
          </w:r>
          <w:r>
            <w:instrText xml:space="preserve"> IF </w:instrText>
          </w:r>
          <w:r w:rsidR="00366273">
            <w:fldChar w:fldCharType="begin"/>
          </w:r>
          <w:r w:rsidR="00366273">
            <w:instrText xml:space="preserve"> Styleref  ~SecHeader_Form </w:instrText>
          </w:r>
          <w:r w:rsidR="00366273">
            <w:fldChar w:fldCharType="separate"/>
          </w:r>
          <w:r w:rsidR="00366273">
            <w:rPr>
              <w:noProof/>
            </w:rPr>
            <w:instrText>Course Directory Provider Portal</w:instrText>
          </w:r>
          <w:r w:rsidR="00366273">
            <w:rPr>
              <w:noProof/>
            </w:rPr>
            <w:fldChar w:fldCharType="end"/>
          </w:r>
          <w:r>
            <w:instrText xml:space="preserve">="." </w:instrText>
          </w:r>
          <w:r w:rsidR="00366273">
            <w:fldChar w:fldCharType="begin"/>
          </w:r>
          <w:r w:rsidR="00366273">
            <w:instrText xml:space="preserve"> STYLEREF  "Heading 1,~SectionHeading" </w:instrText>
          </w:r>
          <w:r w:rsidR="00366273">
            <w:fldChar w:fldCharType="separate"/>
          </w:r>
          <w:r>
            <w:rPr>
              <w:noProof/>
            </w:rPr>
            <w:instrText>&lt;Insert first Section Title here&gt;</w:instrText>
          </w:r>
          <w:r w:rsidR="00366273">
            <w:rPr>
              <w:noProof/>
            </w:rPr>
            <w:fldChar w:fldCharType="end"/>
          </w:r>
          <w:r>
            <w:instrText xml:space="preserve"> </w:instrText>
          </w:r>
          <w:r w:rsidR="00366273">
            <w:fldChar w:fldCharType="begin"/>
          </w:r>
          <w:r w:rsidR="00366273">
            <w:instrText xml:space="preserve"> Styleref  ~SecHeader_Form </w:instrText>
          </w:r>
          <w:r w:rsidR="00366273">
            <w:fldChar w:fldCharType="separate"/>
          </w:r>
          <w:r w:rsidR="00366273">
            <w:rPr>
              <w:noProof/>
            </w:rPr>
            <w:instrText>Course Directory Provider Portal</w:instrText>
          </w:r>
          <w:r w:rsidR="00366273">
            <w:rPr>
              <w:noProof/>
            </w:rPr>
            <w:fldChar w:fldCharType="end"/>
          </w:r>
          <w:r>
            <w:instrText xml:space="preserve"> </w:instrText>
          </w:r>
          <w:r>
            <w:fldChar w:fldCharType="separate"/>
          </w:r>
          <w:r w:rsidR="00366273">
            <w:rPr>
              <w:noProof/>
            </w:rPr>
            <w:t>Course Directory Provider Portal</w:t>
          </w:r>
          <w:r>
            <w:fldChar w:fldCharType="end"/>
          </w:r>
        </w:p>
      </w:tc>
    </w:tr>
    <w:tr w:rsidR="0037605D" w:rsidTr="003242FB">
      <w:trPr>
        <w:trHeight w:val="278"/>
      </w:trPr>
      <w:tc>
        <w:tcPr>
          <w:tcW w:w="1984" w:type="dxa"/>
          <w:vMerge/>
        </w:tcPr>
        <w:p w:rsidR="0037605D" w:rsidRDefault="0037605D" w:rsidP="00862821">
          <w:pPr>
            <w:pStyle w:val="Header"/>
            <w:rPr>
              <w:noProof/>
              <w:lang w:eastAsia="en-GB"/>
            </w:rPr>
          </w:pPr>
        </w:p>
      </w:tc>
      <w:tc>
        <w:tcPr>
          <w:tcW w:w="8079" w:type="dxa"/>
        </w:tcPr>
        <w:p w:rsidR="0037605D" w:rsidRDefault="0037605D" w:rsidP="003242FB">
          <w:pPr>
            <w:pStyle w:val="Header"/>
          </w:pPr>
          <w:r>
            <w:fldChar w:fldCharType="begin"/>
          </w:r>
          <w:r>
            <w:instrText xml:space="preserve"> STYLEREF  ~DocReference_Form </w:instrText>
          </w:r>
          <w:r>
            <w:rPr>
              <w:noProof/>
            </w:rPr>
            <w:fldChar w:fldCharType="end"/>
          </w:r>
        </w:p>
      </w:tc>
    </w:tr>
  </w:tbl>
  <w:p w:rsidR="0037605D" w:rsidRDefault="0037605D" w:rsidP="00E428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9221B4"/>
    <w:multiLevelType w:val="hybridMultilevel"/>
    <w:tmpl w:val="ABB61678"/>
    <w:lvl w:ilvl="0" w:tplc="56880A38">
      <w:start w:val="1"/>
      <w:numFmt w:val="decimal"/>
      <w:pStyle w:val="SecDivider"/>
      <w:lvlText w:val="%1"/>
      <w:lvlJc w:val="right"/>
      <w:pPr>
        <w:ind w:left="3555" w:hanging="360"/>
      </w:pPr>
      <w:rPr>
        <w:rFonts w:ascii="Arial Bold" w:hAnsi="Arial Bold" w:hint="default"/>
        <w:b/>
        <w:i w:val="0"/>
        <w:color w:val="5F6062" w:themeColor="text2"/>
        <w:sz w:val="300"/>
      </w:rPr>
    </w:lvl>
    <w:lvl w:ilvl="1" w:tplc="08090019" w:tentative="1">
      <w:start w:val="1"/>
      <w:numFmt w:val="lowerLetter"/>
      <w:lvlText w:val="%2."/>
      <w:lvlJc w:val="left"/>
      <w:pPr>
        <w:ind w:left="4275" w:hanging="360"/>
      </w:pPr>
    </w:lvl>
    <w:lvl w:ilvl="2" w:tplc="0809001B" w:tentative="1">
      <w:start w:val="1"/>
      <w:numFmt w:val="lowerRoman"/>
      <w:lvlText w:val="%3."/>
      <w:lvlJc w:val="right"/>
      <w:pPr>
        <w:ind w:left="4995" w:hanging="180"/>
      </w:pPr>
    </w:lvl>
    <w:lvl w:ilvl="3" w:tplc="0809000F" w:tentative="1">
      <w:start w:val="1"/>
      <w:numFmt w:val="decimal"/>
      <w:lvlText w:val="%4."/>
      <w:lvlJc w:val="left"/>
      <w:pPr>
        <w:ind w:left="5715" w:hanging="360"/>
      </w:pPr>
    </w:lvl>
    <w:lvl w:ilvl="4" w:tplc="08090019" w:tentative="1">
      <w:start w:val="1"/>
      <w:numFmt w:val="lowerLetter"/>
      <w:lvlText w:val="%5."/>
      <w:lvlJc w:val="left"/>
      <w:pPr>
        <w:ind w:left="6435" w:hanging="360"/>
      </w:pPr>
    </w:lvl>
    <w:lvl w:ilvl="5" w:tplc="0809001B" w:tentative="1">
      <w:start w:val="1"/>
      <w:numFmt w:val="lowerRoman"/>
      <w:lvlText w:val="%6."/>
      <w:lvlJc w:val="right"/>
      <w:pPr>
        <w:ind w:left="7155" w:hanging="180"/>
      </w:pPr>
    </w:lvl>
    <w:lvl w:ilvl="6" w:tplc="0809000F" w:tentative="1">
      <w:start w:val="1"/>
      <w:numFmt w:val="decimal"/>
      <w:lvlText w:val="%7."/>
      <w:lvlJc w:val="left"/>
      <w:pPr>
        <w:ind w:left="7875" w:hanging="360"/>
      </w:pPr>
    </w:lvl>
    <w:lvl w:ilvl="7" w:tplc="08090019" w:tentative="1">
      <w:start w:val="1"/>
      <w:numFmt w:val="lowerLetter"/>
      <w:lvlText w:val="%8."/>
      <w:lvlJc w:val="left"/>
      <w:pPr>
        <w:ind w:left="8595" w:hanging="360"/>
      </w:pPr>
    </w:lvl>
    <w:lvl w:ilvl="8" w:tplc="0809001B" w:tentative="1">
      <w:start w:val="1"/>
      <w:numFmt w:val="lowerRoman"/>
      <w:lvlText w:val="%9."/>
      <w:lvlJc w:val="right"/>
      <w:pPr>
        <w:ind w:left="9315" w:hanging="180"/>
      </w:pPr>
    </w:lvl>
  </w:abstractNum>
  <w:abstractNum w:abstractNumId="1">
    <w:nsid w:val="4A0744BE"/>
    <w:multiLevelType w:val="multilevel"/>
    <w:tmpl w:val="0928B1F4"/>
    <w:lvl w:ilvl="0">
      <w:start w:val="1"/>
      <w:numFmt w:val="bullet"/>
      <w:pStyle w:val="Bullet1"/>
      <w:lvlText w:val="¾"/>
      <w:lvlJc w:val="left"/>
      <w:pPr>
        <w:tabs>
          <w:tab w:val="num" w:pos="425"/>
        </w:tabs>
        <w:ind w:left="425" w:hanging="425"/>
      </w:pPr>
      <w:rPr>
        <w:rFonts w:ascii="Wingdings 2" w:hAnsi="Wingdings 2" w:hint="default"/>
        <w:color w:val="0066B3" w:themeColor="accent1"/>
      </w:rPr>
    </w:lvl>
    <w:lvl w:ilvl="1">
      <w:start w:val="1"/>
      <w:numFmt w:val="bullet"/>
      <w:pStyle w:val="Bullet2"/>
      <w:lvlText w:val="–"/>
      <w:lvlJc w:val="left"/>
      <w:pPr>
        <w:tabs>
          <w:tab w:val="num" w:pos="851"/>
        </w:tabs>
        <w:ind w:left="851" w:hanging="426"/>
      </w:pPr>
      <w:rPr>
        <w:rFonts w:ascii="(none)" w:hAnsi="(none)" w:hint="default"/>
      </w:rPr>
    </w:lvl>
    <w:lvl w:ilvl="2">
      <w:start w:val="1"/>
      <w:numFmt w:val="bullet"/>
      <w:pStyle w:val="Bullet3"/>
      <w:lvlText w:val="–"/>
      <w:lvlJc w:val="left"/>
      <w:pPr>
        <w:tabs>
          <w:tab w:val="num" w:pos="1276"/>
        </w:tabs>
        <w:ind w:left="1276" w:hanging="425"/>
      </w:pPr>
      <w:rPr>
        <w:rFonts w:ascii="(none)" w:hAnsi="(none)" w:hint="default"/>
      </w:rPr>
    </w:lvl>
    <w:lvl w:ilvl="3">
      <w:start w:val="1"/>
      <w:numFmt w:val="bullet"/>
      <w:lvlText w:val=""/>
      <w:lvlJc w:val="left"/>
      <w:pPr>
        <w:tabs>
          <w:tab w:val="num" w:pos="1134"/>
        </w:tabs>
        <w:ind w:left="1134" w:hanging="283"/>
      </w:pPr>
      <w:rPr>
        <w:rFonts w:ascii="Symbol" w:hAnsi="Symbol" w:hint="default"/>
      </w:rPr>
    </w:lvl>
    <w:lvl w:ilvl="4">
      <w:start w:val="1"/>
      <w:numFmt w:val="bullet"/>
      <w:lvlText w:val="o"/>
      <w:lvlJc w:val="left"/>
      <w:pPr>
        <w:tabs>
          <w:tab w:val="num" w:pos="1418"/>
        </w:tabs>
        <w:ind w:left="1418" w:hanging="284"/>
      </w:pPr>
      <w:rPr>
        <w:rFonts w:ascii="Courier New" w:hAnsi="Courier New" w:hint="default"/>
      </w:rPr>
    </w:lvl>
    <w:lvl w:ilvl="5">
      <w:start w:val="1"/>
      <w:numFmt w:val="bullet"/>
      <w:lvlText w:val=""/>
      <w:lvlJc w:val="left"/>
      <w:pPr>
        <w:tabs>
          <w:tab w:val="num" w:pos="1701"/>
        </w:tabs>
        <w:ind w:left="1701" w:hanging="283"/>
      </w:pPr>
      <w:rPr>
        <w:rFonts w:ascii="Wingdings" w:hAnsi="Wingdings" w:hint="default"/>
      </w:rPr>
    </w:lvl>
    <w:lvl w:ilvl="6">
      <w:start w:val="1"/>
      <w:numFmt w:val="bullet"/>
      <w:lvlText w:val=""/>
      <w:lvlJc w:val="left"/>
      <w:pPr>
        <w:tabs>
          <w:tab w:val="num" w:pos="1985"/>
        </w:tabs>
        <w:ind w:left="1985" w:hanging="284"/>
      </w:pPr>
      <w:rPr>
        <w:rFonts w:ascii="Symbol" w:hAnsi="Symbol" w:hint="default"/>
      </w:rPr>
    </w:lvl>
    <w:lvl w:ilvl="7">
      <w:start w:val="1"/>
      <w:numFmt w:val="bullet"/>
      <w:lvlText w:val="o"/>
      <w:lvlJc w:val="left"/>
      <w:pPr>
        <w:tabs>
          <w:tab w:val="num" w:pos="2268"/>
        </w:tabs>
        <w:ind w:left="2268" w:hanging="283"/>
      </w:pPr>
      <w:rPr>
        <w:rFonts w:ascii="Courier New" w:hAnsi="Courier New" w:hint="default"/>
      </w:rPr>
    </w:lvl>
    <w:lvl w:ilvl="8">
      <w:start w:val="1"/>
      <w:numFmt w:val="bullet"/>
      <w:lvlText w:val=""/>
      <w:lvlJc w:val="left"/>
      <w:pPr>
        <w:tabs>
          <w:tab w:val="num" w:pos="2552"/>
        </w:tabs>
        <w:ind w:left="2552" w:hanging="284"/>
      </w:pPr>
      <w:rPr>
        <w:rFonts w:ascii="Wingdings" w:hAnsi="Wingdings" w:hint="default"/>
      </w:rPr>
    </w:lvl>
  </w:abstractNum>
  <w:abstractNum w:abstractNumId="2">
    <w:nsid w:val="5DBA73B8"/>
    <w:multiLevelType w:val="hybridMultilevel"/>
    <w:tmpl w:val="6E229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4F42151"/>
    <w:multiLevelType w:val="multilevel"/>
    <w:tmpl w:val="94727BAA"/>
    <w:lvl w:ilvl="0">
      <w:start w:val="1"/>
      <w:numFmt w:val="decimal"/>
      <w:lvlRestart w:val="0"/>
      <w:pStyle w:val="Heading1"/>
      <w:isLgl/>
      <w:lvlText w:val="%1."/>
      <w:lvlJc w:val="left"/>
      <w:pPr>
        <w:tabs>
          <w:tab w:val="num" w:pos="567"/>
        </w:tabs>
        <w:ind w:left="567" w:hanging="567"/>
      </w:pPr>
      <w:rPr>
        <w:rFonts w:ascii="Arial" w:hAnsi="Arial" w:cs="Arial"/>
        <w:b w:val="0"/>
        <w:i w:val="0"/>
        <w:color w:val="0066B3" w:themeColor="accent1"/>
        <w:sz w:val="40"/>
      </w:rPr>
    </w:lvl>
    <w:lvl w:ilvl="1">
      <w:start w:val="1"/>
      <w:numFmt w:val="decimal"/>
      <w:pStyle w:val="Heading2"/>
      <w:isLgl/>
      <w:lvlText w:val="%1.%2."/>
      <w:lvlJc w:val="left"/>
      <w:pPr>
        <w:tabs>
          <w:tab w:val="num" w:pos="1986"/>
        </w:tabs>
        <w:ind w:left="1986" w:hanging="709"/>
      </w:pPr>
      <w:rPr>
        <w:rFonts w:ascii="Arial" w:hAnsi="Arial" w:cs="Arial"/>
        <w:b w:val="0"/>
        <w:i w:val="0"/>
        <w:color w:val="000000"/>
        <w:sz w:val="32"/>
      </w:rPr>
    </w:lvl>
    <w:lvl w:ilvl="2">
      <w:start w:val="1"/>
      <w:numFmt w:val="decimal"/>
      <w:pStyle w:val="Heading3"/>
      <w:isLgl/>
      <w:lvlText w:val="%1.%2.%3."/>
      <w:lvlJc w:val="left"/>
      <w:pPr>
        <w:tabs>
          <w:tab w:val="num" w:pos="992"/>
        </w:tabs>
        <w:ind w:left="992" w:hanging="992"/>
      </w:pPr>
      <w:rPr>
        <w:rFonts w:ascii="Arial" w:hAnsi="Arial" w:cs="Arial"/>
        <w:b w:val="0"/>
        <w:i w:val="0"/>
        <w:color w:val="000000"/>
        <w:sz w:val="26"/>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6EE3444F"/>
    <w:multiLevelType w:val="multilevel"/>
    <w:tmpl w:val="40E4E35C"/>
    <w:lvl w:ilvl="0">
      <w:start w:val="1"/>
      <w:numFmt w:val="bullet"/>
      <w:pStyle w:val="TableBullet1"/>
      <w:lvlText w:val=""/>
      <w:lvlJc w:val="left"/>
      <w:pPr>
        <w:tabs>
          <w:tab w:val="num" w:pos="142"/>
        </w:tabs>
        <w:ind w:left="142" w:hanging="142"/>
      </w:pPr>
      <w:rPr>
        <w:rFonts w:ascii="Symbol" w:hAnsi="Symbol" w:hint="default"/>
        <w:color w:val="80808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796A3518"/>
    <w:multiLevelType w:val="multilevel"/>
    <w:tmpl w:val="5AB660BA"/>
    <w:lvl w:ilvl="0">
      <w:start w:val="1"/>
      <w:numFmt w:val="decimal"/>
      <w:pStyle w:val="NumBullet1"/>
      <w:lvlText w:val="%1)"/>
      <w:lvlJc w:val="left"/>
      <w:pPr>
        <w:tabs>
          <w:tab w:val="num" w:pos="425"/>
        </w:tabs>
        <w:ind w:left="425" w:hanging="425"/>
      </w:pPr>
      <w:rPr>
        <w:rFonts w:hint="default"/>
        <w:color w:val="0066B3" w:themeColor="accent1"/>
      </w:rPr>
    </w:lvl>
    <w:lvl w:ilvl="1">
      <w:start w:val="1"/>
      <w:numFmt w:val="lowerLetter"/>
      <w:pStyle w:val="NumBullet2"/>
      <w:lvlText w:val="%2)"/>
      <w:lvlJc w:val="left"/>
      <w:pPr>
        <w:tabs>
          <w:tab w:val="num" w:pos="851"/>
        </w:tabs>
        <w:ind w:left="851" w:hanging="426"/>
      </w:pPr>
      <w:rPr>
        <w:rFonts w:hint="default"/>
        <w:color w:val="0066B3" w:themeColor="accent1"/>
      </w:rPr>
    </w:lvl>
    <w:lvl w:ilvl="2">
      <w:start w:val="1"/>
      <w:numFmt w:val="lowerRoman"/>
      <w:pStyle w:val="NumBullet3"/>
      <w:lvlText w:val="%3)"/>
      <w:lvlJc w:val="left"/>
      <w:pPr>
        <w:tabs>
          <w:tab w:val="num" w:pos="1276"/>
        </w:tabs>
        <w:ind w:left="1276" w:hanging="425"/>
      </w:pPr>
      <w:rPr>
        <w:rFonts w:hint="default"/>
        <w:color w:val="0066B3" w:themeColor="accent1"/>
      </w:rPr>
    </w:lvl>
    <w:lvl w:ilvl="3">
      <w:start w:val="1"/>
      <w:numFmt w:val="decimal"/>
      <w:lvlText w:val="(%4)"/>
      <w:lvlJc w:val="left"/>
      <w:pPr>
        <w:tabs>
          <w:tab w:val="num" w:pos="1134"/>
        </w:tabs>
        <w:ind w:left="1134" w:hanging="283"/>
      </w:pPr>
      <w:rPr>
        <w:rFonts w:hint="default"/>
      </w:rPr>
    </w:lvl>
    <w:lvl w:ilvl="4">
      <w:start w:val="1"/>
      <w:numFmt w:val="lowerLetter"/>
      <w:lvlText w:val="(%5)"/>
      <w:lvlJc w:val="left"/>
      <w:pPr>
        <w:tabs>
          <w:tab w:val="num" w:pos="1418"/>
        </w:tabs>
        <w:ind w:left="1418" w:hanging="284"/>
      </w:pPr>
      <w:rPr>
        <w:rFonts w:hint="default"/>
      </w:rPr>
    </w:lvl>
    <w:lvl w:ilvl="5">
      <w:start w:val="1"/>
      <w:numFmt w:val="lowerRoman"/>
      <w:lvlText w:val="(%6)"/>
      <w:lvlJc w:val="left"/>
      <w:pPr>
        <w:tabs>
          <w:tab w:val="num" w:pos="1701"/>
        </w:tabs>
        <w:ind w:left="1701" w:hanging="283"/>
      </w:pPr>
      <w:rPr>
        <w:rFonts w:hint="default"/>
      </w:rPr>
    </w:lvl>
    <w:lvl w:ilvl="6">
      <w:start w:val="1"/>
      <w:numFmt w:val="decimal"/>
      <w:lvlText w:val="%7."/>
      <w:lvlJc w:val="left"/>
      <w:pPr>
        <w:tabs>
          <w:tab w:val="num" w:pos="1985"/>
        </w:tabs>
        <w:ind w:left="1985" w:hanging="284"/>
      </w:pPr>
      <w:rPr>
        <w:rFonts w:hint="default"/>
      </w:rPr>
    </w:lvl>
    <w:lvl w:ilvl="7">
      <w:start w:val="1"/>
      <w:numFmt w:val="lowerLetter"/>
      <w:lvlText w:val="%8."/>
      <w:lvlJc w:val="left"/>
      <w:pPr>
        <w:tabs>
          <w:tab w:val="num" w:pos="2268"/>
        </w:tabs>
        <w:ind w:left="2268" w:hanging="283"/>
      </w:pPr>
      <w:rPr>
        <w:rFonts w:hint="default"/>
      </w:rPr>
    </w:lvl>
    <w:lvl w:ilvl="8">
      <w:start w:val="1"/>
      <w:numFmt w:val="lowerRoman"/>
      <w:lvlText w:val="%9."/>
      <w:lvlJc w:val="left"/>
      <w:pPr>
        <w:tabs>
          <w:tab w:val="num" w:pos="2552"/>
        </w:tabs>
        <w:ind w:left="2552" w:hanging="284"/>
      </w:pPr>
      <w:rPr>
        <w:rFonts w:hint="default"/>
      </w:rPr>
    </w:lvl>
  </w:abstractNum>
  <w:abstractNum w:abstractNumId="6">
    <w:nsid w:val="7BCD4731"/>
    <w:multiLevelType w:val="multilevel"/>
    <w:tmpl w:val="714627D8"/>
    <w:lvl w:ilvl="0">
      <w:start w:val="1"/>
      <w:numFmt w:val="upperLetter"/>
      <w:lvlRestart w:val="0"/>
      <w:pStyle w:val="AppHeading"/>
      <w:lvlText w:val="Appendix %1."/>
      <w:lvlJc w:val="left"/>
      <w:pPr>
        <w:tabs>
          <w:tab w:val="num" w:pos="2154"/>
        </w:tabs>
        <w:ind w:left="2154" w:hanging="2154"/>
      </w:pPr>
      <w:rPr>
        <w:rFonts w:ascii="Arial" w:hAnsi="Arial" w:cs="Arial"/>
        <w:b w:val="0"/>
        <w:i w:val="0"/>
        <w:color w:val="0066B3" w:themeColor="accent1"/>
        <w:sz w:val="28"/>
      </w:rPr>
    </w:lvl>
    <w:lvl w:ilvl="1">
      <w:start w:val="1"/>
      <w:numFmt w:val="decimal"/>
      <w:pStyle w:val="AppSubHeading"/>
      <w:lvlText w:val="%1.%2."/>
      <w:lvlJc w:val="left"/>
      <w:pPr>
        <w:tabs>
          <w:tab w:val="num" w:pos="709"/>
        </w:tabs>
        <w:ind w:left="709" w:hanging="709"/>
      </w:pPr>
      <w:rPr>
        <w:rFonts w:ascii="Arial" w:hAnsi="Arial" w:cs="Arial"/>
        <w:b w:val="0"/>
        <w:i w:val="0"/>
        <w:color w:val="000000"/>
        <w:sz w:val="24"/>
      </w:rPr>
    </w:lvl>
    <w:lvl w:ilvl="2">
      <w:start w:val="1"/>
      <w:numFmt w:val="decimal"/>
      <w:pStyle w:val="AppMinorSubHead"/>
      <w:lvlText w:val="%1.%2.%3."/>
      <w:lvlJc w:val="left"/>
      <w:pPr>
        <w:tabs>
          <w:tab w:val="num" w:pos="992"/>
        </w:tabs>
        <w:ind w:left="992" w:hanging="992"/>
      </w:pPr>
      <w:rPr>
        <w:rFonts w:ascii="Arial" w:hAnsi="Arial" w:cs="Arial"/>
        <w:b w:val="0"/>
        <w:i w:val="0"/>
        <w:color w:val="000000"/>
        <w:sz w:val="24"/>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5"/>
  </w:num>
  <w:num w:numId="3">
    <w:abstractNumId w:val="4"/>
  </w:num>
  <w:num w:numId="4">
    <w:abstractNumId w:val="0"/>
  </w:num>
  <w:num w:numId="5">
    <w:abstractNumId w:val="3"/>
  </w:num>
  <w:num w:numId="6">
    <w:abstractNumId w:val="6"/>
  </w:num>
  <w:num w:numId="7">
    <w:abstractNumId w:val="3"/>
  </w:num>
  <w:num w:numId="8">
    <w:abstractNumId w:val="1"/>
  </w:num>
  <w:num w:numId="9">
    <w:abstractNumId w:val="2"/>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drawingGridHorizontalSpacing w:val="100"/>
  <w:displayHorizontalDrawingGridEvery w:val="2"/>
  <w:doNotShadeFormData/>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D64"/>
    <w:rsid w:val="00000833"/>
    <w:rsid w:val="00001AF2"/>
    <w:rsid w:val="0000213C"/>
    <w:rsid w:val="000051C9"/>
    <w:rsid w:val="0000743C"/>
    <w:rsid w:val="00007CB0"/>
    <w:rsid w:val="00011892"/>
    <w:rsid w:val="000152AE"/>
    <w:rsid w:val="00016C1A"/>
    <w:rsid w:val="000171CC"/>
    <w:rsid w:val="0002070D"/>
    <w:rsid w:val="0002176B"/>
    <w:rsid w:val="000220BC"/>
    <w:rsid w:val="00022C84"/>
    <w:rsid w:val="00023604"/>
    <w:rsid w:val="0002497B"/>
    <w:rsid w:val="00025C4A"/>
    <w:rsid w:val="000277B2"/>
    <w:rsid w:val="000303F6"/>
    <w:rsid w:val="00030BB2"/>
    <w:rsid w:val="00033281"/>
    <w:rsid w:val="0003358C"/>
    <w:rsid w:val="0003507E"/>
    <w:rsid w:val="000368FD"/>
    <w:rsid w:val="00036CAC"/>
    <w:rsid w:val="0004061C"/>
    <w:rsid w:val="0004076D"/>
    <w:rsid w:val="0004134E"/>
    <w:rsid w:val="000413F8"/>
    <w:rsid w:val="00041E95"/>
    <w:rsid w:val="00042126"/>
    <w:rsid w:val="000454C6"/>
    <w:rsid w:val="00046818"/>
    <w:rsid w:val="000469D3"/>
    <w:rsid w:val="00047BA5"/>
    <w:rsid w:val="0005120A"/>
    <w:rsid w:val="00053E30"/>
    <w:rsid w:val="00053FD1"/>
    <w:rsid w:val="00054788"/>
    <w:rsid w:val="000550C2"/>
    <w:rsid w:val="00055B5C"/>
    <w:rsid w:val="00056B61"/>
    <w:rsid w:val="00061780"/>
    <w:rsid w:val="00062B62"/>
    <w:rsid w:val="00066223"/>
    <w:rsid w:val="00066B40"/>
    <w:rsid w:val="000707D4"/>
    <w:rsid w:val="0007192C"/>
    <w:rsid w:val="00072C0C"/>
    <w:rsid w:val="00072C13"/>
    <w:rsid w:val="00073045"/>
    <w:rsid w:val="000735FD"/>
    <w:rsid w:val="00073831"/>
    <w:rsid w:val="000749D6"/>
    <w:rsid w:val="0007520E"/>
    <w:rsid w:val="00075BB2"/>
    <w:rsid w:val="00075C83"/>
    <w:rsid w:val="000768ED"/>
    <w:rsid w:val="00077A05"/>
    <w:rsid w:val="00081E30"/>
    <w:rsid w:val="0008521A"/>
    <w:rsid w:val="00086E17"/>
    <w:rsid w:val="00087C91"/>
    <w:rsid w:val="00091E33"/>
    <w:rsid w:val="0009415C"/>
    <w:rsid w:val="00096031"/>
    <w:rsid w:val="000A1811"/>
    <w:rsid w:val="000A18A8"/>
    <w:rsid w:val="000A1BF4"/>
    <w:rsid w:val="000A2BBE"/>
    <w:rsid w:val="000A3039"/>
    <w:rsid w:val="000A3C21"/>
    <w:rsid w:val="000A68E6"/>
    <w:rsid w:val="000A7939"/>
    <w:rsid w:val="000B1634"/>
    <w:rsid w:val="000B263F"/>
    <w:rsid w:val="000B265F"/>
    <w:rsid w:val="000B2678"/>
    <w:rsid w:val="000B2CD9"/>
    <w:rsid w:val="000B37E9"/>
    <w:rsid w:val="000B4A48"/>
    <w:rsid w:val="000B6E03"/>
    <w:rsid w:val="000C407F"/>
    <w:rsid w:val="000C46F3"/>
    <w:rsid w:val="000C55E7"/>
    <w:rsid w:val="000C66E2"/>
    <w:rsid w:val="000C7498"/>
    <w:rsid w:val="000D02E2"/>
    <w:rsid w:val="000D03C5"/>
    <w:rsid w:val="000D2C2D"/>
    <w:rsid w:val="000D3646"/>
    <w:rsid w:val="000D4D4E"/>
    <w:rsid w:val="000E0883"/>
    <w:rsid w:val="000E28FE"/>
    <w:rsid w:val="000E3320"/>
    <w:rsid w:val="000E37EB"/>
    <w:rsid w:val="000E6B6D"/>
    <w:rsid w:val="000E7061"/>
    <w:rsid w:val="000F0215"/>
    <w:rsid w:val="000F0777"/>
    <w:rsid w:val="000F0C2C"/>
    <w:rsid w:val="000F14F1"/>
    <w:rsid w:val="000F219D"/>
    <w:rsid w:val="000F51E2"/>
    <w:rsid w:val="000F64C9"/>
    <w:rsid w:val="000F6F12"/>
    <w:rsid w:val="000F6FA0"/>
    <w:rsid w:val="00102EAD"/>
    <w:rsid w:val="00102EE8"/>
    <w:rsid w:val="00102FFE"/>
    <w:rsid w:val="00103D42"/>
    <w:rsid w:val="001057E8"/>
    <w:rsid w:val="00106E0D"/>
    <w:rsid w:val="0010789A"/>
    <w:rsid w:val="0011459F"/>
    <w:rsid w:val="001163E0"/>
    <w:rsid w:val="00120BA9"/>
    <w:rsid w:val="0012367B"/>
    <w:rsid w:val="00123CB6"/>
    <w:rsid w:val="001243A9"/>
    <w:rsid w:val="001267F0"/>
    <w:rsid w:val="00127B24"/>
    <w:rsid w:val="001304E7"/>
    <w:rsid w:val="00130FEB"/>
    <w:rsid w:val="00135538"/>
    <w:rsid w:val="00135618"/>
    <w:rsid w:val="00136722"/>
    <w:rsid w:val="00136C1C"/>
    <w:rsid w:val="001379FC"/>
    <w:rsid w:val="00137E57"/>
    <w:rsid w:val="0014323D"/>
    <w:rsid w:val="00144210"/>
    <w:rsid w:val="00145ACF"/>
    <w:rsid w:val="00146302"/>
    <w:rsid w:val="00146673"/>
    <w:rsid w:val="0014798C"/>
    <w:rsid w:val="00147D26"/>
    <w:rsid w:val="00151147"/>
    <w:rsid w:val="00155785"/>
    <w:rsid w:val="00156851"/>
    <w:rsid w:val="00160B4C"/>
    <w:rsid w:val="00161980"/>
    <w:rsid w:val="00162A40"/>
    <w:rsid w:val="00162FF2"/>
    <w:rsid w:val="001634D6"/>
    <w:rsid w:val="00163E8D"/>
    <w:rsid w:val="00164232"/>
    <w:rsid w:val="001642E0"/>
    <w:rsid w:val="001655D9"/>
    <w:rsid w:val="00165712"/>
    <w:rsid w:val="001657CA"/>
    <w:rsid w:val="001673E8"/>
    <w:rsid w:val="0017318E"/>
    <w:rsid w:val="00174176"/>
    <w:rsid w:val="00174812"/>
    <w:rsid w:val="00174D90"/>
    <w:rsid w:val="00175884"/>
    <w:rsid w:val="001772A2"/>
    <w:rsid w:val="00177704"/>
    <w:rsid w:val="00181085"/>
    <w:rsid w:val="00182588"/>
    <w:rsid w:val="001843B5"/>
    <w:rsid w:val="00185AD8"/>
    <w:rsid w:val="00186725"/>
    <w:rsid w:val="00187EF8"/>
    <w:rsid w:val="00196BC1"/>
    <w:rsid w:val="00196E7E"/>
    <w:rsid w:val="001A072D"/>
    <w:rsid w:val="001A1763"/>
    <w:rsid w:val="001A2DF5"/>
    <w:rsid w:val="001A3A82"/>
    <w:rsid w:val="001A76DA"/>
    <w:rsid w:val="001A7CED"/>
    <w:rsid w:val="001A7DDC"/>
    <w:rsid w:val="001A7EC9"/>
    <w:rsid w:val="001B0514"/>
    <w:rsid w:val="001B5A12"/>
    <w:rsid w:val="001B6852"/>
    <w:rsid w:val="001B774C"/>
    <w:rsid w:val="001C27BA"/>
    <w:rsid w:val="001C3078"/>
    <w:rsid w:val="001C4080"/>
    <w:rsid w:val="001C4F32"/>
    <w:rsid w:val="001C642A"/>
    <w:rsid w:val="001C71B1"/>
    <w:rsid w:val="001C77C3"/>
    <w:rsid w:val="001C7832"/>
    <w:rsid w:val="001C7E4C"/>
    <w:rsid w:val="001D076D"/>
    <w:rsid w:val="001D2DC7"/>
    <w:rsid w:val="001D368D"/>
    <w:rsid w:val="001D3D65"/>
    <w:rsid w:val="001D4A59"/>
    <w:rsid w:val="001E14D2"/>
    <w:rsid w:val="001E2BCE"/>
    <w:rsid w:val="001E33CF"/>
    <w:rsid w:val="001E3A1D"/>
    <w:rsid w:val="001E4E7F"/>
    <w:rsid w:val="001E5F92"/>
    <w:rsid w:val="001E7351"/>
    <w:rsid w:val="001E7611"/>
    <w:rsid w:val="001E77BB"/>
    <w:rsid w:val="001F0D29"/>
    <w:rsid w:val="001F152B"/>
    <w:rsid w:val="001F183D"/>
    <w:rsid w:val="001F1CE2"/>
    <w:rsid w:val="001F36C8"/>
    <w:rsid w:val="001F4439"/>
    <w:rsid w:val="001F5042"/>
    <w:rsid w:val="001F505D"/>
    <w:rsid w:val="001F558B"/>
    <w:rsid w:val="001F6519"/>
    <w:rsid w:val="0020011D"/>
    <w:rsid w:val="0020172A"/>
    <w:rsid w:val="00203E8D"/>
    <w:rsid w:val="00204E1D"/>
    <w:rsid w:val="0020552E"/>
    <w:rsid w:val="00205A14"/>
    <w:rsid w:val="00207506"/>
    <w:rsid w:val="00207D81"/>
    <w:rsid w:val="00211302"/>
    <w:rsid w:val="00211C60"/>
    <w:rsid w:val="00213CC9"/>
    <w:rsid w:val="002152EA"/>
    <w:rsid w:val="0021551A"/>
    <w:rsid w:val="0021773A"/>
    <w:rsid w:val="00220A65"/>
    <w:rsid w:val="0022174C"/>
    <w:rsid w:val="00221BFD"/>
    <w:rsid w:val="00222A53"/>
    <w:rsid w:val="00222FE5"/>
    <w:rsid w:val="00223963"/>
    <w:rsid w:val="00225BBC"/>
    <w:rsid w:val="00225C68"/>
    <w:rsid w:val="0022621F"/>
    <w:rsid w:val="00226700"/>
    <w:rsid w:val="00231FD4"/>
    <w:rsid w:val="002333B8"/>
    <w:rsid w:val="00235168"/>
    <w:rsid w:val="00236D10"/>
    <w:rsid w:val="00237195"/>
    <w:rsid w:val="00237481"/>
    <w:rsid w:val="002418A2"/>
    <w:rsid w:val="00242976"/>
    <w:rsid w:val="002443A0"/>
    <w:rsid w:val="00250ED0"/>
    <w:rsid w:val="002543A9"/>
    <w:rsid w:val="00256276"/>
    <w:rsid w:val="002626C6"/>
    <w:rsid w:val="0026297C"/>
    <w:rsid w:val="00263415"/>
    <w:rsid w:val="002654B0"/>
    <w:rsid w:val="002656E0"/>
    <w:rsid w:val="002660D6"/>
    <w:rsid w:val="00267E6F"/>
    <w:rsid w:val="002713F6"/>
    <w:rsid w:val="002739E7"/>
    <w:rsid w:val="00274F68"/>
    <w:rsid w:val="00275AD2"/>
    <w:rsid w:val="00281AC4"/>
    <w:rsid w:val="00282DD9"/>
    <w:rsid w:val="00283B98"/>
    <w:rsid w:val="002851EC"/>
    <w:rsid w:val="00286D7B"/>
    <w:rsid w:val="00290925"/>
    <w:rsid w:val="00290F4D"/>
    <w:rsid w:val="0029198E"/>
    <w:rsid w:val="00291BBE"/>
    <w:rsid w:val="00292A84"/>
    <w:rsid w:val="00293D03"/>
    <w:rsid w:val="002956E5"/>
    <w:rsid w:val="0029699E"/>
    <w:rsid w:val="00296A5A"/>
    <w:rsid w:val="00296B35"/>
    <w:rsid w:val="00297023"/>
    <w:rsid w:val="002A0115"/>
    <w:rsid w:val="002A4DB4"/>
    <w:rsid w:val="002A682C"/>
    <w:rsid w:val="002B3318"/>
    <w:rsid w:val="002B4314"/>
    <w:rsid w:val="002B4377"/>
    <w:rsid w:val="002B4D69"/>
    <w:rsid w:val="002B4F8E"/>
    <w:rsid w:val="002B6E43"/>
    <w:rsid w:val="002C02F5"/>
    <w:rsid w:val="002C30D0"/>
    <w:rsid w:val="002C5F7A"/>
    <w:rsid w:val="002C75FE"/>
    <w:rsid w:val="002D16AD"/>
    <w:rsid w:val="002D31F6"/>
    <w:rsid w:val="002D3864"/>
    <w:rsid w:val="002D3A7B"/>
    <w:rsid w:val="002D3F24"/>
    <w:rsid w:val="002D4B32"/>
    <w:rsid w:val="002D7B68"/>
    <w:rsid w:val="002E17FD"/>
    <w:rsid w:val="002E2151"/>
    <w:rsid w:val="002E2255"/>
    <w:rsid w:val="002E6A8A"/>
    <w:rsid w:val="002E6D7A"/>
    <w:rsid w:val="002F0377"/>
    <w:rsid w:val="002F03FB"/>
    <w:rsid w:val="002F086A"/>
    <w:rsid w:val="002F3B13"/>
    <w:rsid w:val="002F552C"/>
    <w:rsid w:val="002F68AC"/>
    <w:rsid w:val="002F7BC3"/>
    <w:rsid w:val="00300514"/>
    <w:rsid w:val="00301337"/>
    <w:rsid w:val="0030447F"/>
    <w:rsid w:val="0030450E"/>
    <w:rsid w:val="003053AF"/>
    <w:rsid w:val="00306EEA"/>
    <w:rsid w:val="00307856"/>
    <w:rsid w:val="00311CB2"/>
    <w:rsid w:val="00312C78"/>
    <w:rsid w:val="00313CAE"/>
    <w:rsid w:val="00314520"/>
    <w:rsid w:val="00314A82"/>
    <w:rsid w:val="003152D2"/>
    <w:rsid w:val="00315E9C"/>
    <w:rsid w:val="00316C8A"/>
    <w:rsid w:val="003170F0"/>
    <w:rsid w:val="00322323"/>
    <w:rsid w:val="003232C8"/>
    <w:rsid w:val="00323401"/>
    <w:rsid w:val="003242FB"/>
    <w:rsid w:val="00324EE6"/>
    <w:rsid w:val="00325EB2"/>
    <w:rsid w:val="00327ED6"/>
    <w:rsid w:val="00330124"/>
    <w:rsid w:val="003317DF"/>
    <w:rsid w:val="00331D64"/>
    <w:rsid w:val="00333834"/>
    <w:rsid w:val="0033482B"/>
    <w:rsid w:val="00334D33"/>
    <w:rsid w:val="003351DB"/>
    <w:rsid w:val="00335487"/>
    <w:rsid w:val="00336C64"/>
    <w:rsid w:val="00340AEE"/>
    <w:rsid w:val="0034118D"/>
    <w:rsid w:val="0034127F"/>
    <w:rsid w:val="003427A2"/>
    <w:rsid w:val="003440D3"/>
    <w:rsid w:val="0034410E"/>
    <w:rsid w:val="003444AB"/>
    <w:rsid w:val="00344520"/>
    <w:rsid w:val="00347157"/>
    <w:rsid w:val="00347321"/>
    <w:rsid w:val="00350CEB"/>
    <w:rsid w:val="00351543"/>
    <w:rsid w:val="00351E88"/>
    <w:rsid w:val="00352397"/>
    <w:rsid w:val="003531EF"/>
    <w:rsid w:val="00354A0C"/>
    <w:rsid w:val="003560B7"/>
    <w:rsid w:val="00356979"/>
    <w:rsid w:val="00356B2C"/>
    <w:rsid w:val="00357B42"/>
    <w:rsid w:val="00357F02"/>
    <w:rsid w:val="003607F9"/>
    <w:rsid w:val="00360CB6"/>
    <w:rsid w:val="00361D02"/>
    <w:rsid w:val="00364136"/>
    <w:rsid w:val="003656CF"/>
    <w:rsid w:val="0036599C"/>
    <w:rsid w:val="00366273"/>
    <w:rsid w:val="00367B7D"/>
    <w:rsid w:val="00370D22"/>
    <w:rsid w:val="00371564"/>
    <w:rsid w:val="00371F16"/>
    <w:rsid w:val="0037361C"/>
    <w:rsid w:val="003742F7"/>
    <w:rsid w:val="003748EA"/>
    <w:rsid w:val="0037605D"/>
    <w:rsid w:val="003800FB"/>
    <w:rsid w:val="00380831"/>
    <w:rsid w:val="00381C67"/>
    <w:rsid w:val="00382B6A"/>
    <w:rsid w:val="00382C6C"/>
    <w:rsid w:val="00383C09"/>
    <w:rsid w:val="00385692"/>
    <w:rsid w:val="003927AD"/>
    <w:rsid w:val="00392AC0"/>
    <w:rsid w:val="003A02FA"/>
    <w:rsid w:val="003A0578"/>
    <w:rsid w:val="003A070A"/>
    <w:rsid w:val="003A109F"/>
    <w:rsid w:val="003A113F"/>
    <w:rsid w:val="003A2816"/>
    <w:rsid w:val="003A2F4C"/>
    <w:rsid w:val="003A3939"/>
    <w:rsid w:val="003A46CF"/>
    <w:rsid w:val="003A5E1B"/>
    <w:rsid w:val="003B025B"/>
    <w:rsid w:val="003B2FC2"/>
    <w:rsid w:val="003B3C7F"/>
    <w:rsid w:val="003B4E29"/>
    <w:rsid w:val="003B5C6E"/>
    <w:rsid w:val="003B79D2"/>
    <w:rsid w:val="003C0423"/>
    <w:rsid w:val="003C08F9"/>
    <w:rsid w:val="003C21F0"/>
    <w:rsid w:val="003C244A"/>
    <w:rsid w:val="003C287D"/>
    <w:rsid w:val="003C2F5F"/>
    <w:rsid w:val="003C34B6"/>
    <w:rsid w:val="003C5052"/>
    <w:rsid w:val="003C5B1F"/>
    <w:rsid w:val="003C6A56"/>
    <w:rsid w:val="003D1F44"/>
    <w:rsid w:val="003D2577"/>
    <w:rsid w:val="003D41CC"/>
    <w:rsid w:val="003D5235"/>
    <w:rsid w:val="003D5C21"/>
    <w:rsid w:val="003D5F37"/>
    <w:rsid w:val="003D6F66"/>
    <w:rsid w:val="003D7C15"/>
    <w:rsid w:val="003E3D2F"/>
    <w:rsid w:val="003E3EC9"/>
    <w:rsid w:val="003E50A8"/>
    <w:rsid w:val="003E5310"/>
    <w:rsid w:val="003E7B03"/>
    <w:rsid w:val="003F0141"/>
    <w:rsid w:val="003F01BB"/>
    <w:rsid w:val="003F24DB"/>
    <w:rsid w:val="003F26B0"/>
    <w:rsid w:val="003F2AA0"/>
    <w:rsid w:val="003F30FE"/>
    <w:rsid w:val="003F34B7"/>
    <w:rsid w:val="003F37BB"/>
    <w:rsid w:val="003F6AE0"/>
    <w:rsid w:val="00400D68"/>
    <w:rsid w:val="004024CC"/>
    <w:rsid w:val="0040327D"/>
    <w:rsid w:val="004041A5"/>
    <w:rsid w:val="0040428B"/>
    <w:rsid w:val="00404972"/>
    <w:rsid w:val="00404E99"/>
    <w:rsid w:val="00405C65"/>
    <w:rsid w:val="00405ED9"/>
    <w:rsid w:val="00407811"/>
    <w:rsid w:val="00410A9F"/>
    <w:rsid w:val="00412388"/>
    <w:rsid w:val="00414102"/>
    <w:rsid w:val="00415C53"/>
    <w:rsid w:val="004166C3"/>
    <w:rsid w:val="0041726B"/>
    <w:rsid w:val="004249DA"/>
    <w:rsid w:val="00426533"/>
    <w:rsid w:val="0043064A"/>
    <w:rsid w:val="00430D9B"/>
    <w:rsid w:val="00431ECA"/>
    <w:rsid w:val="004322B5"/>
    <w:rsid w:val="00433711"/>
    <w:rsid w:val="0043401B"/>
    <w:rsid w:val="00434396"/>
    <w:rsid w:val="0044047A"/>
    <w:rsid w:val="0044218E"/>
    <w:rsid w:val="004441A3"/>
    <w:rsid w:val="00444E7B"/>
    <w:rsid w:val="00445DE2"/>
    <w:rsid w:val="00446616"/>
    <w:rsid w:val="00446632"/>
    <w:rsid w:val="004532DC"/>
    <w:rsid w:val="004534B2"/>
    <w:rsid w:val="00454260"/>
    <w:rsid w:val="004542D3"/>
    <w:rsid w:val="004544FF"/>
    <w:rsid w:val="00456C2D"/>
    <w:rsid w:val="00456FAB"/>
    <w:rsid w:val="004570ED"/>
    <w:rsid w:val="0045717A"/>
    <w:rsid w:val="004624B4"/>
    <w:rsid w:val="00462871"/>
    <w:rsid w:val="00462DDE"/>
    <w:rsid w:val="0046350C"/>
    <w:rsid w:val="0046477F"/>
    <w:rsid w:val="00464FA8"/>
    <w:rsid w:val="00466521"/>
    <w:rsid w:val="004672AD"/>
    <w:rsid w:val="00471E04"/>
    <w:rsid w:val="004725B0"/>
    <w:rsid w:val="004726D8"/>
    <w:rsid w:val="00472775"/>
    <w:rsid w:val="00473080"/>
    <w:rsid w:val="00474914"/>
    <w:rsid w:val="004759DD"/>
    <w:rsid w:val="00476BBC"/>
    <w:rsid w:val="004771DA"/>
    <w:rsid w:val="004811C2"/>
    <w:rsid w:val="0048185A"/>
    <w:rsid w:val="004823B5"/>
    <w:rsid w:val="004828C3"/>
    <w:rsid w:val="004860C9"/>
    <w:rsid w:val="0048710C"/>
    <w:rsid w:val="004878DB"/>
    <w:rsid w:val="00490A4E"/>
    <w:rsid w:val="00490BC4"/>
    <w:rsid w:val="00490F45"/>
    <w:rsid w:val="00491094"/>
    <w:rsid w:val="00491E04"/>
    <w:rsid w:val="004923B1"/>
    <w:rsid w:val="004925E3"/>
    <w:rsid w:val="004929F3"/>
    <w:rsid w:val="004943F4"/>
    <w:rsid w:val="004A311C"/>
    <w:rsid w:val="004A3151"/>
    <w:rsid w:val="004A3C93"/>
    <w:rsid w:val="004A60DB"/>
    <w:rsid w:val="004A6E00"/>
    <w:rsid w:val="004A75B2"/>
    <w:rsid w:val="004B01B2"/>
    <w:rsid w:val="004B1794"/>
    <w:rsid w:val="004B20AD"/>
    <w:rsid w:val="004B4D63"/>
    <w:rsid w:val="004B59BF"/>
    <w:rsid w:val="004B6521"/>
    <w:rsid w:val="004B6637"/>
    <w:rsid w:val="004B71A1"/>
    <w:rsid w:val="004B73C2"/>
    <w:rsid w:val="004B76C1"/>
    <w:rsid w:val="004C0803"/>
    <w:rsid w:val="004C1598"/>
    <w:rsid w:val="004C1762"/>
    <w:rsid w:val="004C2821"/>
    <w:rsid w:val="004C2FD3"/>
    <w:rsid w:val="004C4494"/>
    <w:rsid w:val="004D3517"/>
    <w:rsid w:val="004D47E6"/>
    <w:rsid w:val="004D492B"/>
    <w:rsid w:val="004D5E1B"/>
    <w:rsid w:val="004D5E2C"/>
    <w:rsid w:val="004E0D55"/>
    <w:rsid w:val="004E39CC"/>
    <w:rsid w:val="004E5CB1"/>
    <w:rsid w:val="004F40DC"/>
    <w:rsid w:val="004F429B"/>
    <w:rsid w:val="004F5864"/>
    <w:rsid w:val="0050039F"/>
    <w:rsid w:val="00504873"/>
    <w:rsid w:val="0050658C"/>
    <w:rsid w:val="00506B9F"/>
    <w:rsid w:val="00506E2F"/>
    <w:rsid w:val="00507391"/>
    <w:rsid w:val="00510313"/>
    <w:rsid w:val="00510F52"/>
    <w:rsid w:val="00511A31"/>
    <w:rsid w:val="0051358B"/>
    <w:rsid w:val="005153D2"/>
    <w:rsid w:val="00515C1A"/>
    <w:rsid w:val="00520AB5"/>
    <w:rsid w:val="00520C9E"/>
    <w:rsid w:val="00520FBC"/>
    <w:rsid w:val="005243F9"/>
    <w:rsid w:val="005264EE"/>
    <w:rsid w:val="00526C2B"/>
    <w:rsid w:val="005300EB"/>
    <w:rsid w:val="00531020"/>
    <w:rsid w:val="00531069"/>
    <w:rsid w:val="0053190A"/>
    <w:rsid w:val="0053461A"/>
    <w:rsid w:val="00535726"/>
    <w:rsid w:val="005364C2"/>
    <w:rsid w:val="00536619"/>
    <w:rsid w:val="00537886"/>
    <w:rsid w:val="005400EE"/>
    <w:rsid w:val="00540896"/>
    <w:rsid w:val="00540B08"/>
    <w:rsid w:val="00540F07"/>
    <w:rsid w:val="005423E6"/>
    <w:rsid w:val="00544C21"/>
    <w:rsid w:val="00545A31"/>
    <w:rsid w:val="00547A39"/>
    <w:rsid w:val="00550D37"/>
    <w:rsid w:val="00550F28"/>
    <w:rsid w:val="00556106"/>
    <w:rsid w:val="00560B5E"/>
    <w:rsid w:val="005612BA"/>
    <w:rsid w:val="005620D0"/>
    <w:rsid w:val="0056320D"/>
    <w:rsid w:val="005634C3"/>
    <w:rsid w:val="00563E31"/>
    <w:rsid w:val="0056509B"/>
    <w:rsid w:val="00565E0C"/>
    <w:rsid w:val="00566ADC"/>
    <w:rsid w:val="005676EF"/>
    <w:rsid w:val="005678A4"/>
    <w:rsid w:val="00567939"/>
    <w:rsid w:val="00570331"/>
    <w:rsid w:val="0057111F"/>
    <w:rsid w:val="00572501"/>
    <w:rsid w:val="00576C36"/>
    <w:rsid w:val="00584B36"/>
    <w:rsid w:val="00585722"/>
    <w:rsid w:val="00585F1C"/>
    <w:rsid w:val="00590B3A"/>
    <w:rsid w:val="00592710"/>
    <w:rsid w:val="005927D2"/>
    <w:rsid w:val="00592FCC"/>
    <w:rsid w:val="00593904"/>
    <w:rsid w:val="00593934"/>
    <w:rsid w:val="00594243"/>
    <w:rsid w:val="005967A3"/>
    <w:rsid w:val="005A0827"/>
    <w:rsid w:val="005A0904"/>
    <w:rsid w:val="005A246F"/>
    <w:rsid w:val="005A375B"/>
    <w:rsid w:val="005A4988"/>
    <w:rsid w:val="005A569A"/>
    <w:rsid w:val="005A57AA"/>
    <w:rsid w:val="005A7AD1"/>
    <w:rsid w:val="005A7EEF"/>
    <w:rsid w:val="005B12BB"/>
    <w:rsid w:val="005B5405"/>
    <w:rsid w:val="005B68B9"/>
    <w:rsid w:val="005B7510"/>
    <w:rsid w:val="005C237B"/>
    <w:rsid w:val="005C24CE"/>
    <w:rsid w:val="005C2E24"/>
    <w:rsid w:val="005C5283"/>
    <w:rsid w:val="005C5A65"/>
    <w:rsid w:val="005C6595"/>
    <w:rsid w:val="005C6B0A"/>
    <w:rsid w:val="005D1431"/>
    <w:rsid w:val="005D272E"/>
    <w:rsid w:val="005D2E8A"/>
    <w:rsid w:val="005D4211"/>
    <w:rsid w:val="005D6507"/>
    <w:rsid w:val="005D7AA8"/>
    <w:rsid w:val="005E0DBB"/>
    <w:rsid w:val="005E3DFF"/>
    <w:rsid w:val="005E5E0E"/>
    <w:rsid w:val="005E6F0D"/>
    <w:rsid w:val="005E7876"/>
    <w:rsid w:val="005E7F7A"/>
    <w:rsid w:val="005F0B93"/>
    <w:rsid w:val="005F2E20"/>
    <w:rsid w:val="005F3673"/>
    <w:rsid w:val="005F3C22"/>
    <w:rsid w:val="005F64B3"/>
    <w:rsid w:val="00600215"/>
    <w:rsid w:val="00600A36"/>
    <w:rsid w:val="00601320"/>
    <w:rsid w:val="0060189A"/>
    <w:rsid w:val="00604B0D"/>
    <w:rsid w:val="00606CBB"/>
    <w:rsid w:val="00606EB7"/>
    <w:rsid w:val="006103EF"/>
    <w:rsid w:val="00613D48"/>
    <w:rsid w:val="00616954"/>
    <w:rsid w:val="00617775"/>
    <w:rsid w:val="00617A1E"/>
    <w:rsid w:val="00617FA9"/>
    <w:rsid w:val="006202FC"/>
    <w:rsid w:val="00620FA7"/>
    <w:rsid w:val="00621262"/>
    <w:rsid w:val="006214DA"/>
    <w:rsid w:val="0062194C"/>
    <w:rsid w:val="006229F3"/>
    <w:rsid w:val="006257E3"/>
    <w:rsid w:val="006264CE"/>
    <w:rsid w:val="006265CE"/>
    <w:rsid w:val="0062742F"/>
    <w:rsid w:val="006275EF"/>
    <w:rsid w:val="00630507"/>
    <w:rsid w:val="0063124D"/>
    <w:rsid w:val="00631AA1"/>
    <w:rsid w:val="00636AD3"/>
    <w:rsid w:val="00637A57"/>
    <w:rsid w:val="00637E0C"/>
    <w:rsid w:val="00643AEB"/>
    <w:rsid w:val="00645CF8"/>
    <w:rsid w:val="00646687"/>
    <w:rsid w:val="006511D7"/>
    <w:rsid w:val="006532EC"/>
    <w:rsid w:val="006536B8"/>
    <w:rsid w:val="00655F7C"/>
    <w:rsid w:val="006560E6"/>
    <w:rsid w:val="0066019C"/>
    <w:rsid w:val="006603D2"/>
    <w:rsid w:val="00660472"/>
    <w:rsid w:val="006606D8"/>
    <w:rsid w:val="0066368B"/>
    <w:rsid w:val="00663B2A"/>
    <w:rsid w:val="00665AF1"/>
    <w:rsid w:val="00666BB1"/>
    <w:rsid w:val="00667F10"/>
    <w:rsid w:val="0067030A"/>
    <w:rsid w:val="00672FC4"/>
    <w:rsid w:val="0067363F"/>
    <w:rsid w:val="00674522"/>
    <w:rsid w:val="00677931"/>
    <w:rsid w:val="00677B11"/>
    <w:rsid w:val="00680251"/>
    <w:rsid w:val="006826CD"/>
    <w:rsid w:val="00684949"/>
    <w:rsid w:val="00686832"/>
    <w:rsid w:val="00687A8C"/>
    <w:rsid w:val="00691A43"/>
    <w:rsid w:val="00693103"/>
    <w:rsid w:val="0069568B"/>
    <w:rsid w:val="00697791"/>
    <w:rsid w:val="006A36D5"/>
    <w:rsid w:val="006A37EE"/>
    <w:rsid w:val="006A4996"/>
    <w:rsid w:val="006A4F55"/>
    <w:rsid w:val="006A6E6D"/>
    <w:rsid w:val="006A722C"/>
    <w:rsid w:val="006A7704"/>
    <w:rsid w:val="006B237D"/>
    <w:rsid w:val="006B467A"/>
    <w:rsid w:val="006B50AE"/>
    <w:rsid w:val="006B5C60"/>
    <w:rsid w:val="006B7922"/>
    <w:rsid w:val="006C25FD"/>
    <w:rsid w:val="006C4FAD"/>
    <w:rsid w:val="006C5EEB"/>
    <w:rsid w:val="006C62B5"/>
    <w:rsid w:val="006C6A41"/>
    <w:rsid w:val="006D0BBA"/>
    <w:rsid w:val="006D0C57"/>
    <w:rsid w:val="006D0E38"/>
    <w:rsid w:val="006D11BD"/>
    <w:rsid w:val="006D430D"/>
    <w:rsid w:val="006D4CDB"/>
    <w:rsid w:val="006D5854"/>
    <w:rsid w:val="006D5869"/>
    <w:rsid w:val="006D6795"/>
    <w:rsid w:val="006D7028"/>
    <w:rsid w:val="006E1F3F"/>
    <w:rsid w:val="006F0FB5"/>
    <w:rsid w:val="006F2DDB"/>
    <w:rsid w:val="006F3E78"/>
    <w:rsid w:val="006F44BF"/>
    <w:rsid w:val="006F52E7"/>
    <w:rsid w:val="006F56E6"/>
    <w:rsid w:val="006F5832"/>
    <w:rsid w:val="006F6A6F"/>
    <w:rsid w:val="007016D4"/>
    <w:rsid w:val="00702E54"/>
    <w:rsid w:val="00703C6F"/>
    <w:rsid w:val="00704421"/>
    <w:rsid w:val="0070447F"/>
    <w:rsid w:val="00704508"/>
    <w:rsid w:val="00704B5D"/>
    <w:rsid w:val="00706842"/>
    <w:rsid w:val="00706A0E"/>
    <w:rsid w:val="00712BEE"/>
    <w:rsid w:val="00713142"/>
    <w:rsid w:val="00716711"/>
    <w:rsid w:val="007167F6"/>
    <w:rsid w:val="00716B94"/>
    <w:rsid w:val="007175BC"/>
    <w:rsid w:val="007175C4"/>
    <w:rsid w:val="007216E9"/>
    <w:rsid w:val="00721F8C"/>
    <w:rsid w:val="007277F0"/>
    <w:rsid w:val="00730E1A"/>
    <w:rsid w:val="00731EB9"/>
    <w:rsid w:val="0073312A"/>
    <w:rsid w:val="00733DED"/>
    <w:rsid w:val="00735A00"/>
    <w:rsid w:val="00736AFE"/>
    <w:rsid w:val="00737A93"/>
    <w:rsid w:val="0074052B"/>
    <w:rsid w:val="00740CED"/>
    <w:rsid w:val="00745C4E"/>
    <w:rsid w:val="00746146"/>
    <w:rsid w:val="00753164"/>
    <w:rsid w:val="00753F7E"/>
    <w:rsid w:val="007554A3"/>
    <w:rsid w:val="00760F6F"/>
    <w:rsid w:val="00763922"/>
    <w:rsid w:val="00764BC3"/>
    <w:rsid w:val="00764D1E"/>
    <w:rsid w:val="00765247"/>
    <w:rsid w:val="00765C46"/>
    <w:rsid w:val="00765F6D"/>
    <w:rsid w:val="00770E9E"/>
    <w:rsid w:val="00771543"/>
    <w:rsid w:val="00771974"/>
    <w:rsid w:val="0077494E"/>
    <w:rsid w:val="00774C9C"/>
    <w:rsid w:val="00775470"/>
    <w:rsid w:val="00776416"/>
    <w:rsid w:val="00777E9D"/>
    <w:rsid w:val="007813AA"/>
    <w:rsid w:val="00781703"/>
    <w:rsid w:val="00781EDB"/>
    <w:rsid w:val="0078211E"/>
    <w:rsid w:val="00782A19"/>
    <w:rsid w:val="00782B3D"/>
    <w:rsid w:val="007844E2"/>
    <w:rsid w:val="0078533C"/>
    <w:rsid w:val="00786239"/>
    <w:rsid w:val="00786708"/>
    <w:rsid w:val="007921AE"/>
    <w:rsid w:val="007944E1"/>
    <w:rsid w:val="00796218"/>
    <w:rsid w:val="007963CF"/>
    <w:rsid w:val="007968FB"/>
    <w:rsid w:val="007977D7"/>
    <w:rsid w:val="007A1661"/>
    <w:rsid w:val="007A2CE1"/>
    <w:rsid w:val="007A3D5C"/>
    <w:rsid w:val="007A5A60"/>
    <w:rsid w:val="007A6967"/>
    <w:rsid w:val="007A7CAC"/>
    <w:rsid w:val="007B1F09"/>
    <w:rsid w:val="007B3DEC"/>
    <w:rsid w:val="007B482C"/>
    <w:rsid w:val="007C01BD"/>
    <w:rsid w:val="007C37D3"/>
    <w:rsid w:val="007C59EC"/>
    <w:rsid w:val="007C60C8"/>
    <w:rsid w:val="007C75DC"/>
    <w:rsid w:val="007D04D0"/>
    <w:rsid w:val="007D3333"/>
    <w:rsid w:val="007D3CC6"/>
    <w:rsid w:val="007D4256"/>
    <w:rsid w:val="007D45E9"/>
    <w:rsid w:val="007D5970"/>
    <w:rsid w:val="007D5C62"/>
    <w:rsid w:val="007D7BCC"/>
    <w:rsid w:val="007E007D"/>
    <w:rsid w:val="007E09E3"/>
    <w:rsid w:val="007E1178"/>
    <w:rsid w:val="007E1EA0"/>
    <w:rsid w:val="007E649A"/>
    <w:rsid w:val="007E6AF5"/>
    <w:rsid w:val="007E6D79"/>
    <w:rsid w:val="007F19AF"/>
    <w:rsid w:val="007F2DA7"/>
    <w:rsid w:val="007F2E7E"/>
    <w:rsid w:val="007F520D"/>
    <w:rsid w:val="007F6FE1"/>
    <w:rsid w:val="007F7F50"/>
    <w:rsid w:val="00800602"/>
    <w:rsid w:val="00801365"/>
    <w:rsid w:val="00802501"/>
    <w:rsid w:val="00803499"/>
    <w:rsid w:val="00803877"/>
    <w:rsid w:val="00803FAD"/>
    <w:rsid w:val="00804E25"/>
    <w:rsid w:val="00811AD2"/>
    <w:rsid w:val="00811F25"/>
    <w:rsid w:val="008123DA"/>
    <w:rsid w:val="008157F7"/>
    <w:rsid w:val="00816193"/>
    <w:rsid w:val="00816A84"/>
    <w:rsid w:val="008171F8"/>
    <w:rsid w:val="00817B43"/>
    <w:rsid w:val="00820176"/>
    <w:rsid w:val="00822481"/>
    <w:rsid w:val="00823AA2"/>
    <w:rsid w:val="00824780"/>
    <w:rsid w:val="00825939"/>
    <w:rsid w:val="008265D6"/>
    <w:rsid w:val="008321F3"/>
    <w:rsid w:val="0083313F"/>
    <w:rsid w:val="00833F0D"/>
    <w:rsid w:val="00834B3B"/>
    <w:rsid w:val="008404BA"/>
    <w:rsid w:val="00841537"/>
    <w:rsid w:val="00841814"/>
    <w:rsid w:val="00841B65"/>
    <w:rsid w:val="00841D8D"/>
    <w:rsid w:val="00841E01"/>
    <w:rsid w:val="008434C8"/>
    <w:rsid w:val="00844896"/>
    <w:rsid w:val="0084521C"/>
    <w:rsid w:val="00847ECA"/>
    <w:rsid w:val="00851820"/>
    <w:rsid w:val="00852BF9"/>
    <w:rsid w:val="00853CE2"/>
    <w:rsid w:val="00855B6E"/>
    <w:rsid w:val="00857552"/>
    <w:rsid w:val="0085783A"/>
    <w:rsid w:val="008618C4"/>
    <w:rsid w:val="00862821"/>
    <w:rsid w:val="0086289A"/>
    <w:rsid w:val="00863E09"/>
    <w:rsid w:val="00865715"/>
    <w:rsid w:val="00866678"/>
    <w:rsid w:val="008702F9"/>
    <w:rsid w:val="00871393"/>
    <w:rsid w:val="00871C6F"/>
    <w:rsid w:val="00873545"/>
    <w:rsid w:val="00873B82"/>
    <w:rsid w:val="008757E3"/>
    <w:rsid w:val="00875984"/>
    <w:rsid w:val="00876CD9"/>
    <w:rsid w:val="00877579"/>
    <w:rsid w:val="00877DFF"/>
    <w:rsid w:val="0088104F"/>
    <w:rsid w:val="00882975"/>
    <w:rsid w:val="00883327"/>
    <w:rsid w:val="00886F7E"/>
    <w:rsid w:val="00886F81"/>
    <w:rsid w:val="008879B0"/>
    <w:rsid w:val="00892882"/>
    <w:rsid w:val="00892E0E"/>
    <w:rsid w:val="0089363D"/>
    <w:rsid w:val="00894F32"/>
    <w:rsid w:val="008961A7"/>
    <w:rsid w:val="00896A1F"/>
    <w:rsid w:val="0089714E"/>
    <w:rsid w:val="00897E8F"/>
    <w:rsid w:val="008A04F5"/>
    <w:rsid w:val="008A1C8F"/>
    <w:rsid w:val="008A43E0"/>
    <w:rsid w:val="008A498B"/>
    <w:rsid w:val="008A52D5"/>
    <w:rsid w:val="008A5325"/>
    <w:rsid w:val="008A7188"/>
    <w:rsid w:val="008B0B26"/>
    <w:rsid w:val="008B16B7"/>
    <w:rsid w:val="008B1789"/>
    <w:rsid w:val="008B1924"/>
    <w:rsid w:val="008B2D8E"/>
    <w:rsid w:val="008B500F"/>
    <w:rsid w:val="008B5E75"/>
    <w:rsid w:val="008B7E81"/>
    <w:rsid w:val="008C280C"/>
    <w:rsid w:val="008C3EB1"/>
    <w:rsid w:val="008C3F0A"/>
    <w:rsid w:val="008C740D"/>
    <w:rsid w:val="008D0247"/>
    <w:rsid w:val="008D217C"/>
    <w:rsid w:val="008D2619"/>
    <w:rsid w:val="008D267F"/>
    <w:rsid w:val="008D469D"/>
    <w:rsid w:val="008D4997"/>
    <w:rsid w:val="008D503F"/>
    <w:rsid w:val="008D6E54"/>
    <w:rsid w:val="008D6F8D"/>
    <w:rsid w:val="008D7D04"/>
    <w:rsid w:val="008E06F5"/>
    <w:rsid w:val="008E0F78"/>
    <w:rsid w:val="008E40E1"/>
    <w:rsid w:val="008E4203"/>
    <w:rsid w:val="008E5140"/>
    <w:rsid w:val="008E6ED6"/>
    <w:rsid w:val="008E6F00"/>
    <w:rsid w:val="008F0659"/>
    <w:rsid w:val="008F09EF"/>
    <w:rsid w:val="008F2212"/>
    <w:rsid w:val="008F665D"/>
    <w:rsid w:val="008F66A2"/>
    <w:rsid w:val="00900346"/>
    <w:rsid w:val="00900846"/>
    <w:rsid w:val="00901F68"/>
    <w:rsid w:val="00902DCE"/>
    <w:rsid w:val="00903E76"/>
    <w:rsid w:val="0090462B"/>
    <w:rsid w:val="00911664"/>
    <w:rsid w:val="00912E2E"/>
    <w:rsid w:val="00913D19"/>
    <w:rsid w:val="009164A5"/>
    <w:rsid w:val="00917430"/>
    <w:rsid w:val="00917B74"/>
    <w:rsid w:val="00920164"/>
    <w:rsid w:val="009203AA"/>
    <w:rsid w:val="00920E83"/>
    <w:rsid w:val="009222A8"/>
    <w:rsid w:val="009222C8"/>
    <w:rsid w:val="00923169"/>
    <w:rsid w:val="009234F4"/>
    <w:rsid w:val="009240F0"/>
    <w:rsid w:val="00924593"/>
    <w:rsid w:val="009246C2"/>
    <w:rsid w:val="00925DBB"/>
    <w:rsid w:val="00933C52"/>
    <w:rsid w:val="009352A1"/>
    <w:rsid w:val="00935323"/>
    <w:rsid w:val="00935580"/>
    <w:rsid w:val="009419B5"/>
    <w:rsid w:val="00941B9F"/>
    <w:rsid w:val="0094324B"/>
    <w:rsid w:val="00943F12"/>
    <w:rsid w:val="00944D83"/>
    <w:rsid w:val="00944FE2"/>
    <w:rsid w:val="00945170"/>
    <w:rsid w:val="0094712C"/>
    <w:rsid w:val="00951A8C"/>
    <w:rsid w:val="00954630"/>
    <w:rsid w:val="0095532D"/>
    <w:rsid w:val="00955704"/>
    <w:rsid w:val="00955B11"/>
    <w:rsid w:val="00957439"/>
    <w:rsid w:val="00957614"/>
    <w:rsid w:val="00957668"/>
    <w:rsid w:val="00960C70"/>
    <w:rsid w:val="0096205B"/>
    <w:rsid w:val="009631D7"/>
    <w:rsid w:val="0096414A"/>
    <w:rsid w:val="0096603F"/>
    <w:rsid w:val="009743C8"/>
    <w:rsid w:val="009745D6"/>
    <w:rsid w:val="00981F9F"/>
    <w:rsid w:val="00983810"/>
    <w:rsid w:val="009854AD"/>
    <w:rsid w:val="00986F6A"/>
    <w:rsid w:val="009912ED"/>
    <w:rsid w:val="0099255B"/>
    <w:rsid w:val="009928B8"/>
    <w:rsid w:val="00994C44"/>
    <w:rsid w:val="009953FA"/>
    <w:rsid w:val="009962DA"/>
    <w:rsid w:val="00996855"/>
    <w:rsid w:val="00997516"/>
    <w:rsid w:val="009A0F05"/>
    <w:rsid w:val="009A1AB1"/>
    <w:rsid w:val="009A307C"/>
    <w:rsid w:val="009A34B1"/>
    <w:rsid w:val="009A386E"/>
    <w:rsid w:val="009A68E1"/>
    <w:rsid w:val="009A6D27"/>
    <w:rsid w:val="009B237F"/>
    <w:rsid w:val="009B366D"/>
    <w:rsid w:val="009C18F4"/>
    <w:rsid w:val="009C1CAC"/>
    <w:rsid w:val="009C25B2"/>
    <w:rsid w:val="009C32E6"/>
    <w:rsid w:val="009C45AA"/>
    <w:rsid w:val="009C4E25"/>
    <w:rsid w:val="009C6203"/>
    <w:rsid w:val="009C736F"/>
    <w:rsid w:val="009D0101"/>
    <w:rsid w:val="009D0D0A"/>
    <w:rsid w:val="009D1ED2"/>
    <w:rsid w:val="009D26B4"/>
    <w:rsid w:val="009D43E7"/>
    <w:rsid w:val="009D51AE"/>
    <w:rsid w:val="009D6B42"/>
    <w:rsid w:val="009D75F9"/>
    <w:rsid w:val="009E2FDD"/>
    <w:rsid w:val="009E34B1"/>
    <w:rsid w:val="009E59E9"/>
    <w:rsid w:val="009F21E4"/>
    <w:rsid w:val="009F3791"/>
    <w:rsid w:val="009F3D61"/>
    <w:rsid w:val="009F4328"/>
    <w:rsid w:val="009F56DF"/>
    <w:rsid w:val="009F6DDA"/>
    <w:rsid w:val="00A0005C"/>
    <w:rsid w:val="00A00131"/>
    <w:rsid w:val="00A003C5"/>
    <w:rsid w:val="00A00CAF"/>
    <w:rsid w:val="00A031D1"/>
    <w:rsid w:val="00A044B0"/>
    <w:rsid w:val="00A04F02"/>
    <w:rsid w:val="00A06134"/>
    <w:rsid w:val="00A06618"/>
    <w:rsid w:val="00A07A4C"/>
    <w:rsid w:val="00A07B61"/>
    <w:rsid w:val="00A07B88"/>
    <w:rsid w:val="00A07EB2"/>
    <w:rsid w:val="00A103C0"/>
    <w:rsid w:val="00A1075E"/>
    <w:rsid w:val="00A123F6"/>
    <w:rsid w:val="00A12679"/>
    <w:rsid w:val="00A12CB1"/>
    <w:rsid w:val="00A130CC"/>
    <w:rsid w:val="00A14451"/>
    <w:rsid w:val="00A14CCB"/>
    <w:rsid w:val="00A165EA"/>
    <w:rsid w:val="00A17081"/>
    <w:rsid w:val="00A22FEA"/>
    <w:rsid w:val="00A244A3"/>
    <w:rsid w:val="00A24A5C"/>
    <w:rsid w:val="00A24ED4"/>
    <w:rsid w:val="00A2751B"/>
    <w:rsid w:val="00A3210B"/>
    <w:rsid w:val="00A34D25"/>
    <w:rsid w:val="00A34E8A"/>
    <w:rsid w:val="00A36A19"/>
    <w:rsid w:val="00A36B9E"/>
    <w:rsid w:val="00A40816"/>
    <w:rsid w:val="00A425FB"/>
    <w:rsid w:val="00A42F77"/>
    <w:rsid w:val="00A44733"/>
    <w:rsid w:val="00A47D61"/>
    <w:rsid w:val="00A47F10"/>
    <w:rsid w:val="00A50334"/>
    <w:rsid w:val="00A5167A"/>
    <w:rsid w:val="00A549B5"/>
    <w:rsid w:val="00A54B3D"/>
    <w:rsid w:val="00A56CC4"/>
    <w:rsid w:val="00A610EE"/>
    <w:rsid w:val="00A61322"/>
    <w:rsid w:val="00A617A7"/>
    <w:rsid w:val="00A641E0"/>
    <w:rsid w:val="00A65C75"/>
    <w:rsid w:val="00A66B5E"/>
    <w:rsid w:val="00A66FE0"/>
    <w:rsid w:val="00A708A1"/>
    <w:rsid w:val="00A7166C"/>
    <w:rsid w:val="00A73B21"/>
    <w:rsid w:val="00A7796F"/>
    <w:rsid w:val="00A80DA4"/>
    <w:rsid w:val="00A819C6"/>
    <w:rsid w:val="00A82739"/>
    <w:rsid w:val="00A8349E"/>
    <w:rsid w:val="00A8557F"/>
    <w:rsid w:val="00A85E7D"/>
    <w:rsid w:val="00A86CF3"/>
    <w:rsid w:val="00A87176"/>
    <w:rsid w:val="00A874C9"/>
    <w:rsid w:val="00A87F8C"/>
    <w:rsid w:val="00A90085"/>
    <w:rsid w:val="00A9590C"/>
    <w:rsid w:val="00A95C31"/>
    <w:rsid w:val="00A96F76"/>
    <w:rsid w:val="00AA2224"/>
    <w:rsid w:val="00AA4538"/>
    <w:rsid w:val="00AA490E"/>
    <w:rsid w:val="00AA7D99"/>
    <w:rsid w:val="00AB010A"/>
    <w:rsid w:val="00AB07B6"/>
    <w:rsid w:val="00AB1476"/>
    <w:rsid w:val="00AB1D8B"/>
    <w:rsid w:val="00AB22BF"/>
    <w:rsid w:val="00AB5CBC"/>
    <w:rsid w:val="00AB6638"/>
    <w:rsid w:val="00AB6B4A"/>
    <w:rsid w:val="00AB7DD6"/>
    <w:rsid w:val="00AC2256"/>
    <w:rsid w:val="00AC27B4"/>
    <w:rsid w:val="00AC3ACD"/>
    <w:rsid w:val="00AC49B9"/>
    <w:rsid w:val="00AC5C97"/>
    <w:rsid w:val="00AC61D5"/>
    <w:rsid w:val="00AC7021"/>
    <w:rsid w:val="00AD0CED"/>
    <w:rsid w:val="00AD4A02"/>
    <w:rsid w:val="00AD4B10"/>
    <w:rsid w:val="00AD5768"/>
    <w:rsid w:val="00AD64EA"/>
    <w:rsid w:val="00AD7DAD"/>
    <w:rsid w:val="00AE09A3"/>
    <w:rsid w:val="00AE1A40"/>
    <w:rsid w:val="00AE212B"/>
    <w:rsid w:val="00AE2507"/>
    <w:rsid w:val="00AE3B90"/>
    <w:rsid w:val="00AE435B"/>
    <w:rsid w:val="00AE500F"/>
    <w:rsid w:val="00AE5766"/>
    <w:rsid w:val="00AF0856"/>
    <w:rsid w:val="00AF10BF"/>
    <w:rsid w:val="00AF1A0E"/>
    <w:rsid w:val="00AF42D1"/>
    <w:rsid w:val="00AF6452"/>
    <w:rsid w:val="00AF7281"/>
    <w:rsid w:val="00B00695"/>
    <w:rsid w:val="00B00ACA"/>
    <w:rsid w:val="00B00F3B"/>
    <w:rsid w:val="00B04863"/>
    <w:rsid w:val="00B065D0"/>
    <w:rsid w:val="00B07A15"/>
    <w:rsid w:val="00B10D31"/>
    <w:rsid w:val="00B11E2D"/>
    <w:rsid w:val="00B136CA"/>
    <w:rsid w:val="00B1457A"/>
    <w:rsid w:val="00B146DD"/>
    <w:rsid w:val="00B1593D"/>
    <w:rsid w:val="00B17D44"/>
    <w:rsid w:val="00B21040"/>
    <w:rsid w:val="00B22373"/>
    <w:rsid w:val="00B22DB8"/>
    <w:rsid w:val="00B23322"/>
    <w:rsid w:val="00B23449"/>
    <w:rsid w:val="00B24C49"/>
    <w:rsid w:val="00B251BE"/>
    <w:rsid w:val="00B25C58"/>
    <w:rsid w:val="00B27394"/>
    <w:rsid w:val="00B27E8D"/>
    <w:rsid w:val="00B30DD6"/>
    <w:rsid w:val="00B32603"/>
    <w:rsid w:val="00B329B4"/>
    <w:rsid w:val="00B344B7"/>
    <w:rsid w:val="00B362BA"/>
    <w:rsid w:val="00B417CA"/>
    <w:rsid w:val="00B420D2"/>
    <w:rsid w:val="00B4250C"/>
    <w:rsid w:val="00B44A37"/>
    <w:rsid w:val="00B44C10"/>
    <w:rsid w:val="00B4543B"/>
    <w:rsid w:val="00B45881"/>
    <w:rsid w:val="00B470A3"/>
    <w:rsid w:val="00B528A4"/>
    <w:rsid w:val="00B533A3"/>
    <w:rsid w:val="00B5585A"/>
    <w:rsid w:val="00B5592B"/>
    <w:rsid w:val="00B559F6"/>
    <w:rsid w:val="00B55D1B"/>
    <w:rsid w:val="00B57FF1"/>
    <w:rsid w:val="00B606B7"/>
    <w:rsid w:val="00B610AD"/>
    <w:rsid w:val="00B614D7"/>
    <w:rsid w:val="00B62779"/>
    <w:rsid w:val="00B62B9A"/>
    <w:rsid w:val="00B63BC9"/>
    <w:rsid w:val="00B65B15"/>
    <w:rsid w:val="00B66697"/>
    <w:rsid w:val="00B67559"/>
    <w:rsid w:val="00B67E89"/>
    <w:rsid w:val="00B71624"/>
    <w:rsid w:val="00B735C4"/>
    <w:rsid w:val="00B741EF"/>
    <w:rsid w:val="00B7539F"/>
    <w:rsid w:val="00B76ABF"/>
    <w:rsid w:val="00B77631"/>
    <w:rsid w:val="00B77938"/>
    <w:rsid w:val="00B834AA"/>
    <w:rsid w:val="00B846EB"/>
    <w:rsid w:val="00B8484D"/>
    <w:rsid w:val="00B84AF8"/>
    <w:rsid w:val="00B84CC3"/>
    <w:rsid w:val="00B852C3"/>
    <w:rsid w:val="00B8558E"/>
    <w:rsid w:val="00B85D57"/>
    <w:rsid w:val="00B86A68"/>
    <w:rsid w:val="00B878A1"/>
    <w:rsid w:val="00B90DAA"/>
    <w:rsid w:val="00B91D5C"/>
    <w:rsid w:val="00B91E7A"/>
    <w:rsid w:val="00B920C6"/>
    <w:rsid w:val="00B93E7B"/>
    <w:rsid w:val="00B94B19"/>
    <w:rsid w:val="00B956B0"/>
    <w:rsid w:val="00B974BD"/>
    <w:rsid w:val="00BA37E3"/>
    <w:rsid w:val="00BA3B72"/>
    <w:rsid w:val="00BA57B2"/>
    <w:rsid w:val="00BA74C5"/>
    <w:rsid w:val="00BA7D64"/>
    <w:rsid w:val="00BB0C25"/>
    <w:rsid w:val="00BB159D"/>
    <w:rsid w:val="00BB1BA6"/>
    <w:rsid w:val="00BB2D93"/>
    <w:rsid w:val="00BB3482"/>
    <w:rsid w:val="00BB407C"/>
    <w:rsid w:val="00BB4ED0"/>
    <w:rsid w:val="00BC0CDE"/>
    <w:rsid w:val="00BC2842"/>
    <w:rsid w:val="00BC3C90"/>
    <w:rsid w:val="00BC427F"/>
    <w:rsid w:val="00BC5396"/>
    <w:rsid w:val="00BC584E"/>
    <w:rsid w:val="00BD27E6"/>
    <w:rsid w:val="00BD3BE7"/>
    <w:rsid w:val="00BD5A86"/>
    <w:rsid w:val="00BD77A0"/>
    <w:rsid w:val="00BE1A1D"/>
    <w:rsid w:val="00BE276A"/>
    <w:rsid w:val="00BE434D"/>
    <w:rsid w:val="00BE59BB"/>
    <w:rsid w:val="00BE61F8"/>
    <w:rsid w:val="00BE70FB"/>
    <w:rsid w:val="00BE7109"/>
    <w:rsid w:val="00BF2849"/>
    <w:rsid w:val="00BF36BA"/>
    <w:rsid w:val="00BF48BF"/>
    <w:rsid w:val="00C004C7"/>
    <w:rsid w:val="00C0076A"/>
    <w:rsid w:val="00C02780"/>
    <w:rsid w:val="00C034C4"/>
    <w:rsid w:val="00C03CD6"/>
    <w:rsid w:val="00C04E78"/>
    <w:rsid w:val="00C06F17"/>
    <w:rsid w:val="00C100D3"/>
    <w:rsid w:val="00C143D9"/>
    <w:rsid w:val="00C14477"/>
    <w:rsid w:val="00C20973"/>
    <w:rsid w:val="00C2338E"/>
    <w:rsid w:val="00C233BE"/>
    <w:rsid w:val="00C235D4"/>
    <w:rsid w:val="00C24428"/>
    <w:rsid w:val="00C2515C"/>
    <w:rsid w:val="00C254BE"/>
    <w:rsid w:val="00C26B0D"/>
    <w:rsid w:val="00C2779C"/>
    <w:rsid w:val="00C3052F"/>
    <w:rsid w:val="00C30A83"/>
    <w:rsid w:val="00C31393"/>
    <w:rsid w:val="00C3201A"/>
    <w:rsid w:val="00C326EE"/>
    <w:rsid w:val="00C329D8"/>
    <w:rsid w:val="00C33679"/>
    <w:rsid w:val="00C33B84"/>
    <w:rsid w:val="00C3409D"/>
    <w:rsid w:val="00C34E25"/>
    <w:rsid w:val="00C36325"/>
    <w:rsid w:val="00C36930"/>
    <w:rsid w:val="00C41DE4"/>
    <w:rsid w:val="00C41FA1"/>
    <w:rsid w:val="00C440E0"/>
    <w:rsid w:val="00C44AC3"/>
    <w:rsid w:val="00C4507D"/>
    <w:rsid w:val="00C45756"/>
    <w:rsid w:val="00C47B1E"/>
    <w:rsid w:val="00C50E11"/>
    <w:rsid w:val="00C522ED"/>
    <w:rsid w:val="00C5451C"/>
    <w:rsid w:val="00C559C6"/>
    <w:rsid w:val="00C573AD"/>
    <w:rsid w:val="00C628F6"/>
    <w:rsid w:val="00C632CA"/>
    <w:rsid w:val="00C640B8"/>
    <w:rsid w:val="00C64C26"/>
    <w:rsid w:val="00C65E8E"/>
    <w:rsid w:val="00C66EC4"/>
    <w:rsid w:val="00C674EA"/>
    <w:rsid w:val="00C67B0E"/>
    <w:rsid w:val="00C70D54"/>
    <w:rsid w:val="00C7179F"/>
    <w:rsid w:val="00C71F0E"/>
    <w:rsid w:val="00C72CE8"/>
    <w:rsid w:val="00C73B9C"/>
    <w:rsid w:val="00C73D4F"/>
    <w:rsid w:val="00C75F41"/>
    <w:rsid w:val="00C800A7"/>
    <w:rsid w:val="00C8060E"/>
    <w:rsid w:val="00C82050"/>
    <w:rsid w:val="00C82528"/>
    <w:rsid w:val="00C83FAC"/>
    <w:rsid w:val="00C85AF7"/>
    <w:rsid w:val="00C85D34"/>
    <w:rsid w:val="00C865FF"/>
    <w:rsid w:val="00C86911"/>
    <w:rsid w:val="00C91B0C"/>
    <w:rsid w:val="00C969E0"/>
    <w:rsid w:val="00CA1838"/>
    <w:rsid w:val="00CA220F"/>
    <w:rsid w:val="00CA26A7"/>
    <w:rsid w:val="00CA4C5C"/>
    <w:rsid w:val="00CA4EAB"/>
    <w:rsid w:val="00CA5FAA"/>
    <w:rsid w:val="00CA6FFB"/>
    <w:rsid w:val="00CB1575"/>
    <w:rsid w:val="00CB26B6"/>
    <w:rsid w:val="00CB36B7"/>
    <w:rsid w:val="00CB3FB4"/>
    <w:rsid w:val="00CB6287"/>
    <w:rsid w:val="00CC0162"/>
    <w:rsid w:val="00CC079A"/>
    <w:rsid w:val="00CC0C39"/>
    <w:rsid w:val="00CC1775"/>
    <w:rsid w:val="00CC2134"/>
    <w:rsid w:val="00CC2FF8"/>
    <w:rsid w:val="00CC3290"/>
    <w:rsid w:val="00CC3C4D"/>
    <w:rsid w:val="00CC4B56"/>
    <w:rsid w:val="00CC6B2C"/>
    <w:rsid w:val="00CD0094"/>
    <w:rsid w:val="00CD0190"/>
    <w:rsid w:val="00CD1043"/>
    <w:rsid w:val="00CD1AC1"/>
    <w:rsid w:val="00CD233C"/>
    <w:rsid w:val="00CD275A"/>
    <w:rsid w:val="00CD440A"/>
    <w:rsid w:val="00CD4FBC"/>
    <w:rsid w:val="00CD5188"/>
    <w:rsid w:val="00CD6D7A"/>
    <w:rsid w:val="00CE0898"/>
    <w:rsid w:val="00CE08F4"/>
    <w:rsid w:val="00CE13C2"/>
    <w:rsid w:val="00CE2348"/>
    <w:rsid w:val="00CE2BF6"/>
    <w:rsid w:val="00CE3343"/>
    <w:rsid w:val="00CE3F3B"/>
    <w:rsid w:val="00CE4660"/>
    <w:rsid w:val="00CE5C30"/>
    <w:rsid w:val="00CE7A29"/>
    <w:rsid w:val="00CF0FB6"/>
    <w:rsid w:val="00CF1F7C"/>
    <w:rsid w:val="00CF369A"/>
    <w:rsid w:val="00CF5535"/>
    <w:rsid w:val="00CF5D16"/>
    <w:rsid w:val="00CF62DA"/>
    <w:rsid w:val="00CF7DCC"/>
    <w:rsid w:val="00D00112"/>
    <w:rsid w:val="00D00E1E"/>
    <w:rsid w:val="00D03628"/>
    <w:rsid w:val="00D0547B"/>
    <w:rsid w:val="00D07449"/>
    <w:rsid w:val="00D10F3F"/>
    <w:rsid w:val="00D11D1F"/>
    <w:rsid w:val="00D120A5"/>
    <w:rsid w:val="00D12ACD"/>
    <w:rsid w:val="00D132E1"/>
    <w:rsid w:val="00D133A2"/>
    <w:rsid w:val="00D157F0"/>
    <w:rsid w:val="00D17979"/>
    <w:rsid w:val="00D205FE"/>
    <w:rsid w:val="00D21808"/>
    <w:rsid w:val="00D22824"/>
    <w:rsid w:val="00D24395"/>
    <w:rsid w:val="00D25F58"/>
    <w:rsid w:val="00D26A17"/>
    <w:rsid w:val="00D3282E"/>
    <w:rsid w:val="00D33F6C"/>
    <w:rsid w:val="00D34335"/>
    <w:rsid w:val="00D36710"/>
    <w:rsid w:val="00D37E26"/>
    <w:rsid w:val="00D403E6"/>
    <w:rsid w:val="00D407ED"/>
    <w:rsid w:val="00D41818"/>
    <w:rsid w:val="00D419EB"/>
    <w:rsid w:val="00D423FD"/>
    <w:rsid w:val="00D428A7"/>
    <w:rsid w:val="00D442BA"/>
    <w:rsid w:val="00D45978"/>
    <w:rsid w:val="00D46AB4"/>
    <w:rsid w:val="00D46D31"/>
    <w:rsid w:val="00D4755B"/>
    <w:rsid w:val="00D5190E"/>
    <w:rsid w:val="00D51AEF"/>
    <w:rsid w:val="00D51FD1"/>
    <w:rsid w:val="00D52C3D"/>
    <w:rsid w:val="00D52EF0"/>
    <w:rsid w:val="00D5347E"/>
    <w:rsid w:val="00D53908"/>
    <w:rsid w:val="00D5537F"/>
    <w:rsid w:val="00D553BE"/>
    <w:rsid w:val="00D6157D"/>
    <w:rsid w:val="00D64FF2"/>
    <w:rsid w:val="00D67AE6"/>
    <w:rsid w:val="00D67C42"/>
    <w:rsid w:val="00D67DBC"/>
    <w:rsid w:val="00D7210E"/>
    <w:rsid w:val="00D73004"/>
    <w:rsid w:val="00D757E7"/>
    <w:rsid w:val="00D85060"/>
    <w:rsid w:val="00D8514D"/>
    <w:rsid w:val="00D85AC7"/>
    <w:rsid w:val="00D87D04"/>
    <w:rsid w:val="00D90971"/>
    <w:rsid w:val="00D90FA4"/>
    <w:rsid w:val="00D910CA"/>
    <w:rsid w:val="00D91DA8"/>
    <w:rsid w:val="00D92DF1"/>
    <w:rsid w:val="00D93BDE"/>
    <w:rsid w:val="00D95F3D"/>
    <w:rsid w:val="00D97B21"/>
    <w:rsid w:val="00DA02E3"/>
    <w:rsid w:val="00DA06E5"/>
    <w:rsid w:val="00DA100A"/>
    <w:rsid w:val="00DA14E6"/>
    <w:rsid w:val="00DA1836"/>
    <w:rsid w:val="00DA3132"/>
    <w:rsid w:val="00DA3385"/>
    <w:rsid w:val="00DA568C"/>
    <w:rsid w:val="00DA5AC8"/>
    <w:rsid w:val="00DA6020"/>
    <w:rsid w:val="00DA63DF"/>
    <w:rsid w:val="00DB04C7"/>
    <w:rsid w:val="00DB20F9"/>
    <w:rsid w:val="00DB5C4C"/>
    <w:rsid w:val="00DB6207"/>
    <w:rsid w:val="00DB6C82"/>
    <w:rsid w:val="00DC07BD"/>
    <w:rsid w:val="00DC1813"/>
    <w:rsid w:val="00DC3F0B"/>
    <w:rsid w:val="00DC425E"/>
    <w:rsid w:val="00DC4A20"/>
    <w:rsid w:val="00DC5EE4"/>
    <w:rsid w:val="00DC7B07"/>
    <w:rsid w:val="00DD00A0"/>
    <w:rsid w:val="00DD20FD"/>
    <w:rsid w:val="00DD4550"/>
    <w:rsid w:val="00DD55C0"/>
    <w:rsid w:val="00DD6E0A"/>
    <w:rsid w:val="00DD785D"/>
    <w:rsid w:val="00DE06BA"/>
    <w:rsid w:val="00DE075A"/>
    <w:rsid w:val="00DE08EE"/>
    <w:rsid w:val="00DE1260"/>
    <w:rsid w:val="00DE4670"/>
    <w:rsid w:val="00DE57C5"/>
    <w:rsid w:val="00DE5C4E"/>
    <w:rsid w:val="00DE66E2"/>
    <w:rsid w:val="00DE67A6"/>
    <w:rsid w:val="00DE78E3"/>
    <w:rsid w:val="00DF035C"/>
    <w:rsid w:val="00DF2204"/>
    <w:rsid w:val="00DF297F"/>
    <w:rsid w:val="00DF536E"/>
    <w:rsid w:val="00DF5B6B"/>
    <w:rsid w:val="00DF68F2"/>
    <w:rsid w:val="00E0037D"/>
    <w:rsid w:val="00E0068D"/>
    <w:rsid w:val="00E01D3A"/>
    <w:rsid w:val="00E046C4"/>
    <w:rsid w:val="00E0593C"/>
    <w:rsid w:val="00E05BB0"/>
    <w:rsid w:val="00E07BCE"/>
    <w:rsid w:val="00E11436"/>
    <w:rsid w:val="00E139FE"/>
    <w:rsid w:val="00E14B03"/>
    <w:rsid w:val="00E16C02"/>
    <w:rsid w:val="00E175B5"/>
    <w:rsid w:val="00E17EAF"/>
    <w:rsid w:val="00E215BB"/>
    <w:rsid w:val="00E21873"/>
    <w:rsid w:val="00E243AF"/>
    <w:rsid w:val="00E254D5"/>
    <w:rsid w:val="00E31202"/>
    <w:rsid w:val="00E31C70"/>
    <w:rsid w:val="00E34DF7"/>
    <w:rsid w:val="00E370D2"/>
    <w:rsid w:val="00E373D0"/>
    <w:rsid w:val="00E400FF"/>
    <w:rsid w:val="00E428AD"/>
    <w:rsid w:val="00E42932"/>
    <w:rsid w:val="00E42C86"/>
    <w:rsid w:val="00E43D71"/>
    <w:rsid w:val="00E44FAD"/>
    <w:rsid w:val="00E47802"/>
    <w:rsid w:val="00E503C5"/>
    <w:rsid w:val="00E50589"/>
    <w:rsid w:val="00E52253"/>
    <w:rsid w:val="00E532E6"/>
    <w:rsid w:val="00E5371D"/>
    <w:rsid w:val="00E55197"/>
    <w:rsid w:val="00E55FCA"/>
    <w:rsid w:val="00E608D6"/>
    <w:rsid w:val="00E61EA9"/>
    <w:rsid w:val="00E62155"/>
    <w:rsid w:val="00E62764"/>
    <w:rsid w:val="00E62BAC"/>
    <w:rsid w:val="00E6313B"/>
    <w:rsid w:val="00E63986"/>
    <w:rsid w:val="00E659DC"/>
    <w:rsid w:val="00E702AD"/>
    <w:rsid w:val="00E71D7D"/>
    <w:rsid w:val="00E725B4"/>
    <w:rsid w:val="00E74072"/>
    <w:rsid w:val="00E74763"/>
    <w:rsid w:val="00E75FB4"/>
    <w:rsid w:val="00E76616"/>
    <w:rsid w:val="00E76668"/>
    <w:rsid w:val="00E7731D"/>
    <w:rsid w:val="00E81361"/>
    <w:rsid w:val="00E83FE4"/>
    <w:rsid w:val="00E846C7"/>
    <w:rsid w:val="00E850E6"/>
    <w:rsid w:val="00E85CB5"/>
    <w:rsid w:val="00E86AFF"/>
    <w:rsid w:val="00E871D1"/>
    <w:rsid w:val="00E90C77"/>
    <w:rsid w:val="00E91B08"/>
    <w:rsid w:val="00E93370"/>
    <w:rsid w:val="00E94210"/>
    <w:rsid w:val="00E9445C"/>
    <w:rsid w:val="00E94DD6"/>
    <w:rsid w:val="00E94E82"/>
    <w:rsid w:val="00E950B6"/>
    <w:rsid w:val="00E9552E"/>
    <w:rsid w:val="00E97630"/>
    <w:rsid w:val="00E976A4"/>
    <w:rsid w:val="00EA085C"/>
    <w:rsid w:val="00EA0DD7"/>
    <w:rsid w:val="00EA2252"/>
    <w:rsid w:val="00EA2974"/>
    <w:rsid w:val="00EA37AB"/>
    <w:rsid w:val="00EA387D"/>
    <w:rsid w:val="00EB03DD"/>
    <w:rsid w:val="00EB0D97"/>
    <w:rsid w:val="00EB154B"/>
    <w:rsid w:val="00EB342A"/>
    <w:rsid w:val="00EB38C2"/>
    <w:rsid w:val="00EB54F9"/>
    <w:rsid w:val="00EB6DE7"/>
    <w:rsid w:val="00EB7BAB"/>
    <w:rsid w:val="00EC0394"/>
    <w:rsid w:val="00EC10FF"/>
    <w:rsid w:val="00EC1568"/>
    <w:rsid w:val="00EC4C1B"/>
    <w:rsid w:val="00EC4DDF"/>
    <w:rsid w:val="00EC6798"/>
    <w:rsid w:val="00EC6C5E"/>
    <w:rsid w:val="00ED2894"/>
    <w:rsid w:val="00ED2BEA"/>
    <w:rsid w:val="00ED4905"/>
    <w:rsid w:val="00ED6F7A"/>
    <w:rsid w:val="00ED7A96"/>
    <w:rsid w:val="00EE1A64"/>
    <w:rsid w:val="00EE1B41"/>
    <w:rsid w:val="00EE2520"/>
    <w:rsid w:val="00EE2BC0"/>
    <w:rsid w:val="00EE3532"/>
    <w:rsid w:val="00EE3661"/>
    <w:rsid w:val="00EE6422"/>
    <w:rsid w:val="00EE66CD"/>
    <w:rsid w:val="00EF0241"/>
    <w:rsid w:val="00EF1DB2"/>
    <w:rsid w:val="00EF27C3"/>
    <w:rsid w:val="00EF28C1"/>
    <w:rsid w:val="00EF2FBF"/>
    <w:rsid w:val="00EF480A"/>
    <w:rsid w:val="00EF5B86"/>
    <w:rsid w:val="00F00406"/>
    <w:rsid w:val="00F03902"/>
    <w:rsid w:val="00F03A8F"/>
    <w:rsid w:val="00F06293"/>
    <w:rsid w:val="00F06D60"/>
    <w:rsid w:val="00F10300"/>
    <w:rsid w:val="00F10542"/>
    <w:rsid w:val="00F10F6B"/>
    <w:rsid w:val="00F11544"/>
    <w:rsid w:val="00F14745"/>
    <w:rsid w:val="00F14DFE"/>
    <w:rsid w:val="00F14E0E"/>
    <w:rsid w:val="00F15F0B"/>
    <w:rsid w:val="00F16EC0"/>
    <w:rsid w:val="00F2147A"/>
    <w:rsid w:val="00F22D68"/>
    <w:rsid w:val="00F2419E"/>
    <w:rsid w:val="00F25255"/>
    <w:rsid w:val="00F25C30"/>
    <w:rsid w:val="00F25D57"/>
    <w:rsid w:val="00F314D8"/>
    <w:rsid w:val="00F31672"/>
    <w:rsid w:val="00F319BC"/>
    <w:rsid w:val="00F34B9F"/>
    <w:rsid w:val="00F35436"/>
    <w:rsid w:val="00F35809"/>
    <w:rsid w:val="00F359A2"/>
    <w:rsid w:val="00F3626D"/>
    <w:rsid w:val="00F368CA"/>
    <w:rsid w:val="00F36A9F"/>
    <w:rsid w:val="00F375C3"/>
    <w:rsid w:val="00F410CA"/>
    <w:rsid w:val="00F42477"/>
    <w:rsid w:val="00F43931"/>
    <w:rsid w:val="00F43D7B"/>
    <w:rsid w:val="00F4685D"/>
    <w:rsid w:val="00F4795C"/>
    <w:rsid w:val="00F47E6F"/>
    <w:rsid w:val="00F50C56"/>
    <w:rsid w:val="00F5119D"/>
    <w:rsid w:val="00F51886"/>
    <w:rsid w:val="00F533F6"/>
    <w:rsid w:val="00F53E2F"/>
    <w:rsid w:val="00F53ECC"/>
    <w:rsid w:val="00F5481B"/>
    <w:rsid w:val="00F552F7"/>
    <w:rsid w:val="00F60736"/>
    <w:rsid w:val="00F60D04"/>
    <w:rsid w:val="00F617FD"/>
    <w:rsid w:val="00F626B9"/>
    <w:rsid w:val="00F63326"/>
    <w:rsid w:val="00F6335B"/>
    <w:rsid w:val="00F65A78"/>
    <w:rsid w:val="00F67D83"/>
    <w:rsid w:val="00F7059E"/>
    <w:rsid w:val="00F712B0"/>
    <w:rsid w:val="00F72FC9"/>
    <w:rsid w:val="00F73C1B"/>
    <w:rsid w:val="00F74274"/>
    <w:rsid w:val="00F743F6"/>
    <w:rsid w:val="00F7477E"/>
    <w:rsid w:val="00F75EAB"/>
    <w:rsid w:val="00F76C43"/>
    <w:rsid w:val="00F77DA0"/>
    <w:rsid w:val="00F820DF"/>
    <w:rsid w:val="00F826C0"/>
    <w:rsid w:val="00F8413A"/>
    <w:rsid w:val="00F8417F"/>
    <w:rsid w:val="00F86115"/>
    <w:rsid w:val="00F864DA"/>
    <w:rsid w:val="00F91904"/>
    <w:rsid w:val="00F9213D"/>
    <w:rsid w:val="00F92FAD"/>
    <w:rsid w:val="00F9353D"/>
    <w:rsid w:val="00F941E0"/>
    <w:rsid w:val="00F957AD"/>
    <w:rsid w:val="00F958D5"/>
    <w:rsid w:val="00F974D1"/>
    <w:rsid w:val="00FA1FCD"/>
    <w:rsid w:val="00FA3867"/>
    <w:rsid w:val="00FA5844"/>
    <w:rsid w:val="00FA7050"/>
    <w:rsid w:val="00FA776D"/>
    <w:rsid w:val="00FB26A1"/>
    <w:rsid w:val="00FB2D8D"/>
    <w:rsid w:val="00FB3831"/>
    <w:rsid w:val="00FB755B"/>
    <w:rsid w:val="00FB7842"/>
    <w:rsid w:val="00FB7EE7"/>
    <w:rsid w:val="00FC0795"/>
    <w:rsid w:val="00FC2D2E"/>
    <w:rsid w:val="00FC3476"/>
    <w:rsid w:val="00FC491B"/>
    <w:rsid w:val="00FC5E97"/>
    <w:rsid w:val="00FC6926"/>
    <w:rsid w:val="00FC7D15"/>
    <w:rsid w:val="00FD07F6"/>
    <w:rsid w:val="00FD093A"/>
    <w:rsid w:val="00FD1355"/>
    <w:rsid w:val="00FD2D25"/>
    <w:rsid w:val="00FD41BF"/>
    <w:rsid w:val="00FD4DB6"/>
    <w:rsid w:val="00FE0E0C"/>
    <w:rsid w:val="00FE218B"/>
    <w:rsid w:val="00FE25BA"/>
    <w:rsid w:val="00FE40A7"/>
    <w:rsid w:val="00FE4990"/>
    <w:rsid w:val="00FE7B08"/>
    <w:rsid w:val="00FF3CDF"/>
    <w:rsid w:val="00FF4136"/>
    <w:rsid w:val="00FF5B7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Arial"/>
        <w:color w:val="333333"/>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unhideWhenUsed="0"/>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latentStyles>
  <w:style w:type="paragraph" w:default="1" w:styleId="Normal">
    <w:name w:val="Normal"/>
    <w:aliases w:val="~BodyText"/>
    <w:qFormat/>
    <w:rsid w:val="00BD27E6"/>
    <w:pPr>
      <w:spacing w:before="120" w:after="0"/>
    </w:pPr>
  </w:style>
  <w:style w:type="paragraph" w:styleId="Heading1">
    <w:name w:val="heading 1"/>
    <w:aliases w:val="~SectionHeading"/>
    <w:basedOn w:val="SecHeadNonToc"/>
    <w:next w:val="Normal"/>
    <w:link w:val="Heading1Char"/>
    <w:qFormat/>
    <w:rsid w:val="00331D64"/>
    <w:pPr>
      <w:numPr>
        <w:numId w:val="5"/>
      </w:numPr>
      <w:outlineLvl w:val="0"/>
    </w:pPr>
    <w:rPr>
      <w:rFonts w:ascii="Arial" w:hAnsi="Arial"/>
    </w:rPr>
  </w:style>
  <w:style w:type="paragraph" w:styleId="Heading2">
    <w:name w:val="heading 2"/>
    <w:aliases w:val="~SubHeading"/>
    <w:basedOn w:val="Heading1"/>
    <w:next w:val="Normal"/>
    <w:link w:val="Heading2Char"/>
    <w:qFormat/>
    <w:rsid w:val="00331D64"/>
    <w:pPr>
      <w:pageBreakBefore w:val="0"/>
      <w:numPr>
        <w:ilvl w:val="1"/>
      </w:numPr>
      <w:pBdr>
        <w:bottom w:val="none" w:sz="0" w:space="0" w:color="auto"/>
      </w:pBdr>
      <w:shd w:val="clear" w:color="auto" w:fill="auto"/>
      <w:tabs>
        <w:tab w:val="clear" w:pos="1986"/>
        <w:tab w:val="num" w:pos="709"/>
      </w:tabs>
      <w:spacing w:before="360"/>
      <w:ind w:left="709"/>
      <w:outlineLvl w:val="1"/>
    </w:pPr>
    <w:rPr>
      <w:sz w:val="32"/>
    </w:rPr>
  </w:style>
  <w:style w:type="paragraph" w:styleId="Heading3">
    <w:name w:val="heading 3"/>
    <w:aliases w:val="~MinorSubHeading"/>
    <w:basedOn w:val="Heading2"/>
    <w:next w:val="Normal"/>
    <w:link w:val="Heading3Char"/>
    <w:qFormat/>
    <w:rsid w:val="00331D64"/>
    <w:pPr>
      <w:numPr>
        <w:ilvl w:val="2"/>
      </w:numPr>
      <w:outlineLvl w:val="2"/>
    </w:pPr>
    <w:rPr>
      <w:sz w:val="26"/>
    </w:rPr>
  </w:style>
  <w:style w:type="paragraph" w:styleId="Heading4">
    <w:name w:val="heading 4"/>
    <w:basedOn w:val="Normal"/>
    <w:next w:val="Normal"/>
    <w:link w:val="Heading4Char"/>
    <w:uiPriority w:val="9"/>
    <w:semiHidden/>
    <w:rsid w:val="000F0C2C"/>
    <w:pPr>
      <w:outlineLvl w:val="3"/>
    </w:pPr>
  </w:style>
  <w:style w:type="paragraph" w:styleId="Heading5">
    <w:name w:val="heading 5"/>
    <w:basedOn w:val="Normal"/>
    <w:next w:val="Normal"/>
    <w:link w:val="Heading5Char"/>
    <w:uiPriority w:val="9"/>
    <w:semiHidden/>
    <w:rsid w:val="00B91D5C"/>
    <w:pPr>
      <w:keepNext/>
      <w:keepLines/>
      <w:spacing w:before="20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rsid w:val="00B91D5C"/>
    <w:pPr>
      <w:keepNext/>
      <w:keepLines/>
      <w:spacing w:before="200"/>
      <w:outlineLvl w:val="5"/>
    </w:pPr>
    <w:rPr>
      <w:rFonts w:asciiTheme="majorHAnsi" w:eastAsiaTheme="majorEastAsia" w:hAnsiTheme="majorHAnsi" w:cstheme="majorBidi"/>
      <w:i/>
      <w:iCs/>
    </w:rPr>
  </w:style>
  <w:style w:type="paragraph" w:styleId="Heading7">
    <w:name w:val="heading 7"/>
    <w:basedOn w:val="Normal"/>
    <w:next w:val="Normal"/>
    <w:link w:val="Heading7Char"/>
    <w:uiPriority w:val="9"/>
    <w:semiHidden/>
    <w:rsid w:val="00B91D5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rsid w:val="00B91D5C"/>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rsid w:val="00B91D5C"/>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BaseStyle"/>
    <w:qFormat/>
    <w:rsid w:val="00945170"/>
    <w:pPr>
      <w:spacing w:after="0" w:line="240" w:lineRule="auto"/>
    </w:pPr>
  </w:style>
  <w:style w:type="paragraph" w:customStyle="1" w:styleId="DocType">
    <w:name w:val="~DocType"/>
    <w:basedOn w:val="NoSpacing"/>
    <w:semiHidden/>
    <w:rsid w:val="00C66EC4"/>
  </w:style>
  <w:style w:type="paragraph" w:customStyle="1" w:styleId="DocDate">
    <w:name w:val="~DocDate"/>
    <w:basedOn w:val="DocSubTitle"/>
    <w:semiHidden/>
    <w:rsid w:val="009A68E1"/>
    <w:rPr>
      <w:color w:val="0066B3" w:themeColor="accent1"/>
      <w:sz w:val="36"/>
    </w:rPr>
  </w:style>
  <w:style w:type="paragraph" w:customStyle="1" w:styleId="DocTitle">
    <w:name w:val="~DocTitle"/>
    <w:basedOn w:val="NoSpacing"/>
    <w:semiHidden/>
    <w:rsid w:val="000C7498"/>
    <w:pPr>
      <w:jc w:val="right"/>
    </w:pPr>
    <w:rPr>
      <w:b/>
      <w:sz w:val="40"/>
    </w:rPr>
  </w:style>
  <w:style w:type="paragraph" w:customStyle="1" w:styleId="DocSubTitle">
    <w:name w:val="~DocSubTitle"/>
    <w:basedOn w:val="DocTitle"/>
    <w:semiHidden/>
    <w:rsid w:val="0046350C"/>
    <w:rPr>
      <w:sz w:val="32"/>
    </w:rPr>
  </w:style>
  <w:style w:type="paragraph" w:customStyle="1" w:styleId="DocClient">
    <w:name w:val="~DocClient"/>
    <w:basedOn w:val="Normal"/>
    <w:next w:val="NoSpacing"/>
    <w:semiHidden/>
    <w:rsid w:val="009A68E1"/>
    <w:pPr>
      <w:spacing w:before="0" w:line="240" w:lineRule="auto"/>
      <w:jc w:val="right"/>
    </w:pPr>
    <w:rPr>
      <w:b/>
      <w:color w:val="0066B3" w:themeColor="accent1"/>
      <w:sz w:val="36"/>
    </w:rPr>
  </w:style>
  <w:style w:type="paragraph" w:customStyle="1" w:styleId="Confidential">
    <w:name w:val="~Confidential"/>
    <w:basedOn w:val="NoSpacing"/>
    <w:semiHidden/>
    <w:rsid w:val="00EC0394"/>
    <w:pPr>
      <w:jc w:val="right"/>
    </w:pPr>
    <w:rPr>
      <w:b/>
      <w:caps/>
      <w:color w:val="0066B3" w:themeColor="accent1"/>
      <w:sz w:val="36"/>
    </w:rPr>
  </w:style>
  <w:style w:type="paragraph" w:customStyle="1" w:styleId="Draft">
    <w:name w:val="~Draft"/>
    <w:basedOn w:val="Confidential"/>
    <w:semiHidden/>
    <w:rsid w:val="00EC0394"/>
    <w:rPr>
      <w:color w:val="BEBEBE"/>
      <w:sz w:val="70"/>
    </w:rPr>
  </w:style>
  <w:style w:type="paragraph" w:customStyle="1" w:styleId="SecHeadNonToc">
    <w:name w:val="~SecHeadNonToc"/>
    <w:basedOn w:val="NoSpacing"/>
    <w:next w:val="Normal"/>
    <w:qFormat/>
    <w:rsid w:val="00361D02"/>
    <w:pPr>
      <w:keepNext/>
      <w:pageBreakBefore/>
      <w:pBdr>
        <w:bottom w:val="single" w:sz="4" w:space="22" w:color="FFFFFF" w:themeColor="background1"/>
      </w:pBdr>
      <w:shd w:val="clear" w:color="auto" w:fill="FFFFFF" w:themeFill="background1"/>
    </w:pPr>
    <w:rPr>
      <w:rFonts w:asciiTheme="majorHAnsi" w:hAnsiTheme="majorHAnsi"/>
      <w:color w:val="0066B3" w:themeColor="accent1"/>
      <w:sz w:val="40"/>
    </w:rPr>
  </w:style>
  <w:style w:type="paragraph" w:customStyle="1" w:styleId="AppendixDivider">
    <w:name w:val="~AppendixDivider"/>
    <w:basedOn w:val="SecHeadNonToc"/>
    <w:next w:val="Normal"/>
    <w:rsid w:val="00804E25"/>
    <w:pPr>
      <w:pBdr>
        <w:bottom w:val="single" w:sz="4" w:space="1" w:color="FFFFFF" w:themeColor="background1"/>
      </w:pBdr>
      <w:outlineLvl w:val="0"/>
    </w:pPr>
    <w:rPr>
      <w:rFonts w:ascii="Arial" w:hAnsi="Arial"/>
    </w:rPr>
  </w:style>
  <w:style w:type="paragraph" w:customStyle="1" w:styleId="AppMinorSubHead">
    <w:name w:val="~AppMinorSubHead"/>
    <w:basedOn w:val="Normal"/>
    <w:next w:val="Normal"/>
    <w:qFormat/>
    <w:rsid w:val="00331D64"/>
    <w:pPr>
      <w:numPr>
        <w:ilvl w:val="2"/>
        <w:numId w:val="6"/>
      </w:numPr>
    </w:pPr>
    <w:rPr>
      <w:rFonts w:ascii="Arial" w:hAnsi="Arial"/>
      <w:color w:val="000000"/>
      <w:sz w:val="24"/>
    </w:rPr>
  </w:style>
  <w:style w:type="paragraph" w:customStyle="1" w:styleId="BodyHeading">
    <w:name w:val="~BodyHeading"/>
    <w:basedOn w:val="Normal"/>
    <w:next w:val="Normal"/>
    <w:qFormat/>
    <w:rsid w:val="006265CE"/>
    <w:pPr>
      <w:keepNext/>
    </w:pPr>
    <w:rPr>
      <w:b/>
    </w:rPr>
  </w:style>
  <w:style w:type="paragraph" w:customStyle="1" w:styleId="Bullet1">
    <w:name w:val="~Bullet1"/>
    <w:basedOn w:val="Normal"/>
    <w:qFormat/>
    <w:rsid w:val="003F01BB"/>
    <w:pPr>
      <w:numPr>
        <w:numId w:val="1"/>
      </w:numPr>
      <w:spacing w:before="60"/>
    </w:pPr>
    <w:rPr>
      <w:rFonts w:eastAsia="Calibri"/>
    </w:rPr>
  </w:style>
  <w:style w:type="paragraph" w:customStyle="1" w:styleId="Bullet2">
    <w:name w:val="~Bullet2"/>
    <w:basedOn w:val="Bullet1"/>
    <w:qFormat/>
    <w:rsid w:val="003F01BB"/>
    <w:pPr>
      <w:numPr>
        <w:ilvl w:val="1"/>
      </w:numPr>
    </w:pPr>
    <w:rPr>
      <w:color w:val="auto"/>
    </w:rPr>
  </w:style>
  <w:style w:type="paragraph" w:customStyle="1" w:styleId="Bullet3">
    <w:name w:val="~Bullet3"/>
    <w:basedOn w:val="Bullet2"/>
    <w:qFormat/>
    <w:rsid w:val="003F01BB"/>
    <w:pPr>
      <w:numPr>
        <w:ilvl w:val="2"/>
      </w:numPr>
    </w:pPr>
  </w:style>
  <w:style w:type="paragraph" w:styleId="Caption">
    <w:name w:val="caption"/>
    <w:aliases w:val="~Caption"/>
    <w:basedOn w:val="NoSpacing"/>
    <w:next w:val="Normal"/>
    <w:link w:val="CaptionChar"/>
    <w:qFormat/>
    <w:rsid w:val="00DA02E3"/>
    <w:pPr>
      <w:keepNext/>
      <w:shd w:val="clear" w:color="auto" w:fill="FFFFFF" w:themeFill="background1"/>
      <w:tabs>
        <w:tab w:val="left" w:pos="993"/>
      </w:tabs>
      <w:spacing w:before="120" w:after="40" w:line="276" w:lineRule="auto"/>
    </w:pPr>
    <w:rPr>
      <w:rFonts w:eastAsia="Calibri"/>
      <w:b/>
    </w:rPr>
  </w:style>
  <w:style w:type="paragraph" w:customStyle="1" w:styleId="CaptionWide">
    <w:name w:val="~CaptionWide"/>
    <w:basedOn w:val="Caption"/>
    <w:next w:val="Normal"/>
    <w:rsid w:val="00822481"/>
    <w:pPr>
      <w:pBdr>
        <w:top w:val="single" w:sz="4" w:space="1" w:color="FFFFFF" w:themeColor="background1"/>
        <w:bottom w:val="single" w:sz="4" w:space="1" w:color="FFFFFF" w:themeColor="background1"/>
      </w:pBdr>
      <w:tabs>
        <w:tab w:val="clear" w:pos="993"/>
        <w:tab w:val="left" w:pos="-2240"/>
        <w:tab w:val="left" w:pos="0"/>
      </w:tabs>
      <w:spacing w:before="0" w:after="0"/>
      <w:ind w:left="-3119"/>
    </w:pPr>
    <w:rPr>
      <w:bCs/>
    </w:rPr>
  </w:style>
  <w:style w:type="paragraph" w:customStyle="1" w:styleId="ExecSumHead">
    <w:name w:val="~ExecSumHead"/>
    <w:basedOn w:val="SecHeadNonToc"/>
    <w:next w:val="Normal"/>
    <w:qFormat/>
    <w:rsid w:val="00B62B9A"/>
    <w:pPr>
      <w:pageBreakBefore w:val="0"/>
      <w:outlineLvl w:val="0"/>
    </w:pPr>
  </w:style>
  <w:style w:type="paragraph" w:customStyle="1" w:styleId="ExecSumSubHead">
    <w:name w:val="~ExecSumSubHead"/>
    <w:basedOn w:val="ExecSumHead"/>
    <w:next w:val="Normal"/>
    <w:qFormat/>
    <w:rsid w:val="00267E6F"/>
    <w:pPr>
      <w:pBdr>
        <w:bottom w:val="none" w:sz="0" w:space="0" w:color="auto"/>
      </w:pBdr>
      <w:shd w:val="clear" w:color="auto" w:fill="auto"/>
      <w:spacing w:before="360"/>
      <w:outlineLvl w:val="1"/>
    </w:pPr>
    <w:rPr>
      <w:sz w:val="32"/>
    </w:rPr>
  </w:style>
  <w:style w:type="paragraph" w:customStyle="1" w:styleId="GraphicLeft">
    <w:name w:val="~GraphicLeft"/>
    <w:basedOn w:val="Normal"/>
    <w:rsid w:val="00691A43"/>
    <w:pPr>
      <w:spacing w:before="0" w:line="240" w:lineRule="auto"/>
    </w:pPr>
  </w:style>
  <w:style w:type="paragraph" w:customStyle="1" w:styleId="GraphicCentre">
    <w:name w:val="~GraphicCentre"/>
    <w:basedOn w:val="GraphicLeft"/>
    <w:rsid w:val="00F25C30"/>
    <w:pPr>
      <w:jc w:val="center"/>
    </w:pPr>
  </w:style>
  <w:style w:type="paragraph" w:customStyle="1" w:styleId="GraphicRight">
    <w:name w:val="~GraphicRight"/>
    <w:basedOn w:val="GraphicLeft"/>
    <w:rsid w:val="00F25C30"/>
    <w:pPr>
      <w:jc w:val="right"/>
    </w:pPr>
  </w:style>
  <w:style w:type="paragraph" w:customStyle="1" w:styleId="IntroText">
    <w:name w:val="~IntroText"/>
    <w:basedOn w:val="Normal"/>
    <w:next w:val="Normal"/>
    <w:qFormat/>
    <w:rsid w:val="00B62B9A"/>
    <w:pPr>
      <w:shd w:val="clear" w:color="auto" w:fill="FFFFFF" w:themeFill="background1"/>
      <w:spacing w:before="0"/>
    </w:pPr>
    <w:rPr>
      <w:sz w:val="28"/>
    </w:rPr>
  </w:style>
  <w:style w:type="paragraph" w:customStyle="1" w:styleId="NumBullet1">
    <w:name w:val="~NumBullet1"/>
    <w:basedOn w:val="Normal"/>
    <w:qFormat/>
    <w:rsid w:val="003F01BB"/>
    <w:pPr>
      <w:numPr>
        <w:numId w:val="2"/>
      </w:numPr>
      <w:spacing w:before="60"/>
    </w:pPr>
  </w:style>
  <w:style w:type="paragraph" w:customStyle="1" w:styleId="NumBullet2">
    <w:name w:val="~NumBullet2"/>
    <w:basedOn w:val="NumBullet1"/>
    <w:qFormat/>
    <w:rsid w:val="003F01BB"/>
    <w:pPr>
      <w:numPr>
        <w:ilvl w:val="1"/>
      </w:numPr>
    </w:pPr>
  </w:style>
  <w:style w:type="paragraph" w:customStyle="1" w:styleId="NumBullet3">
    <w:name w:val="~NumBullet3"/>
    <w:basedOn w:val="NumBullet2"/>
    <w:qFormat/>
    <w:rsid w:val="003F01BB"/>
    <w:pPr>
      <w:numPr>
        <w:ilvl w:val="2"/>
      </w:numPr>
    </w:pPr>
  </w:style>
  <w:style w:type="paragraph" w:customStyle="1" w:styleId="Source">
    <w:name w:val="~Source"/>
    <w:basedOn w:val="Normal"/>
    <w:next w:val="Normal"/>
    <w:rsid w:val="00F86115"/>
    <w:pPr>
      <w:spacing w:before="60"/>
      <w:ind w:left="709" w:hanging="709"/>
    </w:pPr>
    <w:rPr>
      <w:rFonts w:eastAsia="Calibri"/>
      <w:i/>
      <w:sz w:val="16"/>
    </w:rPr>
  </w:style>
  <w:style w:type="paragraph" w:customStyle="1" w:styleId="SourceWide">
    <w:name w:val="~SourceWide"/>
    <w:basedOn w:val="Source"/>
    <w:next w:val="Normal"/>
    <w:rsid w:val="00822481"/>
    <w:pPr>
      <w:pBdr>
        <w:top w:val="single" w:sz="4" w:space="3" w:color="FFFFFF" w:themeColor="background1"/>
      </w:pBdr>
      <w:shd w:val="clear" w:color="auto" w:fill="FFFFFF" w:themeFill="background1"/>
      <w:tabs>
        <w:tab w:val="left" w:pos="-2410"/>
      </w:tabs>
      <w:spacing w:before="0"/>
      <w:ind w:left="-2410"/>
    </w:pPr>
  </w:style>
  <w:style w:type="paragraph" w:customStyle="1" w:styleId="Spacer">
    <w:name w:val="~Spacer"/>
    <w:basedOn w:val="NoSpacing"/>
    <w:semiHidden/>
    <w:rsid w:val="00B11E2D"/>
    <w:rPr>
      <w:color w:val="FFFFFF" w:themeColor="background1"/>
      <w:sz w:val="4"/>
    </w:rPr>
  </w:style>
  <w:style w:type="paragraph" w:customStyle="1" w:styleId="TableTextLeft">
    <w:name w:val="~TableTextLeft"/>
    <w:basedOn w:val="Normal"/>
    <w:qFormat/>
    <w:rsid w:val="009A307C"/>
    <w:pPr>
      <w:spacing w:before="60"/>
    </w:pPr>
    <w:rPr>
      <w:color w:val="auto"/>
      <w:sz w:val="18"/>
    </w:rPr>
  </w:style>
  <w:style w:type="paragraph" w:customStyle="1" w:styleId="TableBullet1">
    <w:name w:val="~TableBullet1"/>
    <w:basedOn w:val="TableTextLeft"/>
    <w:qFormat/>
    <w:rsid w:val="009A307C"/>
    <w:pPr>
      <w:numPr>
        <w:numId w:val="3"/>
      </w:numPr>
    </w:pPr>
    <w:rPr>
      <w:rFonts w:eastAsia="Calibri"/>
    </w:rPr>
  </w:style>
  <w:style w:type="paragraph" w:customStyle="1" w:styleId="TableHeadingLeft">
    <w:name w:val="~TableHeadingLeft"/>
    <w:basedOn w:val="TableTextLeft"/>
    <w:qFormat/>
    <w:rsid w:val="004A3C93"/>
    <w:pPr>
      <w:keepNext/>
    </w:pPr>
    <w:rPr>
      <w:b/>
      <w:szCs w:val="26"/>
    </w:rPr>
  </w:style>
  <w:style w:type="paragraph" w:customStyle="1" w:styleId="TableHeadingCentre">
    <w:name w:val="~TableHeadingCentre"/>
    <w:basedOn w:val="TableHeadingLeft"/>
    <w:qFormat/>
    <w:rsid w:val="0044047A"/>
    <w:pPr>
      <w:jc w:val="center"/>
    </w:pPr>
  </w:style>
  <w:style w:type="paragraph" w:customStyle="1" w:styleId="TableHeadingRight">
    <w:name w:val="~TableHeadingRight"/>
    <w:basedOn w:val="TableHeadingLeft"/>
    <w:qFormat/>
    <w:rsid w:val="0044047A"/>
    <w:pPr>
      <w:jc w:val="right"/>
    </w:pPr>
  </w:style>
  <w:style w:type="table" w:customStyle="1" w:styleId="TableTribal">
    <w:name w:val="~TableTribal"/>
    <w:basedOn w:val="TableNormal"/>
    <w:uiPriority w:val="99"/>
    <w:qFormat/>
    <w:rsid w:val="00AF1A0E"/>
    <w:pPr>
      <w:spacing w:after="0" w:line="240" w:lineRule="auto"/>
    </w:pPr>
    <w:tblPr>
      <w:tblStyleRowBandSize w:val="1"/>
      <w:tblStyleColBandSize w:val="1"/>
      <w:tblBorders>
        <w:top w:val="single" w:sz="4" w:space="0" w:color="0066B3" w:themeColor="accent1"/>
        <w:bottom w:val="single" w:sz="4" w:space="0" w:color="0066B3" w:themeColor="accent1"/>
        <w:insideH w:val="single" w:sz="4" w:space="0" w:color="0066B3" w:themeColor="accent1"/>
      </w:tblBorders>
    </w:tblPr>
    <w:tcPr>
      <w:shd w:val="clear" w:color="auto" w:fill="FFFFFF" w:themeFill="background1"/>
    </w:tcPr>
    <w:tblStylePr w:type="firstRow">
      <w:tblPr/>
      <w:tcPr>
        <w:tcBorders>
          <w:top w:val="single" w:sz="4" w:space="0" w:color="0066B3" w:themeColor="accent1"/>
          <w:left w:val="nil"/>
          <w:bottom w:val="single" w:sz="4" w:space="0" w:color="0066B3" w:themeColor="accent1"/>
          <w:right w:val="nil"/>
          <w:insideH w:val="nil"/>
          <w:insideV w:val="nil"/>
          <w:tl2br w:val="nil"/>
          <w:tr2bl w:val="nil"/>
        </w:tcBorders>
        <w:shd w:val="clear" w:color="auto" w:fill="99C2E1" w:themeFill="accent2"/>
      </w:tcPr>
    </w:tblStylePr>
    <w:tblStylePr w:type="band1Horz">
      <w:tblPr/>
      <w:tcPr>
        <w:tcBorders>
          <w:top w:val="single" w:sz="4" w:space="0" w:color="0066B3" w:themeColor="accent1"/>
          <w:left w:val="nil"/>
          <w:bottom w:val="single" w:sz="4" w:space="0" w:color="0066B3" w:themeColor="accent1"/>
          <w:right w:val="nil"/>
          <w:insideH w:val="nil"/>
          <w:insideV w:val="nil"/>
          <w:tl2br w:val="nil"/>
          <w:tr2bl w:val="nil"/>
        </w:tcBorders>
        <w:shd w:val="clear" w:color="auto" w:fill="FFFFFF" w:themeFill="background1"/>
      </w:tcPr>
    </w:tblStylePr>
    <w:tblStylePr w:type="band2Horz">
      <w:tblPr/>
      <w:tcPr>
        <w:tcBorders>
          <w:top w:val="single" w:sz="4" w:space="0" w:color="0066B3" w:themeColor="accent1"/>
          <w:left w:val="nil"/>
          <w:bottom w:val="single" w:sz="4" w:space="0" w:color="0066B3" w:themeColor="accent1"/>
          <w:right w:val="nil"/>
          <w:insideH w:val="nil"/>
          <w:insideV w:val="nil"/>
          <w:tl2br w:val="nil"/>
          <w:tr2bl w:val="nil"/>
        </w:tcBorders>
        <w:shd w:val="clear" w:color="auto" w:fill="E5E5E5"/>
      </w:tcPr>
    </w:tblStylePr>
  </w:style>
  <w:style w:type="paragraph" w:customStyle="1" w:styleId="TableTextCentre">
    <w:name w:val="~TableTextCentre"/>
    <w:basedOn w:val="TableTextLeft"/>
    <w:qFormat/>
    <w:rsid w:val="0044047A"/>
    <w:pPr>
      <w:jc w:val="center"/>
    </w:pPr>
  </w:style>
  <w:style w:type="paragraph" w:customStyle="1" w:styleId="TableTextRight">
    <w:name w:val="~TableTextRight"/>
    <w:basedOn w:val="TableTextLeft"/>
    <w:qFormat/>
    <w:rsid w:val="001C3078"/>
    <w:pPr>
      <w:jc w:val="right"/>
    </w:pPr>
  </w:style>
  <w:style w:type="paragraph" w:customStyle="1" w:styleId="TableTotalLeft">
    <w:name w:val="~TableTotalLeft"/>
    <w:basedOn w:val="TableTextLeft"/>
    <w:qFormat/>
    <w:rsid w:val="0044047A"/>
    <w:rPr>
      <w:b/>
    </w:rPr>
  </w:style>
  <w:style w:type="paragraph" w:customStyle="1" w:styleId="TableTotalCentre">
    <w:name w:val="~TableTotalCentre"/>
    <w:basedOn w:val="TableTotalLeft"/>
    <w:qFormat/>
    <w:rsid w:val="004A3C93"/>
    <w:pPr>
      <w:jc w:val="center"/>
    </w:pPr>
  </w:style>
  <w:style w:type="paragraph" w:customStyle="1" w:styleId="TableTotalRight">
    <w:name w:val="~TableTotalRight"/>
    <w:basedOn w:val="TableTotalLeft"/>
    <w:qFormat/>
    <w:rsid w:val="004A3C93"/>
    <w:pPr>
      <w:jc w:val="right"/>
    </w:pPr>
  </w:style>
  <w:style w:type="paragraph" w:styleId="Footer">
    <w:name w:val="footer"/>
    <w:aliases w:val="~Footer"/>
    <w:basedOn w:val="NoSpacing"/>
    <w:link w:val="FooterChar"/>
    <w:uiPriority w:val="99"/>
    <w:semiHidden/>
    <w:rsid w:val="006532EC"/>
    <w:rPr>
      <w:color w:val="5F5F5F"/>
      <w:sz w:val="16"/>
    </w:rPr>
  </w:style>
  <w:style w:type="character" w:customStyle="1" w:styleId="FooterChar">
    <w:name w:val="Footer Char"/>
    <w:aliases w:val="~Footer Char"/>
    <w:basedOn w:val="DefaultParagraphFont"/>
    <w:link w:val="Footer"/>
    <w:uiPriority w:val="99"/>
    <w:semiHidden/>
    <w:rsid w:val="004532DC"/>
    <w:rPr>
      <w:color w:val="5F5F5F"/>
      <w:sz w:val="16"/>
    </w:rPr>
  </w:style>
  <w:style w:type="character" w:styleId="FootnoteReference">
    <w:name w:val="footnote reference"/>
    <w:basedOn w:val="DefaultParagraphFont"/>
    <w:rsid w:val="00C143D9"/>
    <w:rPr>
      <w:rFonts w:asciiTheme="minorHAnsi" w:hAnsiTheme="minorHAnsi"/>
      <w:vertAlign w:val="superscript"/>
    </w:rPr>
  </w:style>
  <w:style w:type="paragraph" w:styleId="FootnoteText">
    <w:name w:val="footnote text"/>
    <w:aliases w:val="~FootnoteText"/>
    <w:basedOn w:val="NoSpacing"/>
    <w:link w:val="FootnoteTextChar"/>
    <w:rsid w:val="00775470"/>
    <w:pPr>
      <w:ind w:left="284" w:hanging="284"/>
    </w:pPr>
    <w:rPr>
      <w:rFonts w:ascii="Arial" w:hAnsi="Arial"/>
      <w:sz w:val="16"/>
    </w:rPr>
  </w:style>
  <w:style w:type="character" w:customStyle="1" w:styleId="FootnoteTextChar">
    <w:name w:val="Footnote Text Char"/>
    <w:aliases w:val="~FootnoteText Char"/>
    <w:basedOn w:val="DefaultParagraphFont"/>
    <w:link w:val="FootnoteText"/>
    <w:rsid w:val="00775470"/>
    <w:rPr>
      <w:rFonts w:ascii="Arial" w:hAnsi="Arial"/>
      <w:sz w:val="16"/>
    </w:rPr>
  </w:style>
  <w:style w:type="paragraph" w:styleId="Header">
    <w:name w:val="header"/>
    <w:aliases w:val="~Header"/>
    <w:basedOn w:val="NoSpacing"/>
    <w:link w:val="HeaderChar"/>
    <w:uiPriority w:val="99"/>
    <w:semiHidden/>
    <w:rsid w:val="00F65A78"/>
    <w:pPr>
      <w:jc w:val="right"/>
    </w:pPr>
    <w:rPr>
      <w:b/>
      <w:color w:val="0066B3" w:themeColor="accent1"/>
      <w:sz w:val="18"/>
    </w:rPr>
  </w:style>
  <w:style w:type="character" w:customStyle="1" w:styleId="HeaderChar">
    <w:name w:val="Header Char"/>
    <w:aliases w:val="~Header Char"/>
    <w:basedOn w:val="DefaultParagraphFont"/>
    <w:link w:val="Header"/>
    <w:uiPriority w:val="99"/>
    <w:semiHidden/>
    <w:rsid w:val="004532DC"/>
    <w:rPr>
      <w:b/>
      <w:color w:val="0066B3" w:themeColor="accent1"/>
      <w:sz w:val="18"/>
    </w:rPr>
  </w:style>
  <w:style w:type="character" w:customStyle="1" w:styleId="Heading1Char">
    <w:name w:val="Heading 1 Char"/>
    <w:aliases w:val="~SectionHeading Char"/>
    <w:basedOn w:val="DefaultParagraphFont"/>
    <w:link w:val="Heading1"/>
    <w:rsid w:val="00331D64"/>
    <w:rPr>
      <w:rFonts w:ascii="Arial" w:hAnsi="Arial"/>
      <w:color w:val="0066B3" w:themeColor="accent1"/>
      <w:sz w:val="40"/>
      <w:shd w:val="clear" w:color="auto" w:fill="FFFFFF" w:themeFill="background1"/>
    </w:rPr>
  </w:style>
  <w:style w:type="character" w:customStyle="1" w:styleId="Heading2Char">
    <w:name w:val="Heading 2 Char"/>
    <w:aliases w:val="~SubHeading Char"/>
    <w:basedOn w:val="DefaultParagraphFont"/>
    <w:link w:val="Heading2"/>
    <w:rsid w:val="00331D64"/>
    <w:rPr>
      <w:rFonts w:ascii="Arial" w:hAnsi="Arial"/>
      <w:color w:val="0066B3" w:themeColor="accent1"/>
      <w:sz w:val="32"/>
    </w:rPr>
  </w:style>
  <w:style w:type="character" w:customStyle="1" w:styleId="Heading3Char">
    <w:name w:val="Heading 3 Char"/>
    <w:aliases w:val="~MinorSubHeading Char"/>
    <w:basedOn w:val="DefaultParagraphFont"/>
    <w:link w:val="Heading3"/>
    <w:rsid w:val="00331D64"/>
    <w:rPr>
      <w:rFonts w:ascii="Arial" w:hAnsi="Arial"/>
      <w:color w:val="0066B3" w:themeColor="accent1"/>
      <w:sz w:val="26"/>
    </w:rPr>
  </w:style>
  <w:style w:type="character" w:customStyle="1" w:styleId="Heading4Char">
    <w:name w:val="Heading 4 Char"/>
    <w:basedOn w:val="DefaultParagraphFont"/>
    <w:link w:val="Heading4"/>
    <w:uiPriority w:val="9"/>
    <w:semiHidden/>
    <w:rsid w:val="004532DC"/>
  </w:style>
  <w:style w:type="paragraph" w:styleId="TOC1">
    <w:name w:val="toc 1"/>
    <w:aliases w:val="~SectionHeadings"/>
    <w:basedOn w:val="NoSpacing"/>
    <w:next w:val="Spacer"/>
    <w:uiPriority w:val="39"/>
    <w:rsid w:val="00323401"/>
    <w:pPr>
      <w:tabs>
        <w:tab w:val="left" w:pos="425"/>
        <w:tab w:val="right" w:pos="10148"/>
      </w:tabs>
      <w:spacing w:before="240" w:after="60"/>
      <w:ind w:left="425" w:right="369" w:hanging="425"/>
    </w:pPr>
    <w:rPr>
      <w:rFonts w:asciiTheme="majorHAnsi" w:eastAsiaTheme="minorEastAsia" w:hAnsiTheme="majorHAnsi"/>
      <w:noProof/>
      <w:lang w:eastAsia="en-GB"/>
    </w:rPr>
  </w:style>
  <w:style w:type="paragraph" w:styleId="TOC2">
    <w:name w:val="toc 2"/>
    <w:aliases w:val="~SubHeadings"/>
    <w:basedOn w:val="NoSpacing"/>
    <w:next w:val="NoSpacing"/>
    <w:uiPriority w:val="39"/>
    <w:rsid w:val="00A90085"/>
    <w:pPr>
      <w:tabs>
        <w:tab w:val="left" w:pos="850"/>
        <w:tab w:val="right" w:pos="10148"/>
      </w:tabs>
      <w:spacing w:after="60"/>
      <w:ind w:left="850" w:right="369" w:hanging="425"/>
    </w:pPr>
    <w:rPr>
      <w:sz w:val="18"/>
    </w:rPr>
  </w:style>
  <w:style w:type="paragraph" w:styleId="TOC3">
    <w:name w:val="toc 3"/>
    <w:aliases w:val="~MinorSubheadings"/>
    <w:basedOn w:val="NoSpacing"/>
    <w:next w:val="NoSpacing"/>
    <w:uiPriority w:val="39"/>
    <w:rsid w:val="00616954"/>
    <w:pPr>
      <w:tabs>
        <w:tab w:val="left" w:pos="1417"/>
        <w:tab w:val="right" w:pos="10148"/>
      </w:tabs>
      <w:spacing w:after="60"/>
      <w:ind w:left="1417" w:right="369" w:hanging="567"/>
    </w:pPr>
    <w:rPr>
      <w:sz w:val="18"/>
    </w:rPr>
  </w:style>
  <w:style w:type="paragraph" w:styleId="TOC4">
    <w:name w:val="toc 4"/>
    <w:aliases w:val="~FourthHeadLevel"/>
    <w:basedOn w:val="TOC3"/>
    <w:next w:val="Normal"/>
    <w:uiPriority w:val="39"/>
    <w:rsid w:val="0044047A"/>
    <w:pPr>
      <w:tabs>
        <w:tab w:val="left" w:pos="2098"/>
      </w:tabs>
      <w:ind w:left="2098" w:hanging="794"/>
    </w:pPr>
  </w:style>
  <w:style w:type="paragraph" w:styleId="TOC5">
    <w:name w:val="toc 5"/>
    <w:aliases w:val="~ExecSumHeading"/>
    <w:basedOn w:val="TOC1"/>
    <w:next w:val="Normal"/>
    <w:uiPriority w:val="39"/>
    <w:rsid w:val="0044047A"/>
  </w:style>
  <w:style w:type="paragraph" w:styleId="TOC6">
    <w:name w:val="toc 6"/>
    <w:aliases w:val="~AppDivider"/>
    <w:basedOn w:val="TOC1"/>
    <w:next w:val="Normal"/>
    <w:autoRedefine/>
    <w:uiPriority w:val="39"/>
    <w:rsid w:val="0044047A"/>
  </w:style>
  <w:style w:type="paragraph" w:styleId="TOC7">
    <w:name w:val="toc 7"/>
    <w:aliases w:val="~AppHeadings"/>
    <w:basedOn w:val="TOC1"/>
    <w:next w:val="Normal"/>
    <w:uiPriority w:val="39"/>
    <w:rsid w:val="00BE1A1D"/>
    <w:pPr>
      <w:framePr w:hSpace="181" w:wrap="around" w:vAnchor="page" w:hAnchor="margin" w:y="3630"/>
      <w:tabs>
        <w:tab w:val="clear" w:pos="425"/>
        <w:tab w:val="left" w:pos="0"/>
      </w:tabs>
      <w:spacing w:before="0"/>
      <w:ind w:left="0" w:firstLine="0"/>
      <w:suppressOverlap/>
    </w:pPr>
    <w:rPr>
      <w:rFonts w:asciiTheme="minorHAnsi" w:hAnsiTheme="minorHAnsi" w:cstheme="minorBidi"/>
      <w:color w:val="auto"/>
      <w:szCs w:val="22"/>
    </w:rPr>
  </w:style>
  <w:style w:type="paragraph" w:styleId="TOC8">
    <w:name w:val="toc 8"/>
    <w:aliases w:val="~AppSubHeadings"/>
    <w:basedOn w:val="TOC2"/>
    <w:next w:val="Normal"/>
    <w:uiPriority w:val="39"/>
    <w:rsid w:val="0044047A"/>
  </w:style>
  <w:style w:type="character" w:customStyle="1" w:styleId="CaptionChar">
    <w:name w:val="Caption Char"/>
    <w:aliases w:val="~Caption Char"/>
    <w:basedOn w:val="DefaultParagraphFont"/>
    <w:link w:val="Caption"/>
    <w:rsid w:val="00DA02E3"/>
    <w:rPr>
      <w:rFonts w:eastAsia="Calibri"/>
      <w:b/>
      <w:shd w:val="clear" w:color="auto" w:fill="FFFFFF" w:themeFill="background1"/>
    </w:rPr>
  </w:style>
  <w:style w:type="paragraph" w:styleId="ListParagraph">
    <w:name w:val="List Paragraph"/>
    <w:basedOn w:val="Normal"/>
    <w:uiPriority w:val="34"/>
    <w:semiHidden/>
    <w:qFormat/>
    <w:rsid w:val="00F25255"/>
    <w:pPr>
      <w:ind w:left="720"/>
      <w:contextualSpacing/>
    </w:pPr>
    <w:rPr>
      <w:rFonts w:ascii="Arial" w:hAnsi="Arial"/>
    </w:rPr>
  </w:style>
  <w:style w:type="paragraph" w:styleId="BalloonText">
    <w:name w:val="Balloon Text"/>
    <w:basedOn w:val="Normal"/>
    <w:link w:val="BalloonTextChar"/>
    <w:uiPriority w:val="99"/>
    <w:semiHidden/>
    <w:unhideWhenUsed/>
    <w:rsid w:val="00B362BA"/>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2BA"/>
    <w:rPr>
      <w:rFonts w:ascii="Tahoma" w:hAnsi="Tahoma" w:cs="Tahoma"/>
      <w:sz w:val="16"/>
      <w:szCs w:val="16"/>
    </w:rPr>
  </w:style>
  <w:style w:type="paragraph" w:customStyle="1" w:styleId="KeyMsgBoxText">
    <w:name w:val="~KeyMsgBoxText"/>
    <w:basedOn w:val="Normal"/>
    <w:rsid w:val="009F21E4"/>
    <w:pPr>
      <w:ind w:right="28"/>
      <w:jc w:val="right"/>
    </w:pPr>
    <w:rPr>
      <w:i/>
      <w:color w:val="0066B3" w:themeColor="accent1"/>
    </w:rPr>
  </w:style>
  <w:style w:type="paragraph" w:customStyle="1" w:styleId="KeyMsgBoxHead">
    <w:name w:val="~KeyMsgBoxHead"/>
    <w:basedOn w:val="KeyMsgBoxText"/>
    <w:rsid w:val="00AE500F"/>
    <w:pPr>
      <w:keepNext/>
      <w:spacing w:before="60" w:line="240" w:lineRule="auto"/>
    </w:pPr>
    <w:rPr>
      <w:b/>
    </w:rPr>
  </w:style>
  <w:style w:type="paragraph" w:customStyle="1" w:styleId="QuoteText">
    <w:name w:val="~QuoteText"/>
    <w:basedOn w:val="NoSpacing"/>
    <w:rsid w:val="00847ECA"/>
    <w:pPr>
      <w:spacing w:before="120" w:after="120"/>
    </w:pPr>
    <w:rPr>
      <w:color w:val="auto"/>
      <w:sz w:val="24"/>
    </w:rPr>
  </w:style>
  <w:style w:type="paragraph" w:customStyle="1" w:styleId="Quote">
    <w:name w:val="~Quote"/>
    <w:basedOn w:val="Normal"/>
    <w:next w:val="Normal"/>
    <w:semiHidden/>
    <w:rsid w:val="007F2DA7"/>
    <w:pPr>
      <w:spacing w:before="240" w:after="120"/>
    </w:pPr>
    <w:rPr>
      <w:rFonts w:eastAsia="Arial" w:cs="Times New Roman"/>
      <w:color w:val="0066B3" w:themeColor="accent1"/>
    </w:rPr>
  </w:style>
  <w:style w:type="table" w:customStyle="1" w:styleId="TableNormal0">
    <w:name w:val="~TableNormal"/>
    <w:basedOn w:val="TableNormal"/>
    <w:semiHidden/>
    <w:rsid w:val="00E62764"/>
    <w:pPr>
      <w:spacing w:after="0" w:line="240" w:lineRule="auto"/>
    </w:pPr>
    <w:tblPr/>
  </w:style>
  <w:style w:type="paragraph" w:styleId="TOCHeading">
    <w:name w:val="TOC Heading"/>
    <w:basedOn w:val="Heading1"/>
    <w:next w:val="Normal"/>
    <w:uiPriority w:val="39"/>
    <w:semiHidden/>
    <w:rsid w:val="00892E0E"/>
    <w:pPr>
      <w:keepLines/>
      <w:spacing w:before="480" w:line="264" w:lineRule="auto"/>
      <w:jc w:val="both"/>
      <w:outlineLvl w:val="9"/>
    </w:pPr>
    <w:rPr>
      <w:rFonts w:eastAsiaTheme="majorEastAsia" w:cstheme="majorBidi"/>
      <w:bCs/>
      <w:color w:val="auto"/>
      <w:sz w:val="28"/>
      <w:szCs w:val="28"/>
    </w:rPr>
  </w:style>
  <w:style w:type="character" w:customStyle="1" w:styleId="Heading5Char">
    <w:name w:val="Heading 5 Char"/>
    <w:basedOn w:val="DefaultParagraphFont"/>
    <w:link w:val="Heading5"/>
    <w:uiPriority w:val="9"/>
    <w:semiHidden/>
    <w:rsid w:val="004532DC"/>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4532DC"/>
    <w:rPr>
      <w:rFonts w:asciiTheme="majorHAnsi" w:eastAsiaTheme="majorEastAsia" w:hAnsiTheme="majorHAnsi" w:cstheme="majorBidi"/>
      <w:i/>
      <w:iCs/>
    </w:rPr>
  </w:style>
  <w:style w:type="character" w:styleId="Hyperlink">
    <w:name w:val="Hyperlink"/>
    <w:basedOn w:val="DefaultParagraphFont"/>
    <w:uiPriority w:val="99"/>
    <w:unhideWhenUsed/>
    <w:rsid w:val="00892E0E"/>
    <w:rPr>
      <w:color w:val="007C85" w:themeColor="hyperlink"/>
      <w:u w:val="single"/>
    </w:rPr>
  </w:style>
  <w:style w:type="character" w:styleId="PlaceholderText">
    <w:name w:val="Placeholder Text"/>
    <w:basedOn w:val="DefaultParagraphFont"/>
    <w:uiPriority w:val="99"/>
    <w:semiHidden/>
    <w:rsid w:val="00135538"/>
    <w:rPr>
      <w:color w:val="808080"/>
    </w:rPr>
  </w:style>
  <w:style w:type="table" w:customStyle="1" w:styleId="TableClear">
    <w:name w:val="~TableClear"/>
    <w:basedOn w:val="TableNormal"/>
    <w:uiPriority w:val="99"/>
    <w:rsid w:val="00943F12"/>
    <w:pPr>
      <w:spacing w:after="0" w:line="240" w:lineRule="auto"/>
    </w:pPr>
    <w:tblPr/>
  </w:style>
  <w:style w:type="table" w:styleId="MediumShading2-Accent1">
    <w:name w:val="Medium Shading 2 Accent 1"/>
    <w:basedOn w:val="TableNormal"/>
    <w:uiPriority w:val="64"/>
    <w:rsid w:val="00B920C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66B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66B3" w:themeFill="accent1"/>
      </w:tcPr>
    </w:tblStylePr>
    <w:tblStylePr w:type="lastCol">
      <w:rPr>
        <w:b/>
        <w:bCs/>
        <w:color w:val="FFFFFF" w:themeColor="background1"/>
      </w:rPr>
      <w:tblPr/>
      <w:tcPr>
        <w:tcBorders>
          <w:left w:val="nil"/>
          <w:right w:val="nil"/>
          <w:insideH w:val="nil"/>
          <w:insideV w:val="nil"/>
        </w:tcBorders>
        <w:shd w:val="clear" w:color="auto" w:fill="0066B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7Char">
    <w:name w:val="Heading 7 Char"/>
    <w:basedOn w:val="DefaultParagraphFont"/>
    <w:link w:val="Heading7"/>
    <w:uiPriority w:val="9"/>
    <w:semiHidden/>
    <w:rsid w:val="004532D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532DC"/>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4532DC"/>
    <w:rPr>
      <w:rFonts w:asciiTheme="majorHAnsi" w:eastAsiaTheme="majorEastAsia" w:hAnsiTheme="majorHAnsi" w:cstheme="majorBidi"/>
      <w:i/>
      <w:iCs/>
      <w:color w:val="404040" w:themeColor="text1" w:themeTint="BF"/>
    </w:rPr>
  </w:style>
  <w:style w:type="paragraph" w:customStyle="1" w:styleId="TablePageHeading">
    <w:name w:val="~TablePageHeading"/>
    <w:basedOn w:val="SecHeadNonToc"/>
    <w:next w:val="Normal"/>
    <w:semiHidden/>
    <w:rsid w:val="003D7C15"/>
    <w:rPr>
      <w:rFonts w:eastAsia="Times New Roman" w:cs="Times New Roman"/>
    </w:rPr>
  </w:style>
  <w:style w:type="paragraph" w:customStyle="1" w:styleId="RevHeading">
    <w:name w:val="~RevHeading"/>
    <w:basedOn w:val="Normal"/>
    <w:semiHidden/>
    <w:rsid w:val="00C36930"/>
    <w:pPr>
      <w:spacing w:before="240"/>
    </w:pPr>
    <w:rPr>
      <w:b/>
    </w:rPr>
  </w:style>
  <w:style w:type="paragraph" w:styleId="TableofFigures">
    <w:name w:val="table of figures"/>
    <w:basedOn w:val="TOC2"/>
    <w:uiPriority w:val="99"/>
    <w:semiHidden/>
    <w:rsid w:val="00547A39"/>
    <w:pPr>
      <w:spacing w:line="260" w:lineRule="exact"/>
      <w:ind w:left="1077" w:hanging="1077"/>
    </w:pPr>
  </w:style>
  <w:style w:type="paragraph" w:customStyle="1" w:styleId="ContactName">
    <w:name w:val="~ContactName"/>
    <w:basedOn w:val="NoSpacing"/>
    <w:next w:val="Normal"/>
    <w:semiHidden/>
    <w:rsid w:val="003D7C15"/>
    <w:rPr>
      <w:b/>
      <w:color w:val="0066B3" w:themeColor="accent1"/>
    </w:rPr>
  </w:style>
  <w:style w:type="paragraph" w:customStyle="1" w:styleId="ContactRole">
    <w:name w:val="~ContactRole"/>
    <w:basedOn w:val="ContactName"/>
    <w:next w:val="ContactName"/>
    <w:semiHidden/>
    <w:rsid w:val="003D7C15"/>
    <w:rPr>
      <w:b w:val="0"/>
      <w:color w:val="333333"/>
    </w:rPr>
  </w:style>
  <w:style w:type="paragraph" w:customStyle="1" w:styleId="ContactTel">
    <w:name w:val="~ContactTel"/>
    <w:basedOn w:val="ContactRole"/>
    <w:semiHidden/>
    <w:rsid w:val="003D7C15"/>
  </w:style>
  <w:style w:type="paragraph" w:customStyle="1" w:styleId="ContactEmail">
    <w:name w:val="~ContactEmail"/>
    <w:basedOn w:val="ContactRole"/>
    <w:next w:val="Normal"/>
    <w:semiHidden/>
    <w:rsid w:val="003D7C15"/>
  </w:style>
  <w:style w:type="paragraph" w:customStyle="1" w:styleId="OfficeAddress">
    <w:name w:val="~OfficeAddress"/>
    <w:basedOn w:val="Normal"/>
    <w:rsid w:val="00053FD1"/>
    <w:pPr>
      <w:spacing w:before="0"/>
    </w:pPr>
    <w:rPr>
      <w:b/>
    </w:rPr>
  </w:style>
  <w:style w:type="paragraph" w:customStyle="1" w:styleId="DisclGeneral">
    <w:name w:val="~DisclGeneral"/>
    <w:basedOn w:val="Normal"/>
    <w:semiHidden/>
    <w:rsid w:val="00F14E0E"/>
    <w:rPr>
      <w:i/>
      <w:color w:val="787878"/>
    </w:rPr>
  </w:style>
  <w:style w:type="paragraph" w:customStyle="1" w:styleId="FigureTableHeading">
    <w:name w:val="~FigureTableHeading"/>
    <w:basedOn w:val="NoSpacing"/>
    <w:next w:val="NoSpacing"/>
    <w:semiHidden/>
    <w:rsid w:val="00BD3BE7"/>
    <w:pPr>
      <w:keepNext/>
      <w:spacing w:before="240" w:after="120"/>
    </w:pPr>
  </w:style>
  <w:style w:type="paragraph" w:customStyle="1" w:styleId="FooterRefClient">
    <w:name w:val="~FooterRefClient"/>
    <w:basedOn w:val="Footer"/>
    <w:semiHidden/>
    <w:rsid w:val="00FC0795"/>
    <w:rPr>
      <w:color w:val="FFFFFF" w:themeColor="background1"/>
    </w:rPr>
  </w:style>
  <w:style w:type="paragraph" w:customStyle="1" w:styleId="FooterRefCopyright">
    <w:name w:val="~FooterRefCopyright"/>
    <w:basedOn w:val="Footer"/>
    <w:semiHidden/>
    <w:rsid w:val="0040327D"/>
  </w:style>
  <w:style w:type="paragraph" w:customStyle="1" w:styleId="FooterRefDate">
    <w:name w:val="~FooterRefDate"/>
    <w:basedOn w:val="Footer"/>
    <w:semiHidden/>
    <w:rsid w:val="00FC0795"/>
    <w:rPr>
      <w:color w:val="FFFFFF" w:themeColor="background1"/>
    </w:rPr>
  </w:style>
  <w:style w:type="paragraph" w:customStyle="1" w:styleId="PageNo">
    <w:name w:val="~PageNo"/>
    <w:basedOn w:val="NoSpacing"/>
    <w:semiHidden/>
    <w:rsid w:val="00AB6638"/>
    <w:pPr>
      <w:jc w:val="right"/>
    </w:pPr>
    <w:rPr>
      <w:color w:val="0066B3" w:themeColor="accent1"/>
      <w:sz w:val="16"/>
    </w:rPr>
  </w:style>
  <w:style w:type="paragraph" w:customStyle="1" w:styleId="FilePath">
    <w:name w:val="~FilePath"/>
    <w:basedOn w:val="NoSpacing"/>
    <w:next w:val="NoSpacing"/>
    <w:semiHidden/>
    <w:rsid w:val="00AB6638"/>
    <w:rPr>
      <w:color w:val="FF0000"/>
      <w:sz w:val="15"/>
    </w:rPr>
  </w:style>
  <w:style w:type="paragraph" w:customStyle="1" w:styleId="DocCopyRight">
    <w:name w:val="~DocCopyRight"/>
    <w:basedOn w:val="NoSpacing"/>
    <w:semiHidden/>
    <w:rsid w:val="004860C9"/>
  </w:style>
  <w:style w:type="paragraph" w:customStyle="1" w:styleId="AppHeading">
    <w:name w:val="~AppHeading"/>
    <w:basedOn w:val="AppendixDivider"/>
    <w:next w:val="Normal"/>
    <w:qFormat/>
    <w:rsid w:val="00331D64"/>
    <w:pPr>
      <w:pageBreakBefore w:val="0"/>
      <w:numPr>
        <w:numId w:val="6"/>
      </w:numPr>
      <w:pBdr>
        <w:bottom w:val="none" w:sz="0" w:space="0" w:color="auto"/>
      </w:pBdr>
      <w:shd w:val="clear" w:color="auto" w:fill="auto"/>
      <w:spacing w:before="240"/>
    </w:pPr>
    <w:rPr>
      <w:sz w:val="28"/>
    </w:rPr>
  </w:style>
  <w:style w:type="paragraph" w:customStyle="1" w:styleId="AppSubHeading">
    <w:name w:val="~AppSubHeading"/>
    <w:basedOn w:val="NoSpacing"/>
    <w:next w:val="Normal"/>
    <w:qFormat/>
    <w:rsid w:val="00331D64"/>
    <w:pPr>
      <w:numPr>
        <w:ilvl w:val="1"/>
        <w:numId w:val="6"/>
      </w:numPr>
      <w:spacing w:before="120" w:line="276" w:lineRule="auto"/>
    </w:pPr>
    <w:rPr>
      <w:rFonts w:ascii="Arial" w:hAnsi="Arial"/>
      <w:color w:val="000000"/>
      <w:sz w:val="24"/>
    </w:rPr>
  </w:style>
  <w:style w:type="paragraph" w:customStyle="1" w:styleId="QuoteMarkLeft">
    <w:name w:val="~QuoteMarkLeft"/>
    <w:basedOn w:val="QuoteText"/>
    <w:semiHidden/>
    <w:rsid w:val="005927D2"/>
    <w:pPr>
      <w:spacing w:before="0" w:after="0"/>
    </w:pPr>
    <w:rPr>
      <w:color w:val="0066B3" w:themeColor="accent1"/>
    </w:rPr>
  </w:style>
  <w:style w:type="paragraph" w:customStyle="1" w:styleId="QuoteSource">
    <w:name w:val="~QuoteSource"/>
    <w:basedOn w:val="Source"/>
    <w:rsid w:val="005927D2"/>
    <w:pPr>
      <w:spacing w:before="0" w:after="120" w:line="240" w:lineRule="auto"/>
      <w:ind w:left="0" w:firstLine="0"/>
    </w:pPr>
    <w:rPr>
      <w:color w:val="auto"/>
    </w:rPr>
  </w:style>
  <w:style w:type="paragraph" w:customStyle="1" w:styleId="QuoteMarkRight">
    <w:name w:val="~QuoteMarkRight"/>
    <w:basedOn w:val="QuoteMarkLeft"/>
    <w:semiHidden/>
    <w:rsid w:val="000B1634"/>
  </w:style>
  <w:style w:type="table" w:customStyle="1" w:styleId="CVTable">
    <w:name w:val="~CVTable"/>
    <w:basedOn w:val="TableNormal"/>
    <w:uiPriority w:val="99"/>
    <w:rsid w:val="00876CD9"/>
    <w:pPr>
      <w:spacing w:after="0" w:line="240" w:lineRule="auto"/>
    </w:pPr>
    <w:tblPr>
      <w:tblStyleRowBandSize w:val="1"/>
      <w:tblBorders>
        <w:top w:val="single" w:sz="4" w:space="0" w:color="0066B3" w:themeColor="accent1"/>
        <w:bottom w:val="single" w:sz="4" w:space="0" w:color="0066B3" w:themeColor="accent1"/>
        <w:insideH w:val="single" w:sz="4" w:space="0" w:color="0066B3" w:themeColor="accent1"/>
      </w:tblBorders>
    </w:tblPr>
    <w:tcPr>
      <w:shd w:val="clear" w:color="auto" w:fill="FFFFFF" w:themeFill="background1"/>
    </w:tcPr>
    <w:tblStylePr w:type="firstRow">
      <w:tblPr/>
      <w:tcPr>
        <w:tcBorders>
          <w:top w:val="single" w:sz="4" w:space="0" w:color="0066B3" w:themeColor="accent1"/>
          <w:left w:val="nil"/>
          <w:bottom w:val="single" w:sz="4" w:space="0" w:color="0066B3" w:themeColor="accent1"/>
          <w:right w:val="nil"/>
          <w:insideH w:val="nil"/>
          <w:insideV w:val="nil"/>
          <w:tl2br w:val="nil"/>
          <w:tr2bl w:val="nil"/>
        </w:tcBorders>
        <w:shd w:val="clear" w:color="auto" w:fill="FFFFFF" w:themeFill="background1"/>
      </w:tcPr>
    </w:tblStylePr>
    <w:tblStylePr w:type="firstCol">
      <w:tblPr/>
      <w:tcPr>
        <w:tcBorders>
          <w:top w:val="single" w:sz="4" w:space="0" w:color="007C85"/>
          <w:left w:val="nil"/>
          <w:bottom w:val="single" w:sz="4" w:space="0" w:color="007C85"/>
          <w:right w:val="nil"/>
          <w:insideH w:val="nil"/>
          <w:insideV w:val="nil"/>
          <w:tl2br w:val="nil"/>
          <w:tr2bl w:val="nil"/>
        </w:tcBorders>
        <w:shd w:val="clear" w:color="auto" w:fill="E6E6E6"/>
      </w:tcPr>
    </w:tblStylePr>
  </w:style>
  <w:style w:type="paragraph" w:customStyle="1" w:styleId="CVname">
    <w:name w:val="~CVname"/>
    <w:basedOn w:val="TableHeadingLeft"/>
    <w:rsid w:val="00E05BB0"/>
    <w:pPr>
      <w:spacing w:before="80" w:after="60"/>
    </w:pPr>
    <w:rPr>
      <w:caps/>
      <w:sz w:val="20"/>
    </w:rPr>
  </w:style>
  <w:style w:type="paragraph" w:customStyle="1" w:styleId="CVpos">
    <w:name w:val="~CVpos"/>
    <w:basedOn w:val="CVname"/>
    <w:rsid w:val="00E05BB0"/>
    <w:rPr>
      <w:b w:val="0"/>
      <w:i/>
      <w:caps w:val="0"/>
    </w:rPr>
  </w:style>
  <w:style w:type="paragraph" w:customStyle="1" w:styleId="CVhead">
    <w:name w:val="~CVhead"/>
    <w:basedOn w:val="CVname"/>
    <w:rsid w:val="004F429B"/>
    <w:pPr>
      <w:keepNext w:val="0"/>
      <w:spacing w:before="60"/>
      <w:ind w:right="113"/>
    </w:pPr>
    <w:rPr>
      <w:caps w:val="0"/>
    </w:rPr>
  </w:style>
  <w:style w:type="table" w:customStyle="1" w:styleId="CSTable">
    <w:name w:val="~CSTable"/>
    <w:basedOn w:val="TableNormal"/>
    <w:uiPriority w:val="99"/>
    <w:rsid w:val="0066019C"/>
    <w:pPr>
      <w:spacing w:after="0" w:line="240" w:lineRule="auto"/>
    </w:pPr>
    <w:tblPr>
      <w:tblStyleRowBandSize w:val="1"/>
      <w:tblBorders>
        <w:top w:val="single" w:sz="4" w:space="0" w:color="0066B3" w:themeColor="accent1"/>
        <w:bottom w:val="single" w:sz="4" w:space="0" w:color="0066B3" w:themeColor="accent1"/>
        <w:insideH w:val="single" w:sz="4" w:space="0" w:color="0066B3" w:themeColor="accent1"/>
      </w:tblBorders>
    </w:tblPr>
    <w:tcPr>
      <w:shd w:val="clear" w:color="auto" w:fill="FFFFFF" w:themeFill="background1"/>
    </w:tcPr>
  </w:style>
  <w:style w:type="paragraph" w:customStyle="1" w:styleId="CSProjTitle">
    <w:name w:val="~CSProjTitle"/>
    <w:basedOn w:val="CVpos"/>
    <w:rsid w:val="00E046C4"/>
    <w:rPr>
      <w:b/>
      <w:i w:val="0"/>
      <w:color w:val="0066B3" w:themeColor="accent1"/>
    </w:rPr>
  </w:style>
  <w:style w:type="paragraph" w:customStyle="1" w:styleId="CSHeadLeft">
    <w:name w:val="~CSHeadLeft"/>
    <w:basedOn w:val="CVhead"/>
    <w:next w:val="TableTextLeft"/>
    <w:rsid w:val="00691A43"/>
    <w:pPr>
      <w:ind w:right="0"/>
    </w:pPr>
  </w:style>
  <w:style w:type="paragraph" w:customStyle="1" w:styleId="DocHeader">
    <w:name w:val="~DocHeader"/>
    <w:basedOn w:val="DocCopyRight"/>
    <w:semiHidden/>
    <w:rsid w:val="00B22373"/>
  </w:style>
  <w:style w:type="paragraph" w:customStyle="1" w:styleId="DocVersion">
    <w:name w:val="~DocVersion"/>
    <w:basedOn w:val="DocClient"/>
    <w:semiHidden/>
    <w:rsid w:val="009A34B1"/>
    <w:rPr>
      <w:color w:val="5F6062" w:themeColor="text2"/>
    </w:rPr>
  </w:style>
  <w:style w:type="paragraph" w:customStyle="1" w:styleId="DocReference">
    <w:name w:val="~DocReference"/>
    <w:basedOn w:val="NoSpacing"/>
    <w:semiHidden/>
    <w:rsid w:val="00A031D1"/>
    <w:pPr>
      <w:jc w:val="right"/>
    </w:pPr>
    <w:rPr>
      <w:b/>
      <w:color w:val="0066B3" w:themeColor="accent1"/>
      <w:sz w:val="18"/>
    </w:rPr>
  </w:style>
  <w:style w:type="paragraph" w:customStyle="1" w:styleId="FooterRefProtection">
    <w:name w:val="~FooterRefProtection"/>
    <w:semiHidden/>
    <w:rsid w:val="00803877"/>
    <w:pPr>
      <w:spacing w:after="0"/>
    </w:pPr>
    <w:rPr>
      <w:color w:val="5F5F5F"/>
      <w:sz w:val="16"/>
    </w:rPr>
  </w:style>
  <w:style w:type="paragraph" w:customStyle="1" w:styleId="DocConfiForm">
    <w:name w:val="~DocConfi_Form"/>
    <w:basedOn w:val="NoSpacing"/>
    <w:semiHidden/>
    <w:rsid w:val="009A68E1"/>
  </w:style>
  <w:style w:type="paragraph" w:customStyle="1" w:styleId="DocDraftForm">
    <w:name w:val="~DocDraft_Form"/>
    <w:basedOn w:val="NoSpacing"/>
    <w:semiHidden/>
    <w:rsid w:val="009A68E1"/>
  </w:style>
  <w:style w:type="paragraph" w:customStyle="1" w:styleId="DocTitleForm">
    <w:name w:val="~DocTitle_Form"/>
    <w:basedOn w:val="NoSpacing"/>
    <w:semiHidden/>
    <w:rsid w:val="009A68E1"/>
  </w:style>
  <w:style w:type="paragraph" w:customStyle="1" w:styleId="DocumentSubtitleForm">
    <w:name w:val="~DocumentSubtitle_Form"/>
    <w:basedOn w:val="NoSpacing"/>
    <w:semiHidden/>
    <w:rsid w:val="009A68E1"/>
  </w:style>
  <w:style w:type="paragraph" w:customStyle="1" w:styleId="DocDateForm">
    <w:name w:val="~DocDate_Form"/>
    <w:basedOn w:val="NoSpacing"/>
    <w:semiHidden/>
    <w:rsid w:val="00CB1575"/>
  </w:style>
  <w:style w:type="paragraph" w:customStyle="1" w:styleId="DocClientForm">
    <w:name w:val="~DocClient_Form"/>
    <w:basedOn w:val="NoSpacing"/>
    <w:semiHidden/>
    <w:rsid w:val="00CB1575"/>
  </w:style>
  <w:style w:type="paragraph" w:customStyle="1" w:styleId="DocVersionForm">
    <w:name w:val="~DocVersion_Form"/>
    <w:basedOn w:val="NoSpacing"/>
    <w:semiHidden/>
    <w:rsid w:val="00CB1575"/>
  </w:style>
  <w:style w:type="paragraph" w:customStyle="1" w:styleId="DocProtectionMarkingForm">
    <w:name w:val="~DocProtectionMarking_Form"/>
    <w:basedOn w:val="NoSpacing"/>
    <w:semiHidden/>
    <w:rsid w:val="00B62779"/>
  </w:style>
  <w:style w:type="paragraph" w:customStyle="1" w:styleId="DocReferenceForm">
    <w:name w:val="~DocReference_Form"/>
    <w:basedOn w:val="NoSpacing"/>
    <w:semiHidden/>
    <w:rsid w:val="00B62779"/>
  </w:style>
  <w:style w:type="paragraph" w:customStyle="1" w:styleId="DocCopyRightForm">
    <w:name w:val="~DocCopyRight_Form"/>
    <w:basedOn w:val="DocCopyRight"/>
    <w:semiHidden/>
    <w:rsid w:val="00B62779"/>
  </w:style>
  <w:style w:type="paragraph" w:customStyle="1" w:styleId="DocHeaderForm">
    <w:name w:val="~DocHeader_Form"/>
    <w:basedOn w:val="DocHeader"/>
    <w:semiHidden/>
    <w:rsid w:val="00A031D1"/>
  </w:style>
  <w:style w:type="paragraph" w:customStyle="1" w:styleId="PreBodyHeaderForm">
    <w:name w:val="~PreBodyHeader_Form"/>
    <w:basedOn w:val="DocHeader"/>
    <w:semiHidden/>
    <w:rsid w:val="004811C2"/>
  </w:style>
  <w:style w:type="paragraph" w:customStyle="1" w:styleId="ExecHeaderForm">
    <w:name w:val="~ExecHeader_Form"/>
    <w:basedOn w:val="DocHeader"/>
    <w:semiHidden/>
    <w:rsid w:val="004811C2"/>
  </w:style>
  <w:style w:type="paragraph" w:customStyle="1" w:styleId="SecHeaderForm">
    <w:name w:val="~SecHeader_Form"/>
    <w:basedOn w:val="DocHeader"/>
    <w:semiHidden/>
    <w:rsid w:val="004811C2"/>
  </w:style>
  <w:style w:type="paragraph" w:customStyle="1" w:styleId="AppHeaderForm">
    <w:name w:val="~AppHeader_Form"/>
    <w:basedOn w:val="DocHeader"/>
    <w:semiHidden/>
    <w:rsid w:val="004811C2"/>
  </w:style>
  <w:style w:type="paragraph" w:customStyle="1" w:styleId="SecDivider">
    <w:name w:val="~SecDivider"/>
    <w:basedOn w:val="SecHeadNonToc"/>
    <w:next w:val="Normal"/>
    <w:rsid w:val="00F958D5"/>
    <w:pPr>
      <w:numPr>
        <w:numId w:val="4"/>
      </w:numPr>
      <w:pBdr>
        <w:bottom w:val="none" w:sz="0" w:space="0" w:color="auto"/>
      </w:pBdr>
      <w:shd w:val="clear" w:color="auto" w:fill="auto"/>
      <w:spacing w:before="1560" w:line="1000" w:lineRule="exact"/>
      <w:ind w:left="1984" w:hanging="1984"/>
      <w:outlineLvl w:val="0"/>
    </w:pPr>
    <w:rPr>
      <w:sz w:val="80"/>
    </w:rPr>
  </w:style>
  <w:style w:type="paragraph" w:customStyle="1" w:styleId="AppendixDividerPage">
    <w:name w:val="~AppendixDividerPage"/>
    <w:basedOn w:val="SecDivider"/>
    <w:semiHidden/>
    <w:rsid w:val="00334D33"/>
    <w:pPr>
      <w:numPr>
        <w:numId w:val="0"/>
      </w:numPr>
    </w:pPr>
  </w:style>
  <w:style w:type="paragraph" w:customStyle="1" w:styleId="SectionDividerText">
    <w:name w:val="~SectionDividerText"/>
    <w:basedOn w:val="GraphicLeft"/>
    <w:semiHidden/>
    <w:rsid w:val="00873545"/>
    <w:rPr>
      <w:color w:val="5F6062" w:themeColor="text2"/>
      <w:sz w:val="56"/>
    </w:rPr>
  </w:style>
  <w:style w:type="paragraph" w:customStyle="1" w:styleId="TitleFooterRefProtection">
    <w:name w:val="~TitleFooterRefProtection"/>
    <w:basedOn w:val="FooterRefProtection"/>
    <w:semiHidden/>
    <w:rsid w:val="00A87F8C"/>
    <w:pPr>
      <w:framePr w:hSpace="181" w:wrap="around" w:vAnchor="page" w:hAnchor="page" w:x="1135" w:y="15877"/>
      <w:suppressOverlap/>
      <w:jc w:val="center"/>
    </w:pPr>
    <w:rPr>
      <w:color w:val="0066B3" w:themeColor="accent1"/>
      <w:sz w:val="20"/>
    </w:rPr>
  </w:style>
  <w:style w:type="paragraph" w:customStyle="1" w:styleId="TitleFooterRefProtectionForm">
    <w:name w:val="~TitleFooterRefProtection_Form"/>
    <w:basedOn w:val="DocProtectionMarkingForm"/>
    <w:semiHidden/>
    <w:rsid w:val="004166C3"/>
    <w:pPr>
      <w:framePr w:hSpace="181" w:wrap="around" w:vAnchor="text" w:hAnchor="page" w:x="1702" w:y="1"/>
    </w:pPr>
  </w:style>
  <w:style w:type="paragraph" w:customStyle="1" w:styleId="SpacerFullWidth">
    <w:name w:val="~SpacerFullWidth"/>
    <w:basedOn w:val="CaptionWide"/>
    <w:qFormat/>
    <w:rsid w:val="00E0068D"/>
    <w:pPr>
      <w:keepNext w:val="0"/>
    </w:pPr>
  </w:style>
  <w:style w:type="paragraph" w:customStyle="1" w:styleId="IntroTextFullPage">
    <w:name w:val="~IntroTextFullPage"/>
    <w:basedOn w:val="IntroText"/>
    <w:next w:val="Normal"/>
    <w:qFormat/>
    <w:rsid w:val="00FB7EE7"/>
  </w:style>
  <w:style w:type="paragraph" w:customStyle="1" w:styleId="No">
    <w:name w:val="~No"/>
    <w:basedOn w:val="Spacer"/>
    <w:rsid w:val="00072C13"/>
  </w:style>
  <w:style w:type="paragraph" w:styleId="TOC9">
    <w:name w:val="toc 9"/>
    <w:basedOn w:val="Normal"/>
    <w:next w:val="Normal"/>
    <w:autoRedefine/>
    <w:uiPriority w:val="39"/>
    <w:rsid w:val="0021773A"/>
    <w:pPr>
      <w:framePr w:hSpace="181" w:wrap="around" w:vAnchor="page" w:hAnchor="margin" w:y="3630"/>
      <w:tabs>
        <w:tab w:val="left" w:pos="1417"/>
        <w:tab w:val="right" w:pos="10148"/>
      </w:tabs>
      <w:spacing w:after="100"/>
      <w:ind w:left="1417" w:right="369" w:hanging="567"/>
      <w:suppressOverlap/>
    </w:pPr>
    <w:rPr>
      <w:sz w:val="18"/>
    </w:rPr>
  </w:style>
  <w:style w:type="paragraph" w:customStyle="1" w:styleId="47A420ACB3E54D8E8FF7770FB0081998">
    <w:name w:val="47A420ACB3E54D8E8FF7770FB0081998"/>
    <w:rsid w:val="00331D64"/>
    <w:rPr>
      <w:rFonts w:eastAsiaTheme="minorEastAsia" w:cstheme="minorBidi"/>
      <w:color w:val="auto"/>
      <w:sz w:val="22"/>
      <w:szCs w:val="22"/>
      <w:lang w:eastAsia="en-GB"/>
    </w:rPr>
  </w:style>
  <w:style w:type="paragraph" w:customStyle="1" w:styleId="866DA56B44D04D48B3CD724B65225D56">
    <w:name w:val="866DA56B44D04D48B3CD724B65225D56"/>
    <w:rsid w:val="00331D64"/>
    <w:rPr>
      <w:rFonts w:eastAsiaTheme="minorEastAsia" w:cstheme="minorBidi"/>
      <w:color w:val="auto"/>
      <w:sz w:val="22"/>
      <w:szCs w:val="22"/>
      <w:lang w:eastAsia="en-GB"/>
    </w:rPr>
  </w:style>
  <w:style w:type="table" w:customStyle="1" w:styleId="GridTable4-Accent21">
    <w:name w:val="Grid Table 4 - Accent 21"/>
    <w:basedOn w:val="TableNormal"/>
    <w:uiPriority w:val="49"/>
    <w:rsid w:val="008702F9"/>
    <w:pPr>
      <w:spacing w:after="0" w:line="240" w:lineRule="auto"/>
    </w:pPr>
    <w:tblPr>
      <w:tblStyleRowBandSize w:val="1"/>
      <w:tblStyleColBandSize w:val="1"/>
      <w:tblBorders>
        <w:top w:val="single" w:sz="4" w:space="0" w:color="C1DAED" w:themeColor="accent2" w:themeTint="99"/>
        <w:left w:val="single" w:sz="4" w:space="0" w:color="C1DAED" w:themeColor="accent2" w:themeTint="99"/>
        <w:bottom w:val="single" w:sz="4" w:space="0" w:color="C1DAED" w:themeColor="accent2" w:themeTint="99"/>
        <w:right w:val="single" w:sz="4" w:space="0" w:color="C1DAED" w:themeColor="accent2" w:themeTint="99"/>
        <w:insideH w:val="single" w:sz="4" w:space="0" w:color="C1DAED" w:themeColor="accent2" w:themeTint="99"/>
        <w:insideV w:val="single" w:sz="4" w:space="0" w:color="C1DAED" w:themeColor="accent2" w:themeTint="99"/>
      </w:tblBorders>
    </w:tblPr>
    <w:tblStylePr w:type="firstRow">
      <w:rPr>
        <w:b/>
        <w:bCs/>
        <w:color w:val="FFFFFF" w:themeColor="background1"/>
      </w:rPr>
      <w:tblPr/>
      <w:tcPr>
        <w:tcBorders>
          <w:top w:val="single" w:sz="4" w:space="0" w:color="99C2E1" w:themeColor="accent2"/>
          <w:left w:val="single" w:sz="4" w:space="0" w:color="99C2E1" w:themeColor="accent2"/>
          <w:bottom w:val="single" w:sz="4" w:space="0" w:color="99C2E1" w:themeColor="accent2"/>
          <w:right w:val="single" w:sz="4" w:space="0" w:color="99C2E1" w:themeColor="accent2"/>
          <w:insideH w:val="nil"/>
          <w:insideV w:val="nil"/>
        </w:tcBorders>
        <w:shd w:val="clear" w:color="auto" w:fill="99C2E1" w:themeFill="accent2"/>
      </w:tcPr>
    </w:tblStylePr>
    <w:tblStylePr w:type="lastRow">
      <w:rPr>
        <w:b/>
        <w:bCs/>
      </w:rPr>
      <w:tblPr/>
      <w:tcPr>
        <w:tcBorders>
          <w:top w:val="double" w:sz="4" w:space="0" w:color="99C2E1" w:themeColor="accent2"/>
        </w:tcBorders>
      </w:tcPr>
    </w:tblStylePr>
    <w:tblStylePr w:type="firstCol">
      <w:rPr>
        <w:b/>
        <w:bCs/>
      </w:rPr>
    </w:tblStylePr>
    <w:tblStylePr w:type="lastCol">
      <w:rPr>
        <w:b/>
        <w:bCs/>
      </w:rPr>
    </w:tblStylePr>
    <w:tblStylePr w:type="band1Vert">
      <w:tblPr/>
      <w:tcPr>
        <w:shd w:val="clear" w:color="auto" w:fill="EAF2F9" w:themeFill="accent2" w:themeFillTint="33"/>
      </w:tcPr>
    </w:tblStylePr>
    <w:tblStylePr w:type="band1Horz">
      <w:tblPr/>
      <w:tcPr>
        <w:shd w:val="clear" w:color="auto" w:fill="EAF2F9" w:themeFill="accent2" w:themeFillTint="33"/>
      </w:tcPr>
    </w:tblStylePr>
  </w:style>
  <w:style w:type="table" w:customStyle="1" w:styleId="GridTable4Accent2">
    <w:name w:val="Grid Table 4 Accent 2"/>
    <w:basedOn w:val="TableNormal"/>
    <w:uiPriority w:val="49"/>
    <w:rsid w:val="00030BB2"/>
    <w:pPr>
      <w:spacing w:after="0" w:line="240" w:lineRule="auto"/>
    </w:pPr>
    <w:tblPr>
      <w:tblStyleRowBandSize w:val="1"/>
      <w:tblStyleColBandSize w:val="1"/>
      <w:tblBorders>
        <w:top w:val="single" w:sz="4" w:space="0" w:color="C1DAED" w:themeColor="accent2" w:themeTint="99"/>
        <w:left w:val="single" w:sz="4" w:space="0" w:color="C1DAED" w:themeColor="accent2" w:themeTint="99"/>
        <w:bottom w:val="single" w:sz="4" w:space="0" w:color="C1DAED" w:themeColor="accent2" w:themeTint="99"/>
        <w:right w:val="single" w:sz="4" w:space="0" w:color="C1DAED" w:themeColor="accent2" w:themeTint="99"/>
        <w:insideH w:val="single" w:sz="4" w:space="0" w:color="C1DAED" w:themeColor="accent2" w:themeTint="99"/>
        <w:insideV w:val="single" w:sz="4" w:space="0" w:color="C1DAED" w:themeColor="accent2" w:themeTint="99"/>
      </w:tblBorders>
    </w:tblPr>
    <w:tblStylePr w:type="firstRow">
      <w:rPr>
        <w:b/>
        <w:bCs/>
        <w:color w:val="FFFFFF" w:themeColor="background1"/>
      </w:rPr>
      <w:tblPr/>
      <w:tcPr>
        <w:tcBorders>
          <w:top w:val="single" w:sz="4" w:space="0" w:color="99C2E1" w:themeColor="accent2"/>
          <w:left w:val="single" w:sz="4" w:space="0" w:color="99C2E1" w:themeColor="accent2"/>
          <w:bottom w:val="single" w:sz="4" w:space="0" w:color="99C2E1" w:themeColor="accent2"/>
          <w:right w:val="single" w:sz="4" w:space="0" w:color="99C2E1" w:themeColor="accent2"/>
          <w:insideH w:val="nil"/>
          <w:insideV w:val="nil"/>
        </w:tcBorders>
        <w:shd w:val="clear" w:color="auto" w:fill="99C2E1" w:themeFill="accent2"/>
      </w:tcPr>
    </w:tblStylePr>
    <w:tblStylePr w:type="lastRow">
      <w:rPr>
        <w:b/>
        <w:bCs/>
      </w:rPr>
      <w:tblPr/>
      <w:tcPr>
        <w:tcBorders>
          <w:top w:val="double" w:sz="4" w:space="0" w:color="99C2E1" w:themeColor="accent2"/>
        </w:tcBorders>
      </w:tcPr>
    </w:tblStylePr>
    <w:tblStylePr w:type="firstCol">
      <w:rPr>
        <w:b/>
        <w:bCs/>
      </w:rPr>
    </w:tblStylePr>
    <w:tblStylePr w:type="lastCol">
      <w:rPr>
        <w:b/>
        <w:bCs/>
      </w:rPr>
    </w:tblStylePr>
    <w:tblStylePr w:type="band1Vert">
      <w:tblPr/>
      <w:tcPr>
        <w:shd w:val="clear" w:color="auto" w:fill="EAF2F9" w:themeFill="accent2" w:themeFillTint="33"/>
      </w:tcPr>
    </w:tblStylePr>
    <w:tblStylePr w:type="band1Horz">
      <w:tblPr/>
      <w:tcPr>
        <w:shd w:val="clear" w:color="auto" w:fill="EAF2F9" w:themeFill="accent2"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Arial"/>
        <w:color w:val="333333"/>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unhideWhenUsed="0"/>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latentStyles>
  <w:style w:type="paragraph" w:default="1" w:styleId="Normal">
    <w:name w:val="Normal"/>
    <w:aliases w:val="~BodyText"/>
    <w:qFormat/>
    <w:rsid w:val="00BD27E6"/>
    <w:pPr>
      <w:spacing w:before="120" w:after="0"/>
    </w:pPr>
  </w:style>
  <w:style w:type="paragraph" w:styleId="Heading1">
    <w:name w:val="heading 1"/>
    <w:aliases w:val="~SectionHeading"/>
    <w:basedOn w:val="SecHeadNonToc"/>
    <w:next w:val="Normal"/>
    <w:link w:val="Heading1Char"/>
    <w:qFormat/>
    <w:rsid w:val="00331D64"/>
    <w:pPr>
      <w:numPr>
        <w:numId w:val="5"/>
      </w:numPr>
      <w:outlineLvl w:val="0"/>
    </w:pPr>
    <w:rPr>
      <w:rFonts w:ascii="Arial" w:hAnsi="Arial"/>
    </w:rPr>
  </w:style>
  <w:style w:type="paragraph" w:styleId="Heading2">
    <w:name w:val="heading 2"/>
    <w:aliases w:val="~SubHeading"/>
    <w:basedOn w:val="Heading1"/>
    <w:next w:val="Normal"/>
    <w:link w:val="Heading2Char"/>
    <w:qFormat/>
    <w:rsid w:val="00331D64"/>
    <w:pPr>
      <w:pageBreakBefore w:val="0"/>
      <w:numPr>
        <w:ilvl w:val="1"/>
      </w:numPr>
      <w:pBdr>
        <w:bottom w:val="none" w:sz="0" w:space="0" w:color="auto"/>
      </w:pBdr>
      <w:shd w:val="clear" w:color="auto" w:fill="auto"/>
      <w:tabs>
        <w:tab w:val="clear" w:pos="1986"/>
        <w:tab w:val="num" w:pos="709"/>
      </w:tabs>
      <w:spacing w:before="360"/>
      <w:ind w:left="709"/>
      <w:outlineLvl w:val="1"/>
    </w:pPr>
    <w:rPr>
      <w:sz w:val="32"/>
    </w:rPr>
  </w:style>
  <w:style w:type="paragraph" w:styleId="Heading3">
    <w:name w:val="heading 3"/>
    <w:aliases w:val="~MinorSubHeading"/>
    <w:basedOn w:val="Heading2"/>
    <w:next w:val="Normal"/>
    <w:link w:val="Heading3Char"/>
    <w:qFormat/>
    <w:rsid w:val="00331D64"/>
    <w:pPr>
      <w:numPr>
        <w:ilvl w:val="2"/>
      </w:numPr>
      <w:outlineLvl w:val="2"/>
    </w:pPr>
    <w:rPr>
      <w:sz w:val="26"/>
    </w:rPr>
  </w:style>
  <w:style w:type="paragraph" w:styleId="Heading4">
    <w:name w:val="heading 4"/>
    <w:basedOn w:val="Normal"/>
    <w:next w:val="Normal"/>
    <w:link w:val="Heading4Char"/>
    <w:uiPriority w:val="9"/>
    <w:semiHidden/>
    <w:rsid w:val="000F0C2C"/>
    <w:pPr>
      <w:outlineLvl w:val="3"/>
    </w:pPr>
  </w:style>
  <w:style w:type="paragraph" w:styleId="Heading5">
    <w:name w:val="heading 5"/>
    <w:basedOn w:val="Normal"/>
    <w:next w:val="Normal"/>
    <w:link w:val="Heading5Char"/>
    <w:uiPriority w:val="9"/>
    <w:semiHidden/>
    <w:rsid w:val="00B91D5C"/>
    <w:pPr>
      <w:keepNext/>
      <w:keepLines/>
      <w:spacing w:before="20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rsid w:val="00B91D5C"/>
    <w:pPr>
      <w:keepNext/>
      <w:keepLines/>
      <w:spacing w:before="200"/>
      <w:outlineLvl w:val="5"/>
    </w:pPr>
    <w:rPr>
      <w:rFonts w:asciiTheme="majorHAnsi" w:eastAsiaTheme="majorEastAsia" w:hAnsiTheme="majorHAnsi" w:cstheme="majorBidi"/>
      <w:i/>
      <w:iCs/>
    </w:rPr>
  </w:style>
  <w:style w:type="paragraph" w:styleId="Heading7">
    <w:name w:val="heading 7"/>
    <w:basedOn w:val="Normal"/>
    <w:next w:val="Normal"/>
    <w:link w:val="Heading7Char"/>
    <w:uiPriority w:val="9"/>
    <w:semiHidden/>
    <w:rsid w:val="00B91D5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rsid w:val="00B91D5C"/>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rsid w:val="00B91D5C"/>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BaseStyle"/>
    <w:qFormat/>
    <w:rsid w:val="00945170"/>
    <w:pPr>
      <w:spacing w:after="0" w:line="240" w:lineRule="auto"/>
    </w:pPr>
  </w:style>
  <w:style w:type="paragraph" w:customStyle="1" w:styleId="DocType">
    <w:name w:val="~DocType"/>
    <w:basedOn w:val="NoSpacing"/>
    <w:semiHidden/>
    <w:rsid w:val="00C66EC4"/>
  </w:style>
  <w:style w:type="paragraph" w:customStyle="1" w:styleId="DocDate">
    <w:name w:val="~DocDate"/>
    <w:basedOn w:val="DocSubTitle"/>
    <w:semiHidden/>
    <w:rsid w:val="009A68E1"/>
    <w:rPr>
      <w:color w:val="0066B3" w:themeColor="accent1"/>
      <w:sz w:val="36"/>
    </w:rPr>
  </w:style>
  <w:style w:type="paragraph" w:customStyle="1" w:styleId="DocTitle">
    <w:name w:val="~DocTitle"/>
    <w:basedOn w:val="NoSpacing"/>
    <w:semiHidden/>
    <w:rsid w:val="000C7498"/>
    <w:pPr>
      <w:jc w:val="right"/>
    </w:pPr>
    <w:rPr>
      <w:b/>
      <w:sz w:val="40"/>
    </w:rPr>
  </w:style>
  <w:style w:type="paragraph" w:customStyle="1" w:styleId="DocSubTitle">
    <w:name w:val="~DocSubTitle"/>
    <w:basedOn w:val="DocTitle"/>
    <w:semiHidden/>
    <w:rsid w:val="0046350C"/>
    <w:rPr>
      <w:sz w:val="32"/>
    </w:rPr>
  </w:style>
  <w:style w:type="paragraph" w:customStyle="1" w:styleId="DocClient">
    <w:name w:val="~DocClient"/>
    <w:basedOn w:val="Normal"/>
    <w:next w:val="NoSpacing"/>
    <w:semiHidden/>
    <w:rsid w:val="009A68E1"/>
    <w:pPr>
      <w:spacing w:before="0" w:line="240" w:lineRule="auto"/>
      <w:jc w:val="right"/>
    </w:pPr>
    <w:rPr>
      <w:b/>
      <w:color w:val="0066B3" w:themeColor="accent1"/>
      <w:sz w:val="36"/>
    </w:rPr>
  </w:style>
  <w:style w:type="paragraph" w:customStyle="1" w:styleId="Confidential">
    <w:name w:val="~Confidential"/>
    <w:basedOn w:val="NoSpacing"/>
    <w:semiHidden/>
    <w:rsid w:val="00EC0394"/>
    <w:pPr>
      <w:jc w:val="right"/>
    </w:pPr>
    <w:rPr>
      <w:b/>
      <w:caps/>
      <w:color w:val="0066B3" w:themeColor="accent1"/>
      <w:sz w:val="36"/>
    </w:rPr>
  </w:style>
  <w:style w:type="paragraph" w:customStyle="1" w:styleId="Draft">
    <w:name w:val="~Draft"/>
    <w:basedOn w:val="Confidential"/>
    <w:semiHidden/>
    <w:rsid w:val="00EC0394"/>
    <w:rPr>
      <w:color w:val="BEBEBE"/>
      <w:sz w:val="70"/>
    </w:rPr>
  </w:style>
  <w:style w:type="paragraph" w:customStyle="1" w:styleId="SecHeadNonToc">
    <w:name w:val="~SecHeadNonToc"/>
    <w:basedOn w:val="NoSpacing"/>
    <w:next w:val="Normal"/>
    <w:qFormat/>
    <w:rsid w:val="00361D02"/>
    <w:pPr>
      <w:keepNext/>
      <w:pageBreakBefore/>
      <w:pBdr>
        <w:bottom w:val="single" w:sz="4" w:space="22" w:color="FFFFFF" w:themeColor="background1"/>
      </w:pBdr>
      <w:shd w:val="clear" w:color="auto" w:fill="FFFFFF" w:themeFill="background1"/>
    </w:pPr>
    <w:rPr>
      <w:rFonts w:asciiTheme="majorHAnsi" w:hAnsiTheme="majorHAnsi"/>
      <w:color w:val="0066B3" w:themeColor="accent1"/>
      <w:sz w:val="40"/>
    </w:rPr>
  </w:style>
  <w:style w:type="paragraph" w:customStyle="1" w:styleId="AppendixDivider">
    <w:name w:val="~AppendixDivider"/>
    <w:basedOn w:val="SecHeadNonToc"/>
    <w:next w:val="Normal"/>
    <w:rsid w:val="00804E25"/>
    <w:pPr>
      <w:pBdr>
        <w:bottom w:val="single" w:sz="4" w:space="1" w:color="FFFFFF" w:themeColor="background1"/>
      </w:pBdr>
      <w:outlineLvl w:val="0"/>
    </w:pPr>
    <w:rPr>
      <w:rFonts w:ascii="Arial" w:hAnsi="Arial"/>
    </w:rPr>
  </w:style>
  <w:style w:type="paragraph" w:customStyle="1" w:styleId="AppMinorSubHead">
    <w:name w:val="~AppMinorSubHead"/>
    <w:basedOn w:val="Normal"/>
    <w:next w:val="Normal"/>
    <w:qFormat/>
    <w:rsid w:val="00331D64"/>
    <w:pPr>
      <w:numPr>
        <w:ilvl w:val="2"/>
        <w:numId w:val="6"/>
      </w:numPr>
    </w:pPr>
    <w:rPr>
      <w:rFonts w:ascii="Arial" w:hAnsi="Arial"/>
      <w:color w:val="000000"/>
      <w:sz w:val="24"/>
    </w:rPr>
  </w:style>
  <w:style w:type="paragraph" w:customStyle="1" w:styleId="BodyHeading">
    <w:name w:val="~BodyHeading"/>
    <w:basedOn w:val="Normal"/>
    <w:next w:val="Normal"/>
    <w:qFormat/>
    <w:rsid w:val="006265CE"/>
    <w:pPr>
      <w:keepNext/>
    </w:pPr>
    <w:rPr>
      <w:b/>
    </w:rPr>
  </w:style>
  <w:style w:type="paragraph" w:customStyle="1" w:styleId="Bullet1">
    <w:name w:val="~Bullet1"/>
    <w:basedOn w:val="Normal"/>
    <w:qFormat/>
    <w:rsid w:val="003F01BB"/>
    <w:pPr>
      <w:numPr>
        <w:numId w:val="1"/>
      </w:numPr>
      <w:spacing w:before="60"/>
    </w:pPr>
    <w:rPr>
      <w:rFonts w:eastAsia="Calibri"/>
    </w:rPr>
  </w:style>
  <w:style w:type="paragraph" w:customStyle="1" w:styleId="Bullet2">
    <w:name w:val="~Bullet2"/>
    <w:basedOn w:val="Bullet1"/>
    <w:qFormat/>
    <w:rsid w:val="003F01BB"/>
    <w:pPr>
      <w:numPr>
        <w:ilvl w:val="1"/>
      </w:numPr>
    </w:pPr>
    <w:rPr>
      <w:color w:val="auto"/>
    </w:rPr>
  </w:style>
  <w:style w:type="paragraph" w:customStyle="1" w:styleId="Bullet3">
    <w:name w:val="~Bullet3"/>
    <w:basedOn w:val="Bullet2"/>
    <w:qFormat/>
    <w:rsid w:val="003F01BB"/>
    <w:pPr>
      <w:numPr>
        <w:ilvl w:val="2"/>
      </w:numPr>
    </w:pPr>
  </w:style>
  <w:style w:type="paragraph" w:styleId="Caption">
    <w:name w:val="caption"/>
    <w:aliases w:val="~Caption"/>
    <w:basedOn w:val="NoSpacing"/>
    <w:next w:val="Normal"/>
    <w:link w:val="CaptionChar"/>
    <w:qFormat/>
    <w:rsid w:val="00DA02E3"/>
    <w:pPr>
      <w:keepNext/>
      <w:shd w:val="clear" w:color="auto" w:fill="FFFFFF" w:themeFill="background1"/>
      <w:tabs>
        <w:tab w:val="left" w:pos="993"/>
      </w:tabs>
      <w:spacing w:before="120" w:after="40" w:line="276" w:lineRule="auto"/>
    </w:pPr>
    <w:rPr>
      <w:rFonts w:eastAsia="Calibri"/>
      <w:b/>
    </w:rPr>
  </w:style>
  <w:style w:type="paragraph" w:customStyle="1" w:styleId="CaptionWide">
    <w:name w:val="~CaptionWide"/>
    <w:basedOn w:val="Caption"/>
    <w:next w:val="Normal"/>
    <w:rsid w:val="00822481"/>
    <w:pPr>
      <w:pBdr>
        <w:top w:val="single" w:sz="4" w:space="1" w:color="FFFFFF" w:themeColor="background1"/>
        <w:bottom w:val="single" w:sz="4" w:space="1" w:color="FFFFFF" w:themeColor="background1"/>
      </w:pBdr>
      <w:tabs>
        <w:tab w:val="clear" w:pos="993"/>
        <w:tab w:val="left" w:pos="-2240"/>
        <w:tab w:val="left" w:pos="0"/>
      </w:tabs>
      <w:spacing w:before="0" w:after="0"/>
      <w:ind w:left="-3119"/>
    </w:pPr>
    <w:rPr>
      <w:bCs/>
    </w:rPr>
  </w:style>
  <w:style w:type="paragraph" w:customStyle="1" w:styleId="ExecSumHead">
    <w:name w:val="~ExecSumHead"/>
    <w:basedOn w:val="SecHeadNonToc"/>
    <w:next w:val="Normal"/>
    <w:qFormat/>
    <w:rsid w:val="00B62B9A"/>
    <w:pPr>
      <w:pageBreakBefore w:val="0"/>
      <w:outlineLvl w:val="0"/>
    </w:pPr>
  </w:style>
  <w:style w:type="paragraph" w:customStyle="1" w:styleId="ExecSumSubHead">
    <w:name w:val="~ExecSumSubHead"/>
    <w:basedOn w:val="ExecSumHead"/>
    <w:next w:val="Normal"/>
    <w:qFormat/>
    <w:rsid w:val="00267E6F"/>
    <w:pPr>
      <w:pBdr>
        <w:bottom w:val="none" w:sz="0" w:space="0" w:color="auto"/>
      </w:pBdr>
      <w:shd w:val="clear" w:color="auto" w:fill="auto"/>
      <w:spacing w:before="360"/>
      <w:outlineLvl w:val="1"/>
    </w:pPr>
    <w:rPr>
      <w:sz w:val="32"/>
    </w:rPr>
  </w:style>
  <w:style w:type="paragraph" w:customStyle="1" w:styleId="GraphicLeft">
    <w:name w:val="~GraphicLeft"/>
    <w:basedOn w:val="Normal"/>
    <w:rsid w:val="00691A43"/>
    <w:pPr>
      <w:spacing w:before="0" w:line="240" w:lineRule="auto"/>
    </w:pPr>
  </w:style>
  <w:style w:type="paragraph" w:customStyle="1" w:styleId="GraphicCentre">
    <w:name w:val="~GraphicCentre"/>
    <w:basedOn w:val="GraphicLeft"/>
    <w:rsid w:val="00F25C30"/>
    <w:pPr>
      <w:jc w:val="center"/>
    </w:pPr>
  </w:style>
  <w:style w:type="paragraph" w:customStyle="1" w:styleId="GraphicRight">
    <w:name w:val="~GraphicRight"/>
    <w:basedOn w:val="GraphicLeft"/>
    <w:rsid w:val="00F25C30"/>
    <w:pPr>
      <w:jc w:val="right"/>
    </w:pPr>
  </w:style>
  <w:style w:type="paragraph" w:customStyle="1" w:styleId="IntroText">
    <w:name w:val="~IntroText"/>
    <w:basedOn w:val="Normal"/>
    <w:next w:val="Normal"/>
    <w:qFormat/>
    <w:rsid w:val="00B62B9A"/>
    <w:pPr>
      <w:shd w:val="clear" w:color="auto" w:fill="FFFFFF" w:themeFill="background1"/>
      <w:spacing w:before="0"/>
    </w:pPr>
    <w:rPr>
      <w:sz w:val="28"/>
    </w:rPr>
  </w:style>
  <w:style w:type="paragraph" w:customStyle="1" w:styleId="NumBullet1">
    <w:name w:val="~NumBullet1"/>
    <w:basedOn w:val="Normal"/>
    <w:qFormat/>
    <w:rsid w:val="003F01BB"/>
    <w:pPr>
      <w:numPr>
        <w:numId w:val="2"/>
      </w:numPr>
      <w:spacing w:before="60"/>
    </w:pPr>
  </w:style>
  <w:style w:type="paragraph" w:customStyle="1" w:styleId="NumBullet2">
    <w:name w:val="~NumBullet2"/>
    <w:basedOn w:val="NumBullet1"/>
    <w:qFormat/>
    <w:rsid w:val="003F01BB"/>
    <w:pPr>
      <w:numPr>
        <w:ilvl w:val="1"/>
      </w:numPr>
    </w:pPr>
  </w:style>
  <w:style w:type="paragraph" w:customStyle="1" w:styleId="NumBullet3">
    <w:name w:val="~NumBullet3"/>
    <w:basedOn w:val="NumBullet2"/>
    <w:qFormat/>
    <w:rsid w:val="003F01BB"/>
    <w:pPr>
      <w:numPr>
        <w:ilvl w:val="2"/>
      </w:numPr>
    </w:pPr>
  </w:style>
  <w:style w:type="paragraph" w:customStyle="1" w:styleId="Source">
    <w:name w:val="~Source"/>
    <w:basedOn w:val="Normal"/>
    <w:next w:val="Normal"/>
    <w:rsid w:val="00F86115"/>
    <w:pPr>
      <w:spacing w:before="60"/>
      <w:ind w:left="709" w:hanging="709"/>
    </w:pPr>
    <w:rPr>
      <w:rFonts w:eastAsia="Calibri"/>
      <w:i/>
      <w:sz w:val="16"/>
    </w:rPr>
  </w:style>
  <w:style w:type="paragraph" w:customStyle="1" w:styleId="SourceWide">
    <w:name w:val="~SourceWide"/>
    <w:basedOn w:val="Source"/>
    <w:next w:val="Normal"/>
    <w:rsid w:val="00822481"/>
    <w:pPr>
      <w:pBdr>
        <w:top w:val="single" w:sz="4" w:space="3" w:color="FFFFFF" w:themeColor="background1"/>
      </w:pBdr>
      <w:shd w:val="clear" w:color="auto" w:fill="FFFFFF" w:themeFill="background1"/>
      <w:tabs>
        <w:tab w:val="left" w:pos="-2410"/>
      </w:tabs>
      <w:spacing w:before="0"/>
      <w:ind w:left="-2410"/>
    </w:pPr>
  </w:style>
  <w:style w:type="paragraph" w:customStyle="1" w:styleId="Spacer">
    <w:name w:val="~Spacer"/>
    <w:basedOn w:val="NoSpacing"/>
    <w:semiHidden/>
    <w:rsid w:val="00B11E2D"/>
    <w:rPr>
      <w:color w:val="FFFFFF" w:themeColor="background1"/>
      <w:sz w:val="4"/>
    </w:rPr>
  </w:style>
  <w:style w:type="paragraph" w:customStyle="1" w:styleId="TableTextLeft">
    <w:name w:val="~TableTextLeft"/>
    <w:basedOn w:val="Normal"/>
    <w:qFormat/>
    <w:rsid w:val="009A307C"/>
    <w:pPr>
      <w:spacing w:before="60"/>
    </w:pPr>
    <w:rPr>
      <w:color w:val="auto"/>
      <w:sz w:val="18"/>
    </w:rPr>
  </w:style>
  <w:style w:type="paragraph" w:customStyle="1" w:styleId="TableBullet1">
    <w:name w:val="~TableBullet1"/>
    <w:basedOn w:val="TableTextLeft"/>
    <w:qFormat/>
    <w:rsid w:val="009A307C"/>
    <w:pPr>
      <w:numPr>
        <w:numId w:val="3"/>
      </w:numPr>
    </w:pPr>
    <w:rPr>
      <w:rFonts w:eastAsia="Calibri"/>
    </w:rPr>
  </w:style>
  <w:style w:type="paragraph" w:customStyle="1" w:styleId="TableHeadingLeft">
    <w:name w:val="~TableHeadingLeft"/>
    <w:basedOn w:val="TableTextLeft"/>
    <w:qFormat/>
    <w:rsid w:val="004A3C93"/>
    <w:pPr>
      <w:keepNext/>
    </w:pPr>
    <w:rPr>
      <w:b/>
      <w:szCs w:val="26"/>
    </w:rPr>
  </w:style>
  <w:style w:type="paragraph" w:customStyle="1" w:styleId="TableHeadingCentre">
    <w:name w:val="~TableHeadingCentre"/>
    <w:basedOn w:val="TableHeadingLeft"/>
    <w:qFormat/>
    <w:rsid w:val="0044047A"/>
    <w:pPr>
      <w:jc w:val="center"/>
    </w:pPr>
  </w:style>
  <w:style w:type="paragraph" w:customStyle="1" w:styleId="TableHeadingRight">
    <w:name w:val="~TableHeadingRight"/>
    <w:basedOn w:val="TableHeadingLeft"/>
    <w:qFormat/>
    <w:rsid w:val="0044047A"/>
    <w:pPr>
      <w:jc w:val="right"/>
    </w:pPr>
  </w:style>
  <w:style w:type="table" w:customStyle="1" w:styleId="TableTribal">
    <w:name w:val="~TableTribal"/>
    <w:basedOn w:val="TableNormal"/>
    <w:uiPriority w:val="99"/>
    <w:qFormat/>
    <w:rsid w:val="00AF1A0E"/>
    <w:pPr>
      <w:spacing w:after="0" w:line="240" w:lineRule="auto"/>
    </w:pPr>
    <w:tblPr>
      <w:tblStyleRowBandSize w:val="1"/>
      <w:tblStyleColBandSize w:val="1"/>
      <w:tblBorders>
        <w:top w:val="single" w:sz="4" w:space="0" w:color="0066B3" w:themeColor="accent1"/>
        <w:bottom w:val="single" w:sz="4" w:space="0" w:color="0066B3" w:themeColor="accent1"/>
        <w:insideH w:val="single" w:sz="4" w:space="0" w:color="0066B3" w:themeColor="accent1"/>
      </w:tblBorders>
    </w:tblPr>
    <w:tcPr>
      <w:shd w:val="clear" w:color="auto" w:fill="FFFFFF" w:themeFill="background1"/>
    </w:tcPr>
    <w:tblStylePr w:type="firstRow">
      <w:tblPr/>
      <w:tcPr>
        <w:tcBorders>
          <w:top w:val="single" w:sz="4" w:space="0" w:color="0066B3" w:themeColor="accent1"/>
          <w:left w:val="nil"/>
          <w:bottom w:val="single" w:sz="4" w:space="0" w:color="0066B3" w:themeColor="accent1"/>
          <w:right w:val="nil"/>
          <w:insideH w:val="nil"/>
          <w:insideV w:val="nil"/>
          <w:tl2br w:val="nil"/>
          <w:tr2bl w:val="nil"/>
        </w:tcBorders>
        <w:shd w:val="clear" w:color="auto" w:fill="99C2E1" w:themeFill="accent2"/>
      </w:tcPr>
    </w:tblStylePr>
    <w:tblStylePr w:type="band1Horz">
      <w:tblPr/>
      <w:tcPr>
        <w:tcBorders>
          <w:top w:val="single" w:sz="4" w:space="0" w:color="0066B3" w:themeColor="accent1"/>
          <w:left w:val="nil"/>
          <w:bottom w:val="single" w:sz="4" w:space="0" w:color="0066B3" w:themeColor="accent1"/>
          <w:right w:val="nil"/>
          <w:insideH w:val="nil"/>
          <w:insideV w:val="nil"/>
          <w:tl2br w:val="nil"/>
          <w:tr2bl w:val="nil"/>
        </w:tcBorders>
        <w:shd w:val="clear" w:color="auto" w:fill="FFFFFF" w:themeFill="background1"/>
      </w:tcPr>
    </w:tblStylePr>
    <w:tblStylePr w:type="band2Horz">
      <w:tblPr/>
      <w:tcPr>
        <w:tcBorders>
          <w:top w:val="single" w:sz="4" w:space="0" w:color="0066B3" w:themeColor="accent1"/>
          <w:left w:val="nil"/>
          <w:bottom w:val="single" w:sz="4" w:space="0" w:color="0066B3" w:themeColor="accent1"/>
          <w:right w:val="nil"/>
          <w:insideH w:val="nil"/>
          <w:insideV w:val="nil"/>
          <w:tl2br w:val="nil"/>
          <w:tr2bl w:val="nil"/>
        </w:tcBorders>
        <w:shd w:val="clear" w:color="auto" w:fill="E5E5E5"/>
      </w:tcPr>
    </w:tblStylePr>
  </w:style>
  <w:style w:type="paragraph" w:customStyle="1" w:styleId="TableTextCentre">
    <w:name w:val="~TableTextCentre"/>
    <w:basedOn w:val="TableTextLeft"/>
    <w:qFormat/>
    <w:rsid w:val="0044047A"/>
    <w:pPr>
      <w:jc w:val="center"/>
    </w:pPr>
  </w:style>
  <w:style w:type="paragraph" w:customStyle="1" w:styleId="TableTextRight">
    <w:name w:val="~TableTextRight"/>
    <w:basedOn w:val="TableTextLeft"/>
    <w:qFormat/>
    <w:rsid w:val="001C3078"/>
    <w:pPr>
      <w:jc w:val="right"/>
    </w:pPr>
  </w:style>
  <w:style w:type="paragraph" w:customStyle="1" w:styleId="TableTotalLeft">
    <w:name w:val="~TableTotalLeft"/>
    <w:basedOn w:val="TableTextLeft"/>
    <w:qFormat/>
    <w:rsid w:val="0044047A"/>
    <w:rPr>
      <w:b/>
    </w:rPr>
  </w:style>
  <w:style w:type="paragraph" w:customStyle="1" w:styleId="TableTotalCentre">
    <w:name w:val="~TableTotalCentre"/>
    <w:basedOn w:val="TableTotalLeft"/>
    <w:qFormat/>
    <w:rsid w:val="004A3C93"/>
    <w:pPr>
      <w:jc w:val="center"/>
    </w:pPr>
  </w:style>
  <w:style w:type="paragraph" w:customStyle="1" w:styleId="TableTotalRight">
    <w:name w:val="~TableTotalRight"/>
    <w:basedOn w:val="TableTotalLeft"/>
    <w:qFormat/>
    <w:rsid w:val="004A3C93"/>
    <w:pPr>
      <w:jc w:val="right"/>
    </w:pPr>
  </w:style>
  <w:style w:type="paragraph" w:styleId="Footer">
    <w:name w:val="footer"/>
    <w:aliases w:val="~Footer"/>
    <w:basedOn w:val="NoSpacing"/>
    <w:link w:val="FooterChar"/>
    <w:uiPriority w:val="99"/>
    <w:semiHidden/>
    <w:rsid w:val="006532EC"/>
    <w:rPr>
      <w:color w:val="5F5F5F"/>
      <w:sz w:val="16"/>
    </w:rPr>
  </w:style>
  <w:style w:type="character" w:customStyle="1" w:styleId="FooterChar">
    <w:name w:val="Footer Char"/>
    <w:aliases w:val="~Footer Char"/>
    <w:basedOn w:val="DefaultParagraphFont"/>
    <w:link w:val="Footer"/>
    <w:uiPriority w:val="99"/>
    <w:semiHidden/>
    <w:rsid w:val="004532DC"/>
    <w:rPr>
      <w:color w:val="5F5F5F"/>
      <w:sz w:val="16"/>
    </w:rPr>
  </w:style>
  <w:style w:type="character" w:styleId="FootnoteReference">
    <w:name w:val="footnote reference"/>
    <w:basedOn w:val="DefaultParagraphFont"/>
    <w:rsid w:val="00C143D9"/>
    <w:rPr>
      <w:rFonts w:asciiTheme="minorHAnsi" w:hAnsiTheme="minorHAnsi"/>
      <w:vertAlign w:val="superscript"/>
    </w:rPr>
  </w:style>
  <w:style w:type="paragraph" w:styleId="FootnoteText">
    <w:name w:val="footnote text"/>
    <w:aliases w:val="~FootnoteText"/>
    <w:basedOn w:val="NoSpacing"/>
    <w:link w:val="FootnoteTextChar"/>
    <w:rsid w:val="00775470"/>
    <w:pPr>
      <w:ind w:left="284" w:hanging="284"/>
    </w:pPr>
    <w:rPr>
      <w:rFonts w:ascii="Arial" w:hAnsi="Arial"/>
      <w:sz w:val="16"/>
    </w:rPr>
  </w:style>
  <w:style w:type="character" w:customStyle="1" w:styleId="FootnoteTextChar">
    <w:name w:val="Footnote Text Char"/>
    <w:aliases w:val="~FootnoteText Char"/>
    <w:basedOn w:val="DefaultParagraphFont"/>
    <w:link w:val="FootnoteText"/>
    <w:rsid w:val="00775470"/>
    <w:rPr>
      <w:rFonts w:ascii="Arial" w:hAnsi="Arial"/>
      <w:sz w:val="16"/>
    </w:rPr>
  </w:style>
  <w:style w:type="paragraph" w:styleId="Header">
    <w:name w:val="header"/>
    <w:aliases w:val="~Header"/>
    <w:basedOn w:val="NoSpacing"/>
    <w:link w:val="HeaderChar"/>
    <w:uiPriority w:val="99"/>
    <w:semiHidden/>
    <w:rsid w:val="00F65A78"/>
    <w:pPr>
      <w:jc w:val="right"/>
    </w:pPr>
    <w:rPr>
      <w:b/>
      <w:color w:val="0066B3" w:themeColor="accent1"/>
      <w:sz w:val="18"/>
    </w:rPr>
  </w:style>
  <w:style w:type="character" w:customStyle="1" w:styleId="HeaderChar">
    <w:name w:val="Header Char"/>
    <w:aliases w:val="~Header Char"/>
    <w:basedOn w:val="DefaultParagraphFont"/>
    <w:link w:val="Header"/>
    <w:uiPriority w:val="99"/>
    <w:semiHidden/>
    <w:rsid w:val="004532DC"/>
    <w:rPr>
      <w:b/>
      <w:color w:val="0066B3" w:themeColor="accent1"/>
      <w:sz w:val="18"/>
    </w:rPr>
  </w:style>
  <w:style w:type="character" w:customStyle="1" w:styleId="Heading1Char">
    <w:name w:val="Heading 1 Char"/>
    <w:aliases w:val="~SectionHeading Char"/>
    <w:basedOn w:val="DefaultParagraphFont"/>
    <w:link w:val="Heading1"/>
    <w:rsid w:val="00331D64"/>
    <w:rPr>
      <w:rFonts w:ascii="Arial" w:hAnsi="Arial"/>
      <w:color w:val="0066B3" w:themeColor="accent1"/>
      <w:sz w:val="40"/>
      <w:shd w:val="clear" w:color="auto" w:fill="FFFFFF" w:themeFill="background1"/>
    </w:rPr>
  </w:style>
  <w:style w:type="character" w:customStyle="1" w:styleId="Heading2Char">
    <w:name w:val="Heading 2 Char"/>
    <w:aliases w:val="~SubHeading Char"/>
    <w:basedOn w:val="DefaultParagraphFont"/>
    <w:link w:val="Heading2"/>
    <w:rsid w:val="00331D64"/>
    <w:rPr>
      <w:rFonts w:ascii="Arial" w:hAnsi="Arial"/>
      <w:color w:val="0066B3" w:themeColor="accent1"/>
      <w:sz w:val="32"/>
    </w:rPr>
  </w:style>
  <w:style w:type="character" w:customStyle="1" w:styleId="Heading3Char">
    <w:name w:val="Heading 3 Char"/>
    <w:aliases w:val="~MinorSubHeading Char"/>
    <w:basedOn w:val="DefaultParagraphFont"/>
    <w:link w:val="Heading3"/>
    <w:rsid w:val="00331D64"/>
    <w:rPr>
      <w:rFonts w:ascii="Arial" w:hAnsi="Arial"/>
      <w:color w:val="0066B3" w:themeColor="accent1"/>
      <w:sz w:val="26"/>
    </w:rPr>
  </w:style>
  <w:style w:type="character" w:customStyle="1" w:styleId="Heading4Char">
    <w:name w:val="Heading 4 Char"/>
    <w:basedOn w:val="DefaultParagraphFont"/>
    <w:link w:val="Heading4"/>
    <w:uiPriority w:val="9"/>
    <w:semiHidden/>
    <w:rsid w:val="004532DC"/>
  </w:style>
  <w:style w:type="paragraph" w:styleId="TOC1">
    <w:name w:val="toc 1"/>
    <w:aliases w:val="~SectionHeadings"/>
    <w:basedOn w:val="NoSpacing"/>
    <w:next w:val="Spacer"/>
    <w:uiPriority w:val="39"/>
    <w:rsid w:val="00323401"/>
    <w:pPr>
      <w:tabs>
        <w:tab w:val="left" w:pos="425"/>
        <w:tab w:val="right" w:pos="10148"/>
      </w:tabs>
      <w:spacing w:before="240" w:after="60"/>
      <w:ind w:left="425" w:right="369" w:hanging="425"/>
    </w:pPr>
    <w:rPr>
      <w:rFonts w:asciiTheme="majorHAnsi" w:eastAsiaTheme="minorEastAsia" w:hAnsiTheme="majorHAnsi"/>
      <w:noProof/>
      <w:lang w:eastAsia="en-GB"/>
    </w:rPr>
  </w:style>
  <w:style w:type="paragraph" w:styleId="TOC2">
    <w:name w:val="toc 2"/>
    <w:aliases w:val="~SubHeadings"/>
    <w:basedOn w:val="NoSpacing"/>
    <w:next w:val="NoSpacing"/>
    <w:uiPriority w:val="39"/>
    <w:rsid w:val="00A90085"/>
    <w:pPr>
      <w:tabs>
        <w:tab w:val="left" w:pos="850"/>
        <w:tab w:val="right" w:pos="10148"/>
      </w:tabs>
      <w:spacing w:after="60"/>
      <w:ind w:left="850" w:right="369" w:hanging="425"/>
    </w:pPr>
    <w:rPr>
      <w:sz w:val="18"/>
    </w:rPr>
  </w:style>
  <w:style w:type="paragraph" w:styleId="TOC3">
    <w:name w:val="toc 3"/>
    <w:aliases w:val="~MinorSubheadings"/>
    <w:basedOn w:val="NoSpacing"/>
    <w:next w:val="NoSpacing"/>
    <w:uiPriority w:val="39"/>
    <w:rsid w:val="00616954"/>
    <w:pPr>
      <w:tabs>
        <w:tab w:val="left" w:pos="1417"/>
        <w:tab w:val="right" w:pos="10148"/>
      </w:tabs>
      <w:spacing w:after="60"/>
      <w:ind w:left="1417" w:right="369" w:hanging="567"/>
    </w:pPr>
    <w:rPr>
      <w:sz w:val="18"/>
    </w:rPr>
  </w:style>
  <w:style w:type="paragraph" w:styleId="TOC4">
    <w:name w:val="toc 4"/>
    <w:aliases w:val="~FourthHeadLevel"/>
    <w:basedOn w:val="TOC3"/>
    <w:next w:val="Normal"/>
    <w:uiPriority w:val="39"/>
    <w:rsid w:val="0044047A"/>
    <w:pPr>
      <w:tabs>
        <w:tab w:val="left" w:pos="2098"/>
      </w:tabs>
      <w:ind w:left="2098" w:hanging="794"/>
    </w:pPr>
  </w:style>
  <w:style w:type="paragraph" w:styleId="TOC5">
    <w:name w:val="toc 5"/>
    <w:aliases w:val="~ExecSumHeading"/>
    <w:basedOn w:val="TOC1"/>
    <w:next w:val="Normal"/>
    <w:uiPriority w:val="39"/>
    <w:rsid w:val="0044047A"/>
  </w:style>
  <w:style w:type="paragraph" w:styleId="TOC6">
    <w:name w:val="toc 6"/>
    <w:aliases w:val="~AppDivider"/>
    <w:basedOn w:val="TOC1"/>
    <w:next w:val="Normal"/>
    <w:autoRedefine/>
    <w:uiPriority w:val="39"/>
    <w:rsid w:val="0044047A"/>
  </w:style>
  <w:style w:type="paragraph" w:styleId="TOC7">
    <w:name w:val="toc 7"/>
    <w:aliases w:val="~AppHeadings"/>
    <w:basedOn w:val="TOC1"/>
    <w:next w:val="Normal"/>
    <w:uiPriority w:val="39"/>
    <w:rsid w:val="00BE1A1D"/>
    <w:pPr>
      <w:framePr w:hSpace="181" w:wrap="around" w:vAnchor="page" w:hAnchor="margin" w:y="3630"/>
      <w:tabs>
        <w:tab w:val="clear" w:pos="425"/>
        <w:tab w:val="left" w:pos="0"/>
      </w:tabs>
      <w:spacing w:before="0"/>
      <w:ind w:left="0" w:firstLine="0"/>
      <w:suppressOverlap/>
    </w:pPr>
    <w:rPr>
      <w:rFonts w:asciiTheme="minorHAnsi" w:hAnsiTheme="minorHAnsi" w:cstheme="minorBidi"/>
      <w:color w:val="auto"/>
      <w:szCs w:val="22"/>
    </w:rPr>
  </w:style>
  <w:style w:type="paragraph" w:styleId="TOC8">
    <w:name w:val="toc 8"/>
    <w:aliases w:val="~AppSubHeadings"/>
    <w:basedOn w:val="TOC2"/>
    <w:next w:val="Normal"/>
    <w:uiPriority w:val="39"/>
    <w:rsid w:val="0044047A"/>
  </w:style>
  <w:style w:type="character" w:customStyle="1" w:styleId="CaptionChar">
    <w:name w:val="Caption Char"/>
    <w:aliases w:val="~Caption Char"/>
    <w:basedOn w:val="DefaultParagraphFont"/>
    <w:link w:val="Caption"/>
    <w:rsid w:val="00DA02E3"/>
    <w:rPr>
      <w:rFonts w:eastAsia="Calibri"/>
      <w:b/>
      <w:shd w:val="clear" w:color="auto" w:fill="FFFFFF" w:themeFill="background1"/>
    </w:rPr>
  </w:style>
  <w:style w:type="paragraph" w:styleId="ListParagraph">
    <w:name w:val="List Paragraph"/>
    <w:basedOn w:val="Normal"/>
    <w:uiPriority w:val="34"/>
    <w:semiHidden/>
    <w:qFormat/>
    <w:rsid w:val="00F25255"/>
    <w:pPr>
      <w:ind w:left="720"/>
      <w:contextualSpacing/>
    </w:pPr>
    <w:rPr>
      <w:rFonts w:ascii="Arial" w:hAnsi="Arial"/>
    </w:rPr>
  </w:style>
  <w:style w:type="paragraph" w:styleId="BalloonText">
    <w:name w:val="Balloon Text"/>
    <w:basedOn w:val="Normal"/>
    <w:link w:val="BalloonTextChar"/>
    <w:uiPriority w:val="99"/>
    <w:semiHidden/>
    <w:unhideWhenUsed/>
    <w:rsid w:val="00B362BA"/>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2BA"/>
    <w:rPr>
      <w:rFonts w:ascii="Tahoma" w:hAnsi="Tahoma" w:cs="Tahoma"/>
      <w:sz w:val="16"/>
      <w:szCs w:val="16"/>
    </w:rPr>
  </w:style>
  <w:style w:type="paragraph" w:customStyle="1" w:styleId="KeyMsgBoxText">
    <w:name w:val="~KeyMsgBoxText"/>
    <w:basedOn w:val="Normal"/>
    <w:rsid w:val="009F21E4"/>
    <w:pPr>
      <w:ind w:right="28"/>
      <w:jc w:val="right"/>
    </w:pPr>
    <w:rPr>
      <w:i/>
      <w:color w:val="0066B3" w:themeColor="accent1"/>
    </w:rPr>
  </w:style>
  <w:style w:type="paragraph" w:customStyle="1" w:styleId="KeyMsgBoxHead">
    <w:name w:val="~KeyMsgBoxHead"/>
    <w:basedOn w:val="KeyMsgBoxText"/>
    <w:rsid w:val="00AE500F"/>
    <w:pPr>
      <w:keepNext/>
      <w:spacing w:before="60" w:line="240" w:lineRule="auto"/>
    </w:pPr>
    <w:rPr>
      <w:b/>
    </w:rPr>
  </w:style>
  <w:style w:type="paragraph" w:customStyle="1" w:styleId="QuoteText">
    <w:name w:val="~QuoteText"/>
    <w:basedOn w:val="NoSpacing"/>
    <w:rsid w:val="00847ECA"/>
    <w:pPr>
      <w:spacing w:before="120" w:after="120"/>
    </w:pPr>
    <w:rPr>
      <w:color w:val="auto"/>
      <w:sz w:val="24"/>
    </w:rPr>
  </w:style>
  <w:style w:type="paragraph" w:customStyle="1" w:styleId="Quote">
    <w:name w:val="~Quote"/>
    <w:basedOn w:val="Normal"/>
    <w:next w:val="Normal"/>
    <w:semiHidden/>
    <w:rsid w:val="007F2DA7"/>
    <w:pPr>
      <w:spacing w:before="240" w:after="120"/>
    </w:pPr>
    <w:rPr>
      <w:rFonts w:eastAsia="Arial" w:cs="Times New Roman"/>
      <w:color w:val="0066B3" w:themeColor="accent1"/>
    </w:rPr>
  </w:style>
  <w:style w:type="table" w:customStyle="1" w:styleId="TableNormal0">
    <w:name w:val="~TableNormal"/>
    <w:basedOn w:val="TableNormal"/>
    <w:semiHidden/>
    <w:rsid w:val="00E62764"/>
    <w:pPr>
      <w:spacing w:after="0" w:line="240" w:lineRule="auto"/>
    </w:pPr>
    <w:tblPr/>
  </w:style>
  <w:style w:type="paragraph" w:styleId="TOCHeading">
    <w:name w:val="TOC Heading"/>
    <w:basedOn w:val="Heading1"/>
    <w:next w:val="Normal"/>
    <w:uiPriority w:val="39"/>
    <w:semiHidden/>
    <w:rsid w:val="00892E0E"/>
    <w:pPr>
      <w:keepLines/>
      <w:spacing w:before="480" w:line="264" w:lineRule="auto"/>
      <w:jc w:val="both"/>
      <w:outlineLvl w:val="9"/>
    </w:pPr>
    <w:rPr>
      <w:rFonts w:eastAsiaTheme="majorEastAsia" w:cstheme="majorBidi"/>
      <w:bCs/>
      <w:color w:val="auto"/>
      <w:sz w:val="28"/>
      <w:szCs w:val="28"/>
    </w:rPr>
  </w:style>
  <w:style w:type="character" w:customStyle="1" w:styleId="Heading5Char">
    <w:name w:val="Heading 5 Char"/>
    <w:basedOn w:val="DefaultParagraphFont"/>
    <w:link w:val="Heading5"/>
    <w:uiPriority w:val="9"/>
    <w:semiHidden/>
    <w:rsid w:val="004532DC"/>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4532DC"/>
    <w:rPr>
      <w:rFonts w:asciiTheme="majorHAnsi" w:eastAsiaTheme="majorEastAsia" w:hAnsiTheme="majorHAnsi" w:cstheme="majorBidi"/>
      <w:i/>
      <w:iCs/>
    </w:rPr>
  </w:style>
  <w:style w:type="character" w:styleId="Hyperlink">
    <w:name w:val="Hyperlink"/>
    <w:basedOn w:val="DefaultParagraphFont"/>
    <w:uiPriority w:val="99"/>
    <w:unhideWhenUsed/>
    <w:rsid w:val="00892E0E"/>
    <w:rPr>
      <w:color w:val="007C85" w:themeColor="hyperlink"/>
      <w:u w:val="single"/>
    </w:rPr>
  </w:style>
  <w:style w:type="character" w:styleId="PlaceholderText">
    <w:name w:val="Placeholder Text"/>
    <w:basedOn w:val="DefaultParagraphFont"/>
    <w:uiPriority w:val="99"/>
    <w:semiHidden/>
    <w:rsid w:val="00135538"/>
    <w:rPr>
      <w:color w:val="808080"/>
    </w:rPr>
  </w:style>
  <w:style w:type="table" w:customStyle="1" w:styleId="TableClear">
    <w:name w:val="~TableClear"/>
    <w:basedOn w:val="TableNormal"/>
    <w:uiPriority w:val="99"/>
    <w:rsid w:val="00943F12"/>
    <w:pPr>
      <w:spacing w:after="0" w:line="240" w:lineRule="auto"/>
    </w:pPr>
    <w:tblPr/>
  </w:style>
  <w:style w:type="table" w:styleId="MediumShading2-Accent1">
    <w:name w:val="Medium Shading 2 Accent 1"/>
    <w:basedOn w:val="TableNormal"/>
    <w:uiPriority w:val="64"/>
    <w:rsid w:val="00B920C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66B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66B3" w:themeFill="accent1"/>
      </w:tcPr>
    </w:tblStylePr>
    <w:tblStylePr w:type="lastCol">
      <w:rPr>
        <w:b/>
        <w:bCs/>
        <w:color w:val="FFFFFF" w:themeColor="background1"/>
      </w:rPr>
      <w:tblPr/>
      <w:tcPr>
        <w:tcBorders>
          <w:left w:val="nil"/>
          <w:right w:val="nil"/>
          <w:insideH w:val="nil"/>
          <w:insideV w:val="nil"/>
        </w:tcBorders>
        <w:shd w:val="clear" w:color="auto" w:fill="0066B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7Char">
    <w:name w:val="Heading 7 Char"/>
    <w:basedOn w:val="DefaultParagraphFont"/>
    <w:link w:val="Heading7"/>
    <w:uiPriority w:val="9"/>
    <w:semiHidden/>
    <w:rsid w:val="004532D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532DC"/>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4532DC"/>
    <w:rPr>
      <w:rFonts w:asciiTheme="majorHAnsi" w:eastAsiaTheme="majorEastAsia" w:hAnsiTheme="majorHAnsi" w:cstheme="majorBidi"/>
      <w:i/>
      <w:iCs/>
      <w:color w:val="404040" w:themeColor="text1" w:themeTint="BF"/>
    </w:rPr>
  </w:style>
  <w:style w:type="paragraph" w:customStyle="1" w:styleId="TablePageHeading">
    <w:name w:val="~TablePageHeading"/>
    <w:basedOn w:val="SecHeadNonToc"/>
    <w:next w:val="Normal"/>
    <w:semiHidden/>
    <w:rsid w:val="003D7C15"/>
    <w:rPr>
      <w:rFonts w:eastAsia="Times New Roman" w:cs="Times New Roman"/>
    </w:rPr>
  </w:style>
  <w:style w:type="paragraph" w:customStyle="1" w:styleId="RevHeading">
    <w:name w:val="~RevHeading"/>
    <w:basedOn w:val="Normal"/>
    <w:semiHidden/>
    <w:rsid w:val="00C36930"/>
    <w:pPr>
      <w:spacing w:before="240"/>
    </w:pPr>
    <w:rPr>
      <w:b/>
    </w:rPr>
  </w:style>
  <w:style w:type="paragraph" w:styleId="TableofFigures">
    <w:name w:val="table of figures"/>
    <w:basedOn w:val="TOC2"/>
    <w:uiPriority w:val="99"/>
    <w:semiHidden/>
    <w:rsid w:val="00547A39"/>
    <w:pPr>
      <w:spacing w:line="260" w:lineRule="exact"/>
      <w:ind w:left="1077" w:hanging="1077"/>
    </w:pPr>
  </w:style>
  <w:style w:type="paragraph" w:customStyle="1" w:styleId="ContactName">
    <w:name w:val="~ContactName"/>
    <w:basedOn w:val="NoSpacing"/>
    <w:next w:val="Normal"/>
    <w:semiHidden/>
    <w:rsid w:val="003D7C15"/>
    <w:rPr>
      <w:b/>
      <w:color w:val="0066B3" w:themeColor="accent1"/>
    </w:rPr>
  </w:style>
  <w:style w:type="paragraph" w:customStyle="1" w:styleId="ContactRole">
    <w:name w:val="~ContactRole"/>
    <w:basedOn w:val="ContactName"/>
    <w:next w:val="ContactName"/>
    <w:semiHidden/>
    <w:rsid w:val="003D7C15"/>
    <w:rPr>
      <w:b w:val="0"/>
      <w:color w:val="333333"/>
    </w:rPr>
  </w:style>
  <w:style w:type="paragraph" w:customStyle="1" w:styleId="ContactTel">
    <w:name w:val="~ContactTel"/>
    <w:basedOn w:val="ContactRole"/>
    <w:semiHidden/>
    <w:rsid w:val="003D7C15"/>
  </w:style>
  <w:style w:type="paragraph" w:customStyle="1" w:styleId="ContactEmail">
    <w:name w:val="~ContactEmail"/>
    <w:basedOn w:val="ContactRole"/>
    <w:next w:val="Normal"/>
    <w:semiHidden/>
    <w:rsid w:val="003D7C15"/>
  </w:style>
  <w:style w:type="paragraph" w:customStyle="1" w:styleId="OfficeAddress">
    <w:name w:val="~OfficeAddress"/>
    <w:basedOn w:val="Normal"/>
    <w:rsid w:val="00053FD1"/>
    <w:pPr>
      <w:spacing w:before="0"/>
    </w:pPr>
    <w:rPr>
      <w:b/>
    </w:rPr>
  </w:style>
  <w:style w:type="paragraph" w:customStyle="1" w:styleId="DisclGeneral">
    <w:name w:val="~DisclGeneral"/>
    <w:basedOn w:val="Normal"/>
    <w:semiHidden/>
    <w:rsid w:val="00F14E0E"/>
    <w:rPr>
      <w:i/>
      <w:color w:val="787878"/>
    </w:rPr>
  </w:style>
  <w:style w:type="paragraph" w:customStyle="1" w:styleId="FigureTableHeading">
    <w:name w:val="~FigureTableHeading"/>
    <w:basedOn w:val="NoSpacing"/>
    <w:next w:val="NoSpacing"/>
    <w:semiHidden/>
    <w:rsid w:val="00BD3BE7"/>
    <w:pPr>
      <w:keepNext/>
      <w:spacing w:before="240" w:after="120"/>
    </w:pPr>
  </w:style>
  <w:style w:type="paragraph" w:customStyle="1" w:styleId="FooterRefClient">
    <w:name w:val="~FooterRefClient"/>
    <w:basedOn w:val="Footer"/>
    <w:semiHidden/>
    <w:rsid w:val="00FC0795"/>
    <w:rPr>
      <w:color w:val="FFFFFF" w:themeColor="background1"/>
    </w:rPr>
  </w:style>
  <w:style w:type="paragraph" w:customStyle="1" w:styleId="FooterRefCopyright">
    <w:name w:val="~FooterRefCopyright"/>
    <w:basedOn w:val="Footer"/>
    <w:semiHidden/>
    <w:rsid w:val="0040327D"/>
  </w:style>
  <w:style w:type="paragraph" w:customStyle="1" w:styleId="FooterRefDate">
    <w:name w:val="~FooterRefDate"/>
    <w:basedOn w:val="Footer"/>
    <w:semiHidden/>
    <w:rsid w:val="00FC0795"/>
    <w:rPr>
      <w:color w:val="FFFFFF" w:themeColor="background1"/>
    </w:rPr>
  </w:style>
  <w:style w:type="paragraph" w:customStyle="1" w:styleId="PageNo">
    <w:name w:val="~PageNo"/>
    <w:basedOn w:val="NoSpacing"/>
    <w:semiHidden/>
    <w:rsid w:val="00AB6638"/>
    <w:pPr>
      <w:jc w:val="right"/>
    </w:pPr>
    <w:rPr>
      <w:color w:val="0066B3" w:themeColor="accent1"/>
      <w:sz w:val="16"/>
    </w:rPr>
  </w:style>
  <w:style w:type="paragraph" w:customStyle="1" w:styleId="FilePath">
    <w:name w:val="~FilePath"/>
    <w:basedOn w:val="NoSpacing"/>
    <w:next w:val="NoSpacing"/>
    <w:semiHidden/>
    <w:rsid w:val="00AB6638"/>
    <w:rPr>
      <w:color w:val="FF0000"/>
      <w:sz w:val="15"/>
    </w:rPr>
  </w:style>
  <w:style w:type="paragraph" w:customStyle="1" w:styleId="DocCopyRight">
    <w:name w:val="~DocCopyRight"/>
    <w:basedOn w:val="NoSpacing"/>
    <w:semiHidden/>
    <w:rsid w:val="004860C9"/>
  </w:style>
  <w:style w:type="paragraph" w:customStyle="1" w:styleId="AppHeading">
    <w:name w:val="~AppHeading"/>
    <w:basedOn w:val="AppendixDivider"/>
    <w:next w:val="Normal"/>
    <w:qFormat/>
    <w:rsid w:val="00331D64"/>
    <w:pPr>
      <w:pageBreakBefore w:val="0"/>
      <w:numPr>
        <w:numId w:val="6"/>
      </w:numPr>
      <w:pBdr>
        <w:bottom w:val="none" w:sz="0" w:space="0" w:color="auto"/>
      </w:pBdr>
      <w:shd w:val="clear" w:color="auto" w:fill="auto"/>
      <w:spacing w:before="240"/>
    </w:pPr>
    <w:rPr>
      <w:sz w:val="28"/>
    </w:rPr>
  </w:style>
  <w:style w:type="paragraph" w:customStyle="1" w:styleId="AppSubHeading">
    <w:name w:val="~AppSubHeading"/>
    <w:basedOn w:val="NoSpacing"/>
    <w:next w:val="Normal"/>
    <w:qFormat/>
    <w:rsid w:val="00331D64"/>
    <w:pPr>
      <w:numPr>
        <w:ilvl w:val="1"/>
        <w:numId w:val="6"/>
      </w:numPr>
      <w:spacing w:before="120" w:line="276" w:lineRule="auto"/>
    </w:pPr>
    <w:rPr>
      <w:rFonts w:ascii="Arial" w:hAnsi="Arial"/>
      <w:color w:val="000000"/>
      <w:sz w:val="24"/>
    </w:rPr>
  </w:style>
  <w:style w:type="paragraph" w:customStyle="1" w:styleId="QuoteMarkLeft">
    <w:name w:val="~QuoteMarkLeft"/>
    <w:basedOn w:val="QuoteText"/>
    <w:semiHidden/>
    <w:rsid w:val="005927D2"/>
    <w:pPr>
      <w:spacing w:before="0" w:after="0"/>
    </w:pPr>
    <w:rPr>
      <w:color w:val="0066B3" w:themeColor="accent1"/>
    </w:rPr>
  </w:style>
  <w:style w:type="paragraph" w:customStyle="1" w:styleId="QuoteSource">
    <w:name w:val="~QuoteSource"/>
    <w:basedOn w:val="Source"/>
    <w:rsid w:val="005927D2"/>
    <w:pPr>
      <w:spacing w:before="0" w:after="120" w:line="240" w:lineRule="auto"/>
      <w:ind w:left="0" w:firstLine="0"/>
    </w:pPr>
    <w:rPr>
      <w:color w:val="auto"/>
    </w:rPr>
  </w:style>
  <w:style w:type="paragraph" w:customStyle="1" w:styleId="QuoteMarkRight">
    <w:name w:val="~QuoteMarkRight"/>
    <w:basedOn w:val="QuoteMarkLeft"/>
    <w:semiHidden/>
    <w:rsid w:val="000B1634"/>
  </w:style>
  <w:style w:type="table" w:customStyle="1" w:styleId="CVTable">
    <w:name w:val="~CVTable"/>
    <w:basedOn w:val="TableNormal"/>
    <w:uiPriority w:val="99"/>
    <w:rsid w:val="00876CD9"/>
    <w:pPr>
      <w:spacing w:after="0" w:line="240" w:lineRule="auto"/>
    </w:pPr>
    <w:tblPr>
      <w:tblStyleRowBandSize w:val="1"/>
      <w:tblBorders>
        <w:top w:val="single" w:sz="4" w:space="0" w:color="0066B3" w:themeColor="accent1"/>
        <w:bottom w:val="single" w:sz="4" w:space="0" w:color="0066B3" w:themeColor="accent1"/>
        <w:insideH w:val="single" w:sz="4" w:space="0" w:color="0066B3" w:themeColor="accent1"/>
      </w:tblBorders>
    </w:tblPr>
    <w:tcPr>
      <w:shd w:val="clear" w:color="auto" w:fill="FFFFFF" w:themeFill="background1"/>
    </w:tcPr>
    <w:tblStylePr w:type="firstRow">
      <w:tblPr/>
      <w:tcPr>
        <w:tcBorders>
          <w:top w:val="single" w:sz="4" w:space="0" w:color="0066B3" w:themeColor="accent1"/>
          <w:left w:val="nil"/>
          <w:bottom w:val="single" w:sz="4" w:space="0" w:color="0066B3" w:themeColor="accent1"/>
          <w:right w:val="nil"/>
          <w:insideH w:val="nil"/>
          <w:insideV w:val="nil"/>
          <w:tl2br w:val="nil"/>
          <w:tr2bl w:val="nil"/>
        </w:tcBorders>
        <w:shd w:val="clear" w:color="auto" w:fill="FFFFFF" w:themeFill="background1"/>
      </w:tcPr>
    </w:tblStylePr>
    <w:tblStylePr w:type="firstCol">
      <w:tblPr/>
      <w:tcPr>
        <w:tcBorders>
          <w:top w:val="single" w:sz="4" w:space="0" w:color="007C85"/>
          <w:left w:val="nil"/>
          <w:bottom w:val="single" w:sz="4" w:space="0" w:color="007C85"/>
          <w:right w:val="nil"/>
          <w:insideH w:val="nil"/>
          <w:insideV w:val="nil"/>
          <w:tl2br w:val="nil"/>
          <w:tr2bl w:val="nil"/>
        </w:tcBorders>
        <w:shd w:val="clear" w:color="auto" w:fill="E6E6E6"/>
      </w:tcPr>
    </w:tblStylePr>
  </w:style>
  <w:style w:type="paragraph" w:customStyle="1" w:styleId="CVname">
    <w:name w:val="~CVname"/>
    <w:basedOn w:val="TableHeadingLeft"/>
    <w:rsid w:val="00E05BB0"/>
    <w:pPr>
      <w:spacing w:before="80" w:after="60"/>
    </w:pPr>
    <w:rPr>
      <w:caps/>
      <w:sz w:val="20"/>
    </w:rPr>
  </w:style>
  <w:style w:type="paragraph" w:customStyle="1" w:styleId="CVpos">
    <w:name w:val="~CVpos"/>
    <w:basedOn w:val="CVname"/>
    <w:rsid w:val="00E05BB0"/>
    <w:rPr>
      <w:b w:val="0"/>
      <w:i/>
      <w:caps w:val="0"/>
    </w:rPr>
  </w:style>
  <w:style w:type="paragraph" w:customStyle="1" w:styleId="CVhead">
    <w:name w:val="~CVhead"/>
    <w:basedOn w:val="CVname"/>
    <w:rsid w:val="004F429B"/>
    <w:pPr>
      <w:keepNext w:val="0"/>
      <w:spacing w:before="60"/>
      <w:ind w:right="113"/>
    </w:pPr>
    <w:rPr>
      <w:caps w:val="0"/>
    </w:rPr>
  </w:style>
  <w:style w:type="table" w:customStyle="1" w:styleId="CSTable">
    <w:name w:val="~CSTable"/>
    <w:basedOn w:val="TableNormal"/>
    <w:uiPriority w:val="99"/>
    <w:rsid w:val="0066019C"/>
    <w:pPr>
      <w:spacing w:after="0" w:line="240" w:lineRule="auto"/>
    </w:pPr>
    <w:tblPr>
      <w:tblStyleRowBandSize w:val="1"/>
      <w:tblBorders>
        <w:top w:val="single" w:sz="4" w:space="0" w:color="0066B3" w:themeColor="accent1"/>
        <w:bottom w:val="single" w:sz="4" w:space="0" w:color="0066B3" w:themeColor="accent1"/>
        <w:insideH w:val="single" w:sz="4" w:space="0" w:color="0066B3" w:themeColor="accent1"/>
      </w:tblBorders>
    </w:tblPr>
    <w:tcPr>
      <w:shd w:val="clear" w:color="auto" w:fill="FFFFFF" w:themeFill="background1"/>
    </w:tcPr>
  </w:style>
  <w:style w:type="paragraph" w:customStyle="1" w:styleId="CSProjTitle">
    <w:name w:val="~CSProjTitle"/>
    <w:basedOn w:val="CVpos"/>
    <w:rsid w:val="00E046C4"/>
    <w:rPr>
      <w:b/>
      <w:i w:val="0"/>
      <w:color w:val="0066B3" w:themeColor="accent1"/>
    </w:rPr>
  </w:style>
  <w:style w:type="paragraph" w:customStyle="1" w:styleId="CSHeadLeft">
    <w:name w:val="~CSHeadLeft"/>
    <w:basedOn w:val="CVhead"/>
    <w:next w:val="TableTextLeft"/>
    <w:rsid w:val="00691A43"/>
    <w:pPr>
      <w:ind w:right="0"/>
    </w:pPr>
  </w:style>
  <w:style w:type="paragraph" w:customStyle="1" w:styleId="DocHeader">
    <w:name w:val="~DocHeader"/>
    <w:basedOn w:val="DocCopyRight"/>
    <w:semiHidden/>
    <w:rsid w:val="00B22373"/>
  </w:style>
  <w:style w:type="paragraph" w:customStyle="1" w:styleId="DocVersion">
    <w:name w:val="~DocVersion"/>
    <w:basedOn w:val="DocClient"/>
    <w:semiHidden/>
    <w:rsid w:val="009A34B1"/>
    <w:rPr>
      <w:color w:val="5F6062" w:themeColor="text2"/>
    </w:rPr>
  </w:style>
  <w:style w:type="paragraph" w:customStyle="1" w:styleId="DocReference">
    <w:name w:val="~DocReference"/>
    <w:basedOn w:val="NoSpacing"/>
    <w:semiHidden/>
    <w:rsid w:val="00A031D1"/>
    <w:pPr>
      <w:jc w:val="right"/>
    </w:pPr>
    <w:rPr>
      <w:b/>
      <w:color w:val="0066B3" w:themeColor="accent1"/>
      <w:sz w:val="18"/>
    </w:rPr>
  </w:style>
  <w:style w:type="paragraph" w:customStyle="1" w:styleId="FooterRefProtection">
    <w:name w:val="~FooterRefProtection"/>
    <w:semiHidden/>
    <w:rsid w:val="00803877"/>
    <w:pPr>
      <w:spacing w:after="0"/>
    </w:pPr>
    <w:rPr>
      <w:color w:val="5F5F5F"/>
      <w:sz w:val="16"/>
    </w:rPr>
  </w:style>
  <w:style w:type="paragraph" w:customStyle="1" w:styleId="DocConfiForm">
    <w:name w:val="~DocConfi_Form"/>
    <w:basedOn w:val="NoSpacing"/>
    <w:semiHidden/>
    <w:rsid w:val="009A68E1"/>
  </w:style>
  <w:style w:type="paragraph" w:customStyle="1" w:styleId="DocDraftForm">
    <w:name w:val="~DocDraft_Form"/>
    <w:basedOn w:val="NoSpacing"/>
    <w:semiHidden/>
    <w:rsid w:val="009A68E1"/>
  </w:style>
  <w:style w:type="paragraph" w:customStyle="1" w:styleId="DocTitleForm">
    <w:name w:val="~DocTitle_Form"/>
    <w:basedOn w:val="NoSpacing"/>
    <w:semiHidden/>
    <w:rsid w:val="009A68E1"/>
  </w:style>
  <w:style w:type="paragraph" w:customStyle="1" w:styleId="DocumentSubtitleForm">
    <w:name w:val="~DocumentSubtitle_Form"/>
    <w:basedOn w:val="NoSpacing"/>
    <w:semiHidden/>
    <w:rsid w:val="009A68E1"/>
  </w:style>
  <w:style w:type="paragraph" w:customStyle="1" w:styleId="DocDateForm">
    <w:name w:val="~DocDate_Form"/>
    <w:basedOn w:val="NoSpacing"/>
    <w:semiHidden/>
    <w:rsid w:val="00CB1575"/>
  </w:style>
  <w:style w:type="paragraph" w:customStyle="1" w:styleId="DocClientForm">
    <w:name w:val="~DocClient_Form"/>
    <w:basedOn w:val="NoSpacing"/>
    <w:semiHidden/>
    <w:rsid w:val="00CB1575"/>
  </w:style>
  <w:style w:type="paragraph" w:customStyle="1" w:styleId="DocVersionForm">
    <w:name w:val="~DocVersion_Form"/>
    <w:basedOn w:val="NoSpacing"/>
    <w:semiHidden/>
    <w:rsid w:val="00CB1575"/>
  </w:style>
  <w:style w:type="paragraph" w:customStyle="1" w:styleId="DocProtectionMarkingForm">
    <w:name w:val="~DocProtectionMarking_Form"/>
    <w:basedOn w:val="NoSpacing"/>
    <w:semiHidden/>
    <w:rsid w:val="00B62779"/>
  </w:style>
  <w:style w:type="paragraph" w:customStyle="1" w:styleId="DocReferenceForm">
    <w:name w:val="~DocReference_Form"/>
    <w:basedOn w:val="NoSpacing"/>
    <w:semiHidden/>
    <w:rsid w:val="00B62779"/>
  </w:style>
  <w:style w:type="paragraph" w:customStyle="1" w:styleId="DocCopyRightForm">
    <w:name w:val="~DocCopyRight_Form"/>
    <w:basedOn w:val="DocCopyRight"/>
    <w:semiHidden/>
    <w:rsid w:val="00B62779"/>
  </w:style>
  <w:style w:type="paragraph" w:customStyle="1" w:styleId="DocHeaderForm">
    <w:name w:val="~DocHeader_Form"/>
    <w:basedOn w:val="DocHeader"/>
    <w:semiHidden/>
    <w:rsid w:val="00A031D1"/>
  </w:style>
  <w:style w:type="paragraph" w:customStyle="1" w:styleId="PreBodyHeaderForm">
    <w:name w:val="~PreBodyHeader_Form"/>
    <w:basedOn w:val="DocHeader"/>
    <w:semiHidden/>
    <w:rsid w:val="004811C2"/>
  </w:style>
  <w:style w:type="paragraph" w:customStyle="1" w:styleId="ExecHeaderForm">
    <w:name w:val="~ExecHeader_Form"/>
    <w:basedOn w:val="DocHeader"/>
    <w:semiHidden/>
    <w:rsid w:val="004811C2"/>
  </w:style>
  <w:style w:type="paragraph" w:customStyle="1" w:styleId="SecHeaderForm">
    <w:name w:val="~SecHeader_Form"/>
    <w:basedOn w:val="DocHeader"/>
    <w:semiHidden/>
    <w:rsid w:val="004811C2"/>
  </w:style>
  <w:style w:type="paragraph" w:customStyle="1" w:styleId="AppHeaderForm">
    <w:name w:val="~AppHeader_Form"/>
    <w:basedOn w:val="DocHeader"/>
    <w:semiHidden/>
    <w:rsid w:val="004811C2"/>
  </w:style>
  <w:style w:type="paragraph" w:customStyle="1" w:styleId="SecDivider">
    <w:name w:val="~SecDivider"/>
    <w:basedOn w:val="SecHeadNonToc"/>
    <w:next w:val="Normal"/>
    <w:rsid w:val="00F958D5"/>
    <w:pPr>
      <w:numPr>
        <w:numId w:val="4"/>
      </w:numPr>
      <w:pBdr>
        <w:bottom w:val="none" w:sz="0" w:space="0" w:color="auto"/>
      </w:pBdr>
      <w:shd w:val="clear" w:color="auto" w:fill="auto"/>
      <w:spacing w:before="1560" w:line="1000" w:lineRule="exact"/>
      <w:ind w:left="1984" w:hanging="1984"/>
      <w:outlineLvl w:val="0"/>
    </w:pPr>
    <w:rPr>
      <w:sz w:val="80"/>
    </w:rPr>
  </w:style>
  <w:style w:type="paragraph" w:customStyle="1" w:styleId="AppendixDividerPage">
    <w:name w:val="~AppendixDividerPage"/>
    <w:basedOn w:val="SecDivider"/>
    <w:semiHidden/>
    <w:rsid w:val="00334D33"/>
    <w:pPr>
      <w:numPr>
        <w:numId w:val="0"/>
      </w:numPr>
    </w:pPr>
  </w:style>
  <w:style w:type="paragraph" w:customStyle="1" w:styleId="SectionDividerText">
    <w:name w:val="~SectionDividerText"/>
    <w:basedOn w:val="GraphicLeft"/>
    <w:semiHidden/>
    <w:rsid w:val="00873545"/>
    <w:rPr>
      <w:color w:val="5F6062" w:themeColor="text2"/>
      <w:sz w:val="56"/>
    </w:rPr>
  </w:style>
  <w:style w:type="paragraph" w:customStyle="1" w:styleId="TitleFooterRefProtection">
    <w:name w:val="~TitleFooterRefProtection"/>
    <w:basedOn w:val="FooterRefProtection"/>
    <w:semiHidden/>
    <w:rsid w:val="00A87F8C"/>
    <w:pPr>
      <w:framePr w:hSpace="181" w:wrap="around" w:vAnchor="page" w:hAnchor="page" w:x="1135" w:y="15877"/>
      <w:suppressOverlap/>
      <w:jc w:val="center"/>
    </w:pPr>
    <w:rPr>
      <w:color w:val="0066B3" w:themeColor="accent1"/>
      <w:sz w:val="20"/>
    </w:rPr>
  </w:style>
  <w:style w:type="paragraph" w:customStyle="1" w:styleId="TitleFooterRefProtectionForm">
    <w:name w:val="~TitleFooterRefProtection_Form"/>
    <w:basedOn w:val="DocProtectionMarkingForm"/>
    <w:semiHidden/>
    <w:rsid w:val="004166C3"/>
    <w:pPr>
      <w:framePr w:hSpace="181" w:wrap="around" w:vAnchor="text" w:hAnchor="page" w:x="1702" w:y="1"/>
    </w:pPr>
  </w:style>
  <w:style w:type="paragraph" w:customStyle="1" w:styleId="SpacerFullWidth">
    <w:name w:val="~SpacerFullWidth"/>
    <w:basedOn w:val="CaptionWide"/>
    <w:qFormat/>
    <w:rsid w:val="00E0068D"/>
    <w:pPr>
      <w:keepNext w:val="0"/>
    </w:pPr>
  </w:style>
  <w:style w:type="paragraph" w:customStyle="1" w:styleId="IntroTextFullPage">
    <w:name w:val="~IntroTextFullPage"/>
    <w:basedOn w:val="IntroText"/>
    <w:next w:val="Normal"/>
    <w:qFormat/>
    <w:rsid w:val="00FB7EE7"/>
  </w:style>
  <w:style w:type="paragraph" w:customStyle="1" w:styleId="No">
    <w:name w:val="~No"/>
    <w:basedOn w:val="Spacer"/>
    <w:rsid w:val="00072C13"/>
  </w:style>
  <w:style w:type="paragraph" w:styleId="TOC9">
    <w:name w:val="toc 9"/>
    <w:basedOn w:val="Normal"/>
    <w:next w:val="Normal"/>
    <w:autoRedefine/>
    <w:uiPriority w:val="39"/>
    <w:rsid w:val="0021773A"/>
    <w:pPr>
      <w:framePr w:hSpace="181" w:wrap="around" w:vAnchor="page" w:hAnchor="margin" w:y="3630"/>
      <w:tabs>
        <w:tab w:val="left" w:pos="1417"/>
        <w:tab w:val="right" w:pos="10148"/>
      </w:tabs>
      <w:spacing w:after="100"/>
      <w:ind w:left="1417" w:right="369" w:hanging="567"/>
      <w:suppressOverlap/>
    </w:pPr>
    <w:rPr>
      <w:sz w:val="18"/>
    </w:rPr>
  </w:style>
  <w:style w:type="paragraph" w:customStyle="1" w:styleId="47A420ACB3E54D8E8FF7770FB0081998">
    <w:name w:val="47A420ACB3E54D8E8FF7770FB0081998"/>
    <w:rsid w:val="00331D64"/>
    <w:rPr>
      <w:rFonts w:eastAsiaTheme="minorEastAsia" w:cstheme="minorBidi"/>
      <w:color w:val="auto"/>
      <w:sz w:val="22"/>
      <w:szCs w:val="22"/>
      <w:lang w:eastAsia="en-GB"/>
    </w:rPr>
  </w:style>
  <w:style w:type="paragraph" w:customStyle="1" w:styleId="866DA56B44D04D48B3CD724B65225D56">
    <w:name w:val="866DA56B44D04D48B3CD724B65225D56"/>
    <w:rsid w:val="00331D64"/>
    <w:rPr>
      <w:rFonts w:eastAsiaTheme="minorEastAsia" w:cstheme="minorBidi"/>
      <w:color w:val="auto"/>
      <w:sz w:val="22"/>
      <w:szCs w:val="22"/>
      <w:lang w:eastAsia="en-GB"/>
    </w:rPr>
  </w:style>
  <w:style w:type="table" w:customStyle="1" w:styleId="GridTable4-Accent21">
    <w:name w:val="Grid Table 4 - Accent 21"/>
    <w:basedOn w:val="TableNormal"/>
    <w:uiPriority w:val="49"/>
    <w:rsid w:val="008702F9"/>
    <w:pPr>
      <w:spacing w:after="0" w:line="240" w:lineRule="auto"/>
    </w:pPr>
    <w:tblPr>
      <w:tblStyleRowBandSize w:val="1"/>
      <w:tblStyleColBandSize w:val="1"/>
      <w:tblBorders>
        <w:top w:val="single" w:sz="4" w:space="0" w:color="C1DAED" w:themeColor="accent2" w:themeTint="99"/>
        <w:left w:val="single" w:sz="4" w:space="0" w:color="C1DAED" w:themeColor="accent2" w:themeTint="99"/>
        <w:bottom w:val="single" w:sz="4" w:space="0" w:color="C1DAED" w:themeColor="accent2" w:themeTint="99"/>
        <w:right w:val="single" w:sz="4" w:space="0" w:color="C1DAED" w:themeColor="accent2" w:themeTint="99"/>
        <w:insideH w:val="single" w:sz="4" w:space="0" w:color="C1DAED" w:themeColor="accent2" w:themeTint="99"/>
        <w:insideV w:val="single" w:sz="4" w:space="0" w:color="C1DAED" w:themeColor="accent2" w:themeTint="99"/>
      </w:tblBorders>
    </w:tblPr>
    <w:tblStylePr w:type="firstRow">
      <w:rPr>
        <w:b/>
        <w:bCs/>
        <w:color w:val="FFFFFF" w:themeColor="background1"/>
      </w:rPr>
      <w:tblPr/>
      <w:tcPr>
        <w:tcBorders>
          <w:top w:val="single" w:sz="4" w:space="0" w:color="99C2E1" w:themeColor="accent2"/>
          <w:left w:val="single" w:sz="4" w:space="0" w:color="99C2E1" w:themeColor="accent2"/>
          <w:bottom w:val="single" w:sz="4" w:space="0" w:color="99C2E1" w:themeColor="accent2"/>
          <w:right w:val="single" w:sz="4" w:space="0" w:color="99C2E1" w:themeColor="accent2"/>
          <w:insideH w:val="nil"/>
          <w:insideV w:val="nil"/>
        </w:tcBorders>
        <w:shd w:val="clear" w:color="auto" w:fill="99C2E1" w:themeFill="accent2"/>
      </w:tcPr>
    </w:tblStylePr>
    <w:tblStylePr w:type="lastRow">
      <w:rPr>
        <w:b/>
        <w:bCs/>
      </w:rPr>
      <w:tblPr/>
      <w:tcPr>
        <w:tcBorders>
          <w:top w:val="double" w:sz="4" w:space="0" w:color="99C2E1" w:themeColor="accent2"/>
        </w:tcBorders>
      </w:tcPr>
    </w:tblStylePr>
    <w:tblStylePr w:type="firstCol">
      <w:rPr>
        <w:b/>
        <w:bCs/>
      </w:rPr>
    </w:tblStylePr>
    <w:tblStylePr w:type="lastCol">
      <w:rPr>
        <w:b/>
        <w:bCs/>
      </w:rPr>
    </w:tblStylePr>
    <w:tblStylePr w:type="band1Vert">
      <w:tblPr/>
      <w:tcPr>
        <w:shd w:val="clear" w:color="auto" w:fill="EAF2F9" w:themeFill="accent2" w:themeFillTint="33"/>
      </w:tcPr>
    </w:tblStylePr>
    <w:tblStylePr w:type="band1Horz">
      <w:tblPr/>
      <w:tcPr>
        <w:shd w:val="clear" w:color="auto" w:fill="EAF2F9" w:themeFill="accent2" w:themeFillTint="33"/>
      </w:tcPr>
    </w:tblStylePr>
  </w:style>
  <w:style w:type="table" w:customStyle="1" w:styleId="GridTable4Accent2">
    <w:name w:val="Grid Table 4 Accent 2"/>
    <w:basedOn w:val="TableNormal"/>
    <w:uiPriority w:val="49"/>
    <w:rsid w:val="00030BB2"/>
    <w:pPr>
      <w:spacing w:after="0" w:line="240" w:lineRule="auto"/>
    </w:pPr>
    <w:tblPr>
      <w:tblStyleRowBandSize w:val="1"/>
      <w:tblStyleColBandSize w:val="1"/>
      <w:tblBorders>
        <w:top w:val="single" w:sz="4" w:space="0" w:color="C1DAED" w:themeColor="accent2" w:themeTint="99"/>
        <w:left w:val="single" w:sz="4" w:space="0" w:color="C1DAED" w:themeColor="accent2" w:themeTint="99"/>
        <w:bottom w:val="single" w:sz="4" w:space="0" w:color="C1DAED" w:themeColor="accent2" w:themeTint="99"/>
        <w:right w:val="single" w:sz="4" w:space="0" w:color="C1DAED" w:themeColor="accent2" w:themeTint="99"/>
        <w:insideH w:val="single" w:sz="4" w:space="0" w:color="C1DAED" w:themeColor="accent2" w:themeTint="99"/>
        <w:insideV w:val="single" w:sz="4" w:space="0" w:color="C1DAED" w:themeColor="accent2" w:themeTint="99"/>
      </w:tblBorders>
    </w:tblPr>
    <w:tblStylePr w:type="firstRow">
      <w:rPr>
        <w:b/>
        <w:bCs/>
        <w:color w:val="FFFFFF" w:themeColor="background1"/>
      </w:rPr>
      <w:tblPr/>
      <w:tcPr>
        <w:tcBorders>
          <w:top w:val="single" w:sz="4" w:space="0" w:color="99C2E1" w:themeColor="accent2"/>
          <w:left w:val="single" w:sz="4" w:space="0" w:color="99C2E1" w:themeColor="accent2"/>
          <w:bottom w:val="single" w:sz="4" w:space="0" w:color="99C2E1" w:themeColor="accent2"/>
          <w:right w:val="single" w:sz="4" w:space="0" w:color="99C2E1" w:themeColor="accent2"/>
          <w:insideH w:val="nil"/>
          <w:insideV w:val="nil"/>
        </w:tcBorders>
        <w:shd w:val="clear" w:color="auto" w:fill="99C2E1" w:themeFill="accent2"/>
      </w:tcPr>
    </w:tblStylePr>
    <w:tblStylePr w:type="lastRow">
      <w:rPr>
        <w:b/>
        <w:bCs/>
      </w:rPr>
      <w:tblPr/>
      <w:tcPr>
        <w:tcBorders>
          <w:top w:val="double" w:sz="4" w:space="0" w:color="99C2E1" w:themeColor="accent2"/>
        </w:tcBorders>
      </w:tcPr>
    </w:tblStylePr>
    <w:tblStylePr w:type="firstCol">
      <w:rPr>
        <w:b/>
        <w:bCs/>
      </w:rPr>
    </w:tblStylePr>
    <w:tblStylePr w:type="lastCol">
      <w:rPr>
        <w:b/>
        <w:bCs/>
      </w:rPr>
    </w:tblStylePr>
    <w:tblStylePr w:type="band1Vert">
      <w:tblPr/>
      <w:tcPr>
        <w:shd w:val="clear" w:color="auto" w:fill="EAF2F9" w:themeFill="accent2" w:themeFillTint="33"/>
      </w:tcPr>
    </w:tblStylePr>
    <w:tblStylePr w:type="band1Horz">
      <w:tblPr/>
      <w:tcPr>
        <w:shd w:val="clear" w:color="auto" w:fill="EAF2F9"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822183">
      <w:bodyDiv w:val="1"/>
      <w:marLeft w:val="0"/>
      <w:marRight w:val="0"/>
      <w:marTop w:val="0"/>
      <w:marBottom w:val="0"/>
      <w:divBdr>
        <w:top w:val="none" w:sz="0" w:space="0" w:color="auto"/>
        <w:left w:val="none" w:sz="0" w:space="0" w:color="auto"/>
        <w:bottom w:val="none" w:sz="0" w:space="0" w:color="auto"/>
        <w:right w:val="none" w:sz="0" w:space="0" w:color="auto"/>
      </w:divBdr>
    </w:div>
    <w:div w:id="1528712096">
      <w:bodyDiv w:val="1"/>
      <w:marLeft w:val="0"/>
      <w:marRight w:val="0"/>
      <w:marTop w:val="0"/>
      <w:marBottom w:val="0"/>
      <w:divBdr>
        <w:top w:val="none" w:sz="0" w:space="0" w:color="auto"/>
        <w:left w:val="none" w:sz="0" w:space="0" w:color="auto"/>
        <w:bottom w:val="none" w:sz="0" w:space="0" w:color="auto"/>
        <w:right w:val="none" w:sz="0" w:space="0" w:color="auto"/>
      </w:divBdr>
    </w:div>
    <w:div w:id="1840776851">
      <w:bodyDiv w:val="1"/>
      <w:marLeft w:val="0"/>
      <w:marRight w:val="0"/>
      <w:marTop w:val="0"/>
      <w:marBottom w:val="0"/>
      <w:divBdr>
        <w:top w:val="none" w:sz="0" w:space="0" w:color="auto"/>
        <w:left w:val="none" w:sz="0" w:space="0" w:color="auto"/>
        <w:bottom w:val="none" w:sz="0" w:space="0" w:color="auto"/>
        <w:right w:val="none" w:sz="0" w:space="0" w:color="auto"/>
      </w:divBdr>
    </w:div>
    <w:div w:id="185526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en.lobb\AppData\Roaming\Microsoft\Templates\Tribal%20Word%20Templ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098C0E1CFCB4B11BA709310BE381451"/>
        <w:category>
          <w:name w:val="General"/>
          <w:gallery w:val="placeholder"/>
        </w:category>
        <w:types>
          <w:type w:val="bbPlcHdr"/>
        </w:types>
        <w:behaviors>
          <w:behavior w:val="content"/>
        </w:behaviors>
        <w:guid w:val="{546E9076-AD3F-4EED-9947-D04ED2FBF9A6}"/>
      </w:docPartPr>
      <w:docPartBody>
        <w:p w:rsidR="000F1D3B" w:rsidRDefault="007F0AA8">
          <w:pPr>
            <w:pStyle w:val="0098C0E1CFCB4B11BA709310BE381451"/>
          </w:pPr>
          <w:r w:rsidRPr="007D1ACF">
            <w:rPr>
              <w:rStyle w:val="PlaceholderText"/>
            </w:rPr>
            <w:t>Click here to enter text.</w:t>
          </w:r>
        </w:p>
      </w:docPartBody>
    </w:docPart>
    <w:docPart>
      <w:docPartPr>
        <w:name w:val="9EFB0F885E6D4D05B786F85816CE45F6"/>
        <w:category>
          <w:name w:val="General"/>
          <w:gallery w:val="placeholder"/>
        </w:category>
        <w:types>
          <w:type w:val="bbPlcHdr"/>
        </w:types>
        <w:behaviors>
          <w:behavior w:val="content"/>
        </w:behaviors>
        <w:guid w:val="{F3215F93-2C92-4B70-88FA-7AAA5282AD95}"/>
      </w:docPartPr>
      <w:docPartBody>
        <w:p w:rsidR="000F1D3B" w:rsidRDefault="007F0AA8">
          <w:pPr>
            <w:pStyle w:val="9EFB0F885E6D4D05B786F85816CE45F6"/>
          </w:pPr>
          <w: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none)">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D3B"/>
    <w:rsid w:val="000F1D3B"/>
    <w:rsid w:val="00372851"/>
    <w:rsid w:val="00485035"/>
    <w:rsid w:val="00786F6E"/>
    <w:rsid w:val="007F0AA8"/>
    <w:rsid w:val="00E174D5"/>
    <w:rsid w:val="00F77FAB"/>
    <w:rsid w:val="00FB3D7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098C0E1CFCB4B11BA709310BE381451">
    <w:name w:val="0098C0E1CFCB4B11BA709310BE381451"/>
  </w:style>
  <w:style w:type="paragraph" w:customStyle="1" w:styleId="9EFB0F885E6D4D05B786F85816CE45F6">
    <w:name w:val="9EFB0F885E6D4D05B786F85816CE45F6"/>
  </w:style>
  <w:style w:type="paragraph" w:customStyle="1" w:styleId="AB0FAB5594524E98BFD90998B82A71F6">
    <w:name w:val="AB0FAB5594524E98BFD90998B82A71F6"/>
    <w:rsid w:val="00F77FAB"/>
  </w:style>
  <w:style w:type="paragraph" w:customStyle="1" w:styleId="9807000C0D734CFB9E772751BBA1F035">
    <w:name w:val="9807000C0D734CFB9E772751BBA1F035"/>
    <w:rsid w:val="00F77FA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098C0E1CFCB4B11BA709310BE381451">
    <w:name w:val="0098C0E1CFCB4B11BA709310BE381451"/>
  </w:style>
  <w:style w:type="paragraph" w:customStyle="1" w:styleId="9EFB0F885E6D4D05B786F85816CE45F6">
    <w:name w:val="9EFB0F885E6D4D05B786F85816CE45F6"/>
  </w:style>
  <w:style w:type="paragraph" w:customStyle="1" w:styleId="AB0FAB5594524E98BFD90998B82A71F6">
    <w:name w:val="AB0FAB5594524E98BFD90998B82A71F6"/>
    <w:rsid w:val="00F77FAB"/>
  </w:style>
  <w:style w:type="paragraph" w:customStyle="1" w:styleId="9807000C0D734CFB9E772751BBA1F035">
    <w:name w:val="9807000C0D734CFB9E772751BBA1F035"/>
    <w:rsid w:val="00F77F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Tribal">
      <a:dk1>
        <a:sysClr val="windowText" lastClr="000000"/>
      </a:dk1>
      <a:lt1>
        <a:sysClr val="window" lastClr="FFFFFF"/>
      </a:lt1>
      <a:dk2>
        <a:srgbClr val="5F6062"/>
      </a:dk2>
      <a:lt2>
        <a:srgbClr val="E7E6DD"/>
      </a:lt2>
      <a:accent1>
        <a:srgbClr val="0066B3"/>
      </a:accent1>
      <a:accent2>
        <a:srgbClr val="99C2E1"/>
      </a:accent2>
      <a:accent3>
        <a:srgbClr val="F3901D"/>
      </a:accent3>
      <a:accent4>
        <a:srgbClr val="DBD8BD"/>
      </a:accent4>
      <a:accent5>
        <a:srgbClr val="A40046"/>
      </a:accent5>
      <a:accent6>
        <a:srgbClr val="00AEEF"/>
      </a:accent6>
      <a:hlink>
        <a:srgbClr val="007C85"/>
      </a:hlink>
      <a:folHlink>
        <a:srgbClr val="A40046"/>
      </a:folHlink>
    </a:clrScheme>
    <a:fontScheme name="Trib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BA4D251C6A3C4CB08C32666C2E5F02" ma:contentTypeVersion="1" ma:contentTypeDescription="Create a new document." ma:contentTypeScope="" ma:versionID="5e93c960eb6bc058ede2fa3662703b46">
  <xsd:schema xmlns:xsd="http://www.w3.org/2001/XMLSchema" xmlns:xs="http://www.w3.org/2001/XMLSchema" xmlns:p="http://schemas.microsoft.com/office/2006/metadata/properties" xmlns:ns2="81d36385-d519-4910-9283-b5fd712030d5" targetNamespace="http://schemas.microsoft.com/office/2006/metadata/properties" ma:root="true" ma:fieldsID="9c8f71560af9e6be37c130ba312ea404" ns2:_="">
    <xsd:import namespace="81d36385-d519-4910-9283-b5fd712030d5"/>
    <xsd:element name="properties">
      <xsd:complexType>
        <xsd:sequence>
          <xsd:element name="documentManagement">
            <xsd:complexType>
              <xsd:all>
                <xsd:element ref="ns2:Additional_x0020_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d36385-d519-4910-9283-b5fd712030d5" elementFormDefault="qualified">
    <xsd:import namespace="http://schemas.microsoft.com/office/2006/documentManagement/types"/>
    <xsd:import namespace="http://schemas.microsoft.com/office/infopath/2007/PartnerControls"/>
    <xsd:element name="Additional_x0020_Notes" ma:index="8" nillable="true" ma:displayName="Additional Notes" ma:internalName="Additional_x0020_Note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dditional_x0020_Notes xmlns="81d36385-d519-4910-9283-b5fd712030d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41AB6-364C-4360-BD9F-6F06B3CE9D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d36385-d519-4910-9283-b5fd712030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2B85DD-D0FA-440B-888C-5782E059AC3B}">
  <ds:schemaRefs>
    <ds:schemaRef ds:uri="http://schemas.microsoft.com/office/2006/metadata/properties"/>
    <ds:schemaRef ds:uri="http://schemas.microsoft.com/office/infopath/2007/PartnerControls"/>
    <ds:schemaRef ds:uri="81d36385-d519-4910-9283-b5fd712030d5"/>
  </ds:schemaRefs>
</ds:datastoreItem>
</file>

<file path=customXml/itemProps3.xml><?xml version="1.0" encoding="utf-8"?>
<ds:datastoreItem xmlns:ds="http://schemas.openxmlformats.org/officeDocument/2006/customXml" ds:itemID="{274F4434-BFE8-46DE-A710-3E228DCF38D0}">
  <ds:schemaRefs>
    <ds:schemaRef ds:uri="http://schemas.microsoft.com/sharepoint/v3/contenttype/forms"/>
  </ds:schemaRefs>
</ds:datastoreItem>
</file>

<file path=customXml/itemProps4.xml><?xml version="1.0" encoding="utf-8"?>
<ds:datastoreItem xmlns:ds="http://schemas.openxmlformats.org/officeDocument/2006/customXml" ds:itemID="{4AC47F58-C233-4D54-9A9C-CD2183045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Tribal Word Template.dotm</Template>
  <TotalTime>15</TotalTime>
  <Pages>6</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Tribal Word Template</vt:lpstr>
    </vt:vector>
  </TitlesOfParts>
  <Company>CTS Creative Template Solutions Ltd</Company>
  <LinksUpToDate>false</LinksUpToDate>
  <CharactersWithSpaces>4156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Tribal Word Template</dc:title>
  <dc:creator>Steve Fulleylove</dc:creator>
  <cp:lastModifiedBy>Owen Lobb</cp:lastModifiedBy>
  <cp:revision>2</cp:revision>
  <dcterms:created xsi:type="dcterms:W3CDTF">2016-11-03T10:33:00Z</dcterms:created>
  <dcterms:modified xsi:type="dcterms:W3CDTF">2016-11-21T13:48:00Z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2.22</vt:lpwstr>
  </property>
  <property fmtid="{D5CDD505-2E9C-101B-9397-08002B2CF9AE}" pid="3" name="Date">
    <vt:lpwstr>20 May 2013</vt:lpwstr>
  </property>
  <property fmtid="{D5CDD505-2E9C-101B-9397-08002B2CF9AE}" pid="4" name="TitleImageLink">
    <vt:lpwstr>https://workspaces.tribalgroup.com/sites/Workspaces/IWT/Shared%20Documents/Forms/AllItems.aspx?RootFolder=%2fsites%2fworkspaces%2fIWT%2fShared%20Documents%2fFront%20page%20images&amp;FolderCTID=&amp;View=%7bF2C93E5A%2d6DE6%2d4D62%2d9A30%2dD848BFF0D98D%7d</vt:lpwstr>
  </property>
  <property fmtid="{D5CDD505-2E9C-101B-9397-08002B2CF9AE}" pid="5" name="SectionImageLink">
    <vt:lpwstr>https://workspaces.tribalgroup.com/sites/Workspaces/IWT/Shared%20Documents/Forms/AllItems.aspx?RootFolder=%2fsites%2fworkspaces%2fIWT%2fShared%20Documents%2fFront%20page%20images&amp;FolderCTID=&amp;View=%7bF2C93E5A%2d6DE6%2d4D62%2d9A30%2dD848BFF0D98D%7d</vt:lpwstr>
  </property>
  <property fmtid="{D5CDD505-2E9C-101B-9397-08002B2CF9AE}" pid="6" name="ContentTypeId">
    <vt:lpwstr>0x01010081BA4D251C6A3C4CB08C32666C2E5F02</vt:lpwstr>
  </property>
</Properties>
</file>